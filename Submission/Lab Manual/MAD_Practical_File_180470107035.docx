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EA6746" w14:textId="0AD9FC56" w:rsidR="00E279B8" w:rsidRPr="00DD27DC" w:rsidRDefault="003A0CB1" w:rsidP="00EC10AF">
      <w:pPr>
        <w:pStyle w:val="Subtitle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DD27DC">
        <w:rPr>
          <w:rFonts w:ascii="Times New Roman" w:hAnsi="Times New Roman" w:cs="Times New Roman"/>
          <w:b/>
          <w:bCs/>
          <w:sz w:val="48"/>
          <w:szCs w:val="48"/>
        </w:rPr>
        <w:t xml:space="preserve">Mobile Application Development </w:t>
      </w:r>
      <w:r w:rsidR="0095125C" w:rsidRPr="00DD27DC">
        <w:rPr>
          <w:rFonts w:ascii="Times New Roman" w:hAnsi="Times New Roman" w:cs="Times New Roman"/>
          <w:b/>
          <w:bCs/>
          <w:sz w:val="48"/>
          <w:szCs w:val="48"/>
        </w:rPr>
        <w:t>(</w:t>
      </w:r>
      <w:r w:rsidRPr="00DD27DC">
        <w:rPr>
          <w:rFonts w:ascii="Times New Roman" w:hAnsi="Times New Roman" w:cs="Times New Roman"/>
          <w:b/>
          <w:bCs/>
          <w:sz w:val="48"/>
          <w:szCs w:val="48"/>
        </w:rPr>
        <w:t>3170726</w:t>
      </w:r>
      <w:r w:rsidR="007B3B23" w:rsidRPr="00DD27DC">
        <w:rPr>
          <w:rFonts w:ascii="Times New Roman" w:hAnsi="Times New Roman" w:cs="Times New Roman"/>
          <w:b/>
          <w:bCs/>
          <w:sz w:val="48"/>
          <w:szCs w:val="48"/>
        </w:rPr>
        <w:t>)</w:t>
      </w:r>
    </w:p>
    <w:p w14:paraId="7688EC13" w14:textId="77777777" w:rsidR="004E71FA" w:rsidRPr="00DD27DC" w:rsidRDefault="004E71FA" w:rsidP="00FF1F18">
      <w:pPr>
        <w:pStyle w:val="Subtitle"/>
        <w:jc w:val="both"/>
        <w:rPr>
          <w:rFonts w:ascii="Times New Roman" w:hAnsi="Times New Roman" w:cs="Times New Roman"/>
          <w:sz w:val="36"/>
          <w:szCs w:val="36"/>
        </w:rPr>
      </w:pPr>
    </w:p>
    <w:p w14:paraId="7DD59AA5" w14:textId="77777777" w:rsidR="004E71FA" w:rsidRPr="00DD27DC" w:rsidRDefault="004E71FA" w:rsidP="00FF1F18">
      <w:pPr>
        <w:pStyle w:val="Subtitle"/>
        <w:jc w:val="both"/>
        <w:rPr>
          <w:rFonts w:ascii="Times New Roman" w:hAnsi="Times New Roman" w:cs="Times New Roman"/>
          <w:sz w:val="36"/>
          <w:szCs w:val="36"/>
        </w:rPr>
      </w:pPr>
    </w:p>
    <w:p w14:paraId="069AB4FD" w14:textId="77777777" w:rsidR="004E71FA" w:rsidRPr="00DD27DC" w:rsidRDefault="004E71FA" w:rsidP="00FF1F18">
      <w:pPr>
        <w:pStyle w:val="Subtitle"/>
        <w:jc w:val="both"/>
        <w:rPr>
          <w:rFonts w:ascii="Times New Roman" w:hAnsi="Times New Roman" w:cs="Times New Roman"/>
          <w:sz w:val="36"/>
          <w:szCs w:val="36"/>
        </w:rPr>
      </w:pPr>
    </w:p>
    <w:p w14:paraId="781E09ED" w14:textId="77777777" w:rsidR="004E71FA" w:rsidRPr="00DD27DC" w:rsidRDefault="004E71FA" w:rsidP="00FF1F18">
      <w:pPr>
        <w:pStyle w:val="Subtitle"/>
        <w:jc w:val="both"/>
        <w:rPr>
          <w:rFonts w:ascii="Times New Roman" w:hAnsi="Times New Roman" w:cs="Times New Roman"/>
          <w:sz w:val="36"/>
          <w:szCs w:val="36"/>
        </w:rPr>
      </w:pPr>
    </w:p>
    <w:p w14:paraId="336FB5E5" w14:textId="77777777" w:rsidR="004E71FA" w:rsidRPr="00DD27DC" w:rsidRDefault="004E71FA" w:rsidP="00FF1F18">
      <w:pPr>
        <w:pStyle w:val="Subtitle"/>
        <w:jc w:val="both"/>
        <w:rPr>
          <w:rFonts w:ascii="Times New Roman" w:hAnsi="Times New Roman" w:cs="Times New Roman"/>
          <w:sz w:val="36"/>
          <w:szCs w:val="36"/>
        </w:rPr>
      </w:pPr>
    </w:p>
    <w:p w14:paraId="5FA1E223" w14:textId="77777777" w:rsidR="004E71FA" w:rsidRPr="00DD27DC" w:rsidRDefault="004E71FA" w:rsidP="00FF1F18">
      <w:pPr>
        <w:pStyle w:val="Subtitle"/>
        <w:jc w:val="both"/>
        <w:rPr>
          <w:rFonts w:ascii="Times New Roman" w:hAnsi="Times New Roman" w:cs="Times New Roman"/>
          <w:sz w:val="36"/>
          <w:szCs w:val="36"/>
        </w:rPr>
      </w:pPr>
      <w:r w:rsidRPr="00DD27DC">
        <w:rPr>
          <w:rFonts w:ascii="Times New Roman" w:hAnsi="Times New Roman" w:cs="Times New Roman"/>
          <w:noProof/>
          <w:lang w:eastAsia="en-US" w:bidi="gu-IN"/>
        </w:rPr>
        <w:drawing>
          <wp:anchor distT="0" distB="0" distL="114300" distR="114300" simplePos="0" relativeHeight="251658240" behindDoc="0" locked="0" layoutInCell="1" allowOverlap="1" wp14:anchorId="67675BC1" wp14:editId="2F8CCBD8">
            <wp:simplePos x="0" y="0"/>
            <wp:positionH relativeFrom="column">
              <wp:posOffset>1237615</wp:posOffset>
            </wp:positionH>
            <wp:positionV relativeFrom="paragraph">
              <wp:posOffset>180340</wp:posOffset>
            </wp:positionV>
            <wp:extent cx="1682750" cy="1809115"/>
            <wp:effectExtent l="0" t="0" r="0" b="635"/>
            <wp:wrapNone/>
            <wp:docPr id="8" name="Picture 8" descr="https://vvpedulink.ac.in/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vvpedulink.ac.in/log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6D51A6" w14:textId="77777777" w:rsidR="004E71FA" w:rsidRPr="00DD27DC" w:rsidRDefault="004E71FA" w:rsidP="00DD45C4">
      <w:pPr>
        <w:pStyle w:val="Subtitle"/>
        <w:ind w:left="4392" w:firstLine="648"/>
        <w:jc w:val="both"/>
        <w:rPr>
          <w:rFonts w:ascii="Times New Roman" w:hAnsi="Times New Roman" w:cs="Times New Roman"/>
          <w:b/>
          <w:bCs/>
          <w:sz w:val="56"/>
          <w:szCs w:val="56"/>
        </w:rPr>
      </w:pPr>
      <w:r w:rsidRPr="00DD27DC">
        <w:rPr>
          <w:rFonts w:ascii="Times New Roman" w:hAnsi="Times New Roman" w:cs="Times New Roman"/>
          <w:b/>
          <w:bCs/>
          <w:sz w:val="56"/>
          <w:szCs w:val="56"/>
        </w:rPr>
        <w:t xml:space="preserve">VVP </w:t>
      </w:r>
    </w:p>
    <w:p w14:paraId="5CE22D96" w14:textId="77777777" w:rsidR="004E71FA" w:rsidRPr="00DD27DC" w:rsidRDefault="004E71FA" w:rsidP="00DD45C4">
      <w:pPr>
        <w:pStyle w:val="Subtitle"/>
        <w:ind w:left="5040"/>
        <w:jc w:val="both"/>
        <w:rPr>
          <w:rFonts w:ascii="Times New Roman" w:hAnsi="Times New Roman" w:cs="Times New Roman"/>
          <w:b/>
          <w:bCs/>
          <w:sz w:val="56"/>
          <w:szCs w:val="56"/>
        </w:rPr>
      </w:pPr>
      <w:r w:rsidRPr="00DD27DC">
        <w:rPr>
          <w:rFonts w:ascii="Times New Roman" w:hAnsi="Times New Roman" w:cs="Times New Roman"/>
          <w:b/>
          <w:bCs/>
          <w:sz w:val="56"/>
          <w:szCs w:val="56"/>
        </w:rPr>
        <w:t xml:space="preserve">Engineering </w:t>
      </w:r>
    </w:p>
    <w:p w14:paraId="6BFBBCFD" w14:textId="77777777" w:rsidR="004E71FA" w:rsidRPr="00DD27DC" w:rsidRDefault="004E71FA" w:rsidP="00DD45C4">
      <w:pPr>
        <w:pStyle w:val="Subtitle"/>
        <w:ind w:left="4392" w:firstLine="648"/>
        <w:jc w:val="both"/>
        <w:rPr>
          <w:rFonts w:ascii="Times New Roman" w:hAnsi="Times New Roman" w:cs="Times New Roman"/>
          <w:b/>
          <w:bCs/>
          <w:sz w:val="56"/>
          <w:szCs w:val="56"/>
        </w:rPr>
      </w:pPr>
      <w:r w:rsidRPr="00DD27DC">
        <w:rPr>
          <w:rFonts w:ascii="Times New Roman" w:hAnsi="Times New Roman" w:cs="Times New Roman"/>
          <w:b/>
          <w:bCs/>
          <w:sz w:val="56"/>
          <w:szCs w:val="56"/>
        </w:rPr>
        <w:t>College</w:t>
      </w:r>
    </w:p>
    <w:p w14:paraId="338E2C86" w14:textId="77777777" w:rsidR="004E71FA" w:rsidRPr="00DD27DC" w:rsidRDefault="004E71FA" w:rsidP="00FF1F18">
      <w:pPr>
        <w:pStyle w:val="Subtitle"/>
        <w:ind w:left="5490"/>
        <w:jc w:val="both"/>
        <w:rPr>
          <w:rFonts w:ascii="Times New Roman" w:hAnsi="Times New Roman" w:cs="Times New Roman"/>
          <w:b/>
          <w:bCs/>
          <w:sz w:val="56"/>
          <w:szCs w:val="56"/>
        </w:rPr>
      </w:pPr>
    </w:p>
    <w:p w14:paraId="704ED8D5" w14:textId="77777777" w:rsidR="004E71FA" w:rsidRPr="00DD27DC" w:rsidRDefault="004E71FA" w:rsidP="00FF1F18">
      <w:pPr>
        <w:pStyle w:val="Subtitle"/>
        <w:ind w:left="5490"/>
        <w:jc w:val="both"/>
        <w:rPr>
          <w:rFonts w:ascii="Times New Roman" w:hAnsi="Times New Roman" w:cs="Times New Roman"/>
          <w:b/>
          <w:bCs/>
          <w:sz w:val="56"/>
          <w:szCs w:val="56"/>
        </w:rPr>
      </w:pPr>
    </w:p>
    <w:p w14:paraId="1BE16083" w14:textId="77777777" w:rsidR="004E71FA" w:rsidRPr="00DD27DC" w:rsidRDefault="004E71FA" w:rsidP="00FF1F18">
      <w:pPr>
        <w:pStyle w:val="Subtitle"/>
        <w:ind w:left="5490"/>
        <w:jc w:val="both"/>
        <w:rPr>
          <w:rFonts w:ascii="Times New Roman" w:hAnsi="Times New Roman" w:cs="Times New Roman"/>
          <w:b/>
          <w:bCs/>
          <w:sz w:val="56"/>
          <w:szCs w:val="56"/>
        </w:rPr>
      </w:pPr>
    </w:p>
    <w:p w14:paraId="30404241" w14:textId="2CA9744C" w:rsidR="004E71FA" w:rsidRPr="00DD27DC" w:rsidRDefault="004E71FA" w:rsidP="00FF1F18">
      <w:pPr>
        <w:pStyle w:val="Subtitle"/>
        <w:ind w:left="5490"/>
        <w:jc w:val="both"/>
        <w:rPr>
          <w:rFonts w:ascii="Times New Roman" w:hAnsi="Times New Roman" w:cs="Times New Roman"/>
          <w:b/>
          <w:bCs/>
          <w:sz w:val="56"/>
          <w:szCs w:val="56"/>
        </w:rPr>
      </w:pPr>
    </w:p>
    <w:p w14:paraId="74FBD860" w14:textId="77777777" w:rsidR="00195922" w:rsidRPr="00DD27DC" w:rsidRDefault="00195922" w:rsidP="00195922">
      <w:pPr>
        <w:rPr>
          <w:rFonts w:ascii="Times New Roman" w:hAnsi="Times New Roman" w:cs="Times New Roman"/>
        </w:rPr>
      </w:pPr>
    </w:p>
    <w:p w14:paraId="2C3A8816" w14:textId="71AF6EED" w:rsidR="004E71FA" w:rsidRPr="00DD27DC" w:rsidRDefault="004E71FA" w:rsidP="00FF1F18">
      <w:pPr>
        <w:pStyle w:val="Subtitle"/>
        <w:ind w:left="5490"/>
        <w:jc w:val="both"/>
        <w:rPr>
          <w:rFonts w:ascii="Times New Roman" w:hAnsi="Times New Roman" w:cs="Times New Roman"/>
          <w:sz w:val="36"/>
          <w:szCs w:val="36"/>
        </w:rPr>
      </w:pPr>
      <w:r w:rsidRPr="00DD27DC">
        <w:rPr>
          <w:rFonts w:ascii="Times New Roman" w:hAnsi="Times New Roman" w:cs="Times New Roman"/>
          <w:sz w:val="36"/>
          <w:szCs w:val="36"/>
        </w:rPr>
        <w:tab/>
      </w:r>
    </w:p>
    <w:p w14:paraId="723F7B0C" w14:textId="08606C6E" w:rsidR="000B77D8" w:rsidRPr="00DD27DC" w:rsidRDefault="000B77D8" w:rsidP="000B77D8">
      <w:pPr>
        <w:rPr>
          <w:rFonts w:ascii="Times New Roman" w:hAnsi="Times New Roman" w:cs="Times New Roman"/>
        </w:rPr>
      </w:pPr>
    </w:p>
    <w:p w14:paraId="6B3C2595" w14:textId="77777777" w:rsidR="000B77D8" w:rsidRPr="00DD27DC" w:rsidRDefault="000B77D8" w:rsidP="000B77D8">
      <w:pPr>
        <w:rPr>
          <w:rFonts w:ascii="Times New Roman" w:hAnsi="Times New Roman" w:cs="Times New Roman"/>
        </w:rPr>
      </w:pPr>
    </w:p>
    <w:p w14:paraId="3E5DB09F" w14:textId="0438BD21" w:rsidR="00E279B8" w:rsidRPr="00DD27DC" w:rsidRDefault="001E5BCB" w:rsidP="00CC232E">
      <w:pPr>
        <w:pStyle w:val="Subtitle"/>
        <w:rPr>
          <w:rFonts w:ascii="Times New Roman" w:hAnsi="Times New Roman" w:cs="Times New Roman"/>
          <w:sz w:val="36"/>
          <w:szCs w:val="36"/>
        </w:rPr>
      </w:pPr>
      <w:r w:rsidRPr="00DD27DC">
        <w:rPr>
          <w:rFonts w:ascii="Times New Roman" w:hAnsi="Times New Roman" w:cs="Times New Roman"/>
          <w:sz w:val="36"/>
          <w:szCs w:val="36"/>
        </w:rPr>
        <w:t xml:space="preserve">Submitted by: </w:t>
      </w:r>
      <w:r w:rsidR="00E279B8" w:rsidRPr="00DD27DC">
        <w:rPr>
          <w:rFonts w:ascii="Times New Roman" w:hAnsi="Times New Roman" w:cs="Times New Roman"/>
          <w:sz w:val="36"/>
          <w:szCs w:val="36"/>
        </w:rPr>
        <w:t xml:space="preserve"> </w:t>
      </w:r>
      <w:sdt>
        <w:sdtPr>
          <w:rPr>
            <w:rFonts w:ascii="Times New Roman" w:hAnsi="Times New Roman" w:cs="Times New Roman"/>
            <w:b/>
            <w:bCs/>
            <w:sz w:val="36"/>
            <w:szCs w:val="36"/>
          </w:rPr>
          <w:alias w:val="Enter your name:"/>
          <w:tag w:val="Enter your name:"/>
          <w:id w:val="-679964544"/>
          <w:placeholder>
            <w:docPart w:val="617E58EEF3404DEBBE05C8C9BE30396C"/>
          </w:placeholder>
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<w15:appearance w15:val="hidden"/>
          <w:text/>
        </w:sdtPr>
        <w:sdtEndPr/>
        <w:sdtContent>
          <w:r w:rsidR="004A6763" w:rsidRPr="00DD27DC">
            <w:rPr>
              <w:rFonts w:ascii="Times New Roman" w:hAnsi="Times New Roman" w:cs="Times New Roman"/>
              <w:b/>
              <w:bCs/>
              <w:sz w:val="36"/>
              <w:szCs w:val="36"/>
            </w:rPr>
            <w:t>DISHEN MAKWANA</w:t>
          </w:r>
        </w:sdtContent>
      </w:sdt>
    </w:p>
    <w:p w14:paraId="209169A8" w14:textId="77777777" w:rsidR="00B24ED3" w:rsidRPr="00DD27DC" w:rsidRDefault="00BC744D" w:rsidP="00B24ED3">
      <w:pPr>
        <w:pStyle w:val="Contactinfo"/>
        <w:rPr>
          <w:rFonts w:ascii="Times New Roman" w:hAnsi="Times New Roman" w:cs="Times New Roman"/>
          <w:b/>
          <w:bCs/>
          <w:sz w:val="36"/>
          <w:szCs w:val="36"/>
        </w:rPr>
      </w:pPr>
      <w:sdt>
        <w:sdtPr>
          <w:rPr>
            <w:rFonts w:ascii="Times New Roman" w:hAnsi="Times New Roman" w:cs="Times New Roman"/>
            <w:b/>
            <w:bCs/>
            <w:sz w:val="36"/>
            <w:szCs w:val="36"/>
          </w:rPr>
          <w:alias w:val="Enter company address:"/>
          <w:tag w:val="Enter company address:"/>
          <w:id w:val="1892160944"/>
          <w:placeholder>
            <w:docPart w:val="A9007566EA9A4E238D4BE5E36337EF01"/>
          </w:placeholder>
          <w:dataBinding w:prefixMappings="xmlns:ns0='http://schemas.microsoft.com/office/2006/coverPageProps' " w:xpath="/ns0:CoverPageProperties[1]/ns0:CompanyAddress[1]" w:storeItemID="{55AF091B-3C7A-41E3-B477-F2FDAA23CFDA}"/>
          <w15:appearance w15:val="hidden"/>
          <w:text/>
        </w:sdtPr>
        <w:sdtEndPr/>
        <w:sdtContent>
          <w:r w:rsidR="00B24ED3" w:rsidRPr="00DD27DC">
            <w:rPr>
              <w:rFonts w:ascii="Times New Roman" w:hAnsi="Times New Roman" w:cs="Times New Roman"/>
              <w:b/>
              <w:bCs/>
              <w:sz w:val="36"/>
              <w:szCs w:val="36"/>
            </w:rPr>
            <w:t xml:space="preserve"> 180470107035</w:t>
          </w:r>
        </w:sdtContent>
      </w:sdt>
    </w:p>
    <w:p w14:paraId="60D0C984" w14:textId="262BCBB1" w:rsidR="00DC1485" w:rsidRPr="001135DC" w:rsidRDefault="00B24ED3" w:rsidP="001135DC">
      <w:pPr>
        <w:pStyle w:val="Subtitle"/>
        <w:rPr>
          <w:rFonts w:ascii="Times New Roman" w:hAnsi="Times New Roman" w:cs="Times New Roman"/>
          <w:b/>
          <w:bCs/>
          <w:sz w:val="36"/>
          <w:szCs w:val="36"/>
        </w:rPr>
      </w:pPr>
      <w:r w:rsidRPr="00DD27DC">
        <w:rPr>
          <w:rFonts w:ascii="Times New Roman" w:hAnsi="Times New Roman" w:cs="Times New Roman"/>
          <w:b/>
          <w:bCs/>
          <w:sz w:val="36"/>
          <w:szCs w:val="36"/>
        </w:rPr>
        <w:t>G2</w:t>
      </w:r>
    </w:p>
    <w:p w14:paraId="40A9063D" w14:textId="163F8657" w:rsidR="007A4BFB" w:rsidRPr="00DD27DC" w:rsidRDefault="007A4BFB" w:rsidP="007A4BFB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DD27DC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251662336" behindDoc="1" locked="0" layoutInCell="1" allowOverlap="1" wp14:anchorId="1E1167C9" wp14:editId="1CC75BFE">
            <wp:simplePos x="0" y="0"/>
            <wp:positionH relativeFrom="page">
              <wp:posOffset>914400</wp:posOffset>
            </wp:positionH>
            <wp:positionV relativeFrom="paragraph">
              <wp:posOffset>0</wp:posOffset>
            </wp:positionV>
            <wp:extent cx="876300" cy="952500"/>
            <wp:effectExtent l="0" t="0" r="0" b="0"/>
            <wp:wrapNone/>
            <wp:docPr id="60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27DC">
        <w:rPr>
          <w:rFonts w:ascii="Times New Roman" w:hAnsi="Times New Roman" w:cs="Times New Roman"/>
        </w:rPr>
        <w:tab/>
      </w:r>
      <w:r w:rsidRPr="00DD27DC">
        <w:rPr>
          <w:rFonts w:ascii="Times New Roman" w:hAnsi="Times New Roman" w:cs="Times New Roman"/>
        </w:rPr>
        <w:tab/>
        <w:t xml:space="preserve">        </w:t>
      </w:r>
      <w:r w:rsidRPr="00DD27DC">
        <w:rPr>
          <w:rFonts w:ascii="Times New Roman" w:hAnsi="Times New Roman" w:cs="Times New Roman"/>
          <w:b/>
          <w:bCs/>
          <w:sz w:val="48"/>
          <w:szCs w:val="48"/>
        </w:rPr>
        <w:t xml:space="preserve">V. V. P. Engineering College, Rajkot </w:t>
      </w:r>
    </w:p>
    <w:p w14:paraId="2F613418" w14:textId="77777777" w:rsidR="007A4BFB" w:rsidRPr="00DD27DC" w:rsidRDefault="007A4BFB" w:rsidP="007A4BFB">
      <w:pPr>
        <w:rPr>
          <w:rFonts w:ascii="Times New Roman" w:hAnsi="Times New Roman" w:cs="Times New Roman"/>
          <w:b/>
          <w:bCs/>
          <w:sz w:val="16"/>
          <w:szCs w:val="16"/>
        </w:rPr>
      </w:pPr>
    </w:p>
    <w:p w14:paraId="3F183FB4" w14:textId="77777777" w:rsidR="007A4BFB" w:rsidRPr="00DD27DC" w:rsidRDefault="007A4BFB" w:rsidP="007A4BFB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DD27DC">
        <w:rPr>
          <w:rFonts w:ascii="Times New Roman" w:hAnsi="Times New Roman" w:cs="Times New Roman"/>
        </w:rPr>
        <w:tab/>
      </w:r>
      <w:r w:rsidRPr="00DD27DC">
        <w:rPr>
          <w:rFonts w:ascii="Times New Roman" w:hAnsi="Times New Roman" w:cs="Times New Roman"/>
        </w:rPr>
        <w:tab/>
      </w:r>
      <w:r w:rsidRPr="00DD27DC">
        <w:rPr>
          <w:rFonts w:ascii="Times New Roman" w:hAnsi="Times New Roman" w:cs="Times New Roman"/>
        </w:rPr>
        <w:tab/>
      </w:r>
      <w:r w:rsidRPr="00DD27DC">
        <w:rPr>
          <w:rFonts w:ascii="Times New Roman" w:hAnsi="Times New Roman" w:cs="Times New Roman"/>
          <w:b/>
          <w:bCs/>
          <w:sz w:val="40"/>
          <w:szCs w:val="40"/>
        </w:rPr>
        <w:t xml:space="preserve">Department of Computer Engineering </w:t>
      </w:r>
    </w:p>
    <w:p w14:paraId="2050C511" w14:textId="77777777" w:rsidR="007A4BFB" w:rsidRPr="00DD27DC" w:rsidRDefault="007A4BFB" w:rsidP="007A4BF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A4ED7F" w14:textId="77777777" w:rsidR="007A4BFB" w:rsidRPr="00DD27DC" w:rsidRDefault="007A4BFB" w:rsidP="007A4BFB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DD27DC">
        <w:rPr>
          <w:rFonts w:ascii="Times New Roman" w:hAnsi="Times New Roman" w:cs="Times New Roman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41837D9E" wp14:editId="6C76E140">
                <wp:simplePos x="0" y="0"/>
                <wp:positionH relativeFrom="page">
                  <wp:posOffset>1398905</wp:posOffset>
                </wp:positionH>
                <wp:positionV relativeFrom="paragraph">
                  <wp:posOffset>71120</wp:posOffset>
                </wp:positionV>
                <wp:extent cx="5078095" cy="1270"/>
                <wp:effectExtent l="0" t="0" r="0" b="0"/>
                <wp:wrapTopAndBottom/>
                <wp:docPr id="59" name="Freeform: Sha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078095" cy="1270"/>
                        </a:xfrm>
                        <a:custGeom>
                          <a:avLst/>
                          <a:gdLst>
                            <a:gd name="T0" fmla="+- 0 2239 2239"/>
                            <a:gd name="T1" fmla="*/ T0 w 7997"/>
                            <a:gd name="T2" fmla="+- 0 10236 2239"/>
                            <a:gd name="T3" fmla="*/ T2 w 799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997">
                              <a:moveTo>
                                <a:pt x="0" y="0"/>
                              </a:moveTo>
                              <a:lnTo>
                                <a:pt x="7997" y="0"/>
                              </a:lnTo>
                            </a:path>
                          </a:pathLst>
                        </a:custGeom>
                        <a:noFill/>
                        <a:ln w="762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888375" id="Freeform: Shape 59" o:spid="_x0000_s1026" style="position:absolute;margin-left:110.15pt;margin-top:5.6pt;width:399.85pt;height:.1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99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" path="m,l7997,e" filled="f" strokeweight=".6pt">
                <v:path arrowok="t" o:connecttype="custom" o:connectlocs="0,0;5078095,0" o:connectangles="0,0"/>
                <w10:wrap type="topAndBottom" anchorx="page"/>
              </v:shape>
            </w:pict>
          </mc:Fallback>
        </mc:AlternateContent>
      </w:r>
    </w:p>
    <w:p w14:paraId="3338168D" w14:textId="5500958F" w:rsidR="007A4BFB" w:rsidRPr="00DD27DC" w:rsidRDefault="007A4BFB" w:rsidP="007A4BFB">
      <w:pPr>
        <w:ind w:firstLine="36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D27DC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Vision of the </w:t>
      </w:r>
      <w:bookmarkStart w:id="0" w:name="_Hlk79090157"/>
      <w:r w:rsidR="00AF0E8D" w:rsidRPr="00DD27DC">
        <w:rPr>
          <w:rFonts w:ascii="Times New Roman" w:hAnsi="Times New Roman" w:cs="Times New Roman"/>
          <w:b/>
          <w:bCs/>
          <w:sz w:val="36"/>
          <w:szCs w:val="36"/>
          <w:u w:val="single"/>
        </w:rPr>
        <w:t>Institute</w:t>
      </w:r>
      <w:bookmarkEnd w:id="0"/>
    </w:p>
    <w:p w14:paraId="77034FD7" w14:textId="77777777" w:rsidR="00AF0E8D" w:rsidRPr="00DD27DC" w:rsidRDefault="00AF0E8D" w:rsidP="00AF0E8D">
      <w:pPr>
        <w:pStyle w:val="ListParagraph"/>
        <w:numPr>
          <w:ilvl w:val="0"/>
          <w:numId w:val="7"/>
        </w:numPr>
        <w:rPr>
          <w:rFonts w:ascii="Times New Roman" w:eastAsia="Arial" w:hAnsi="Times New Roman" w:cs="Times New Roman"/>
          <w:kern w:val="0"/>
          <w:sz w:val="24"/>
          <w:szCs w:val="24"/>
          <w:lang w:eastAsia="en-US"/>
          <w14:ligatures w14:val="none"/>
        </w:rPr>
      </w:pPr>
      <w:bookmarkStart w:id="1" w:name="_Hlk79090168"/>
      <w:r w:rsidRPr="00DD27DC">
        <w:rPr>
          <w:rFonts w:ascii="Times New Roman" w:eastAsia="Arial" w:hAnsi="Times New Roman" w:cs="Times New Roman"/>
          <w:kern w:val="0"/>
          <w:sz w:val="24"/>
          <w:szCs w:val="24"/>
          <w:lang w:eastAsia="en-US"/>
          <w14:ligatures w14:val="none"/>
        </w:rPr>
        <w:t>To be an exemplary institute, transforming students into competent</w:t>
      </w:r>
    </w:p>
    <w:p w14:paraId="551AEC48" w14:textId="77777777" w:rsidR="00AF0E8D" w:rsidRPr="00DD27DC" w:rsidRDefault="00AF0E8D" w:rsidP="00AF0E8D">
      <w:pPr>
        <w:ind w:firstLine="648"/>
        <w:rPr>
          <w:rFonts w:ascii="Times New Roman" w:eastAsia="Arial" w:hAnsi="Times New Roman" w:cs="Times New Roman"/>
          <w:kern w:val="0"/>
          <w:sz w:val="24"/>
          <w:szCs w:val="24"/>
          <w:lang w:eastAsia="en-US"/>
          <w14:ligatures w14:val="none"/>
        </w:rPr>
      </w:pPr>
      <w:r w:rsidRPr="00DD27DC">
        <w:rPr>
          <w:rFonts w:ascii="Times New Roman" w:eastAsia="Arial" w:hAnsi="Times New Roman" w:cs="Times New Roman"/>
          <w:kern w:val="0"/>
          <w:sz w:val="24"/>
          <w:szCs w:val="24"/>
          <w:lang w:eastAsia="en-US"/>
          <w14:ligatures w14:val="none"/>
        </w:rPr>
        <w:t xml:space="preserve"> professionals with human values.</w:t>
      </w:r>
    </w:p>
    <w:bookmarkEnd w:id="1"/>
    <w:p w14:paraId="08D164EE" w14:textId="77777777" w:rsidR="007A4BFB" w:rsidRPr="00DD27DC" w:rsidRDefault="007A4BFB" w:rsidP="007A4BF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419BD19" w14:textId="25106082" w:rsidR="007A4BFB" w:rsidRPr="00DD27DC" w:rsidRDefault="007A4BFB" w:rsidP="007A4BFB">
      <w:pPr>
        <w:ind w:firstLine="36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D27DC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Mission of the </w:t>
      </w:r>
      <w:r w:rsidR="00AF0E8D" w:rsidRPr="00DD27DC">
        <w:rPr>
          <w:rFonts w:ascii="Times New Roman" w:hAnsi="Times New Roman" w:cs="Times New Roman"/>
          <w:b/>
          <w:bCs/>
          <w:sz w:val="36"/>
          <w:szCs w:val="36"/>
          <w:u w:val="single"/>
        </w:rPr>
        <w:t>Institute</w:t>
      </w:r>
    </w:p>
    <w:p w14:paraId="1DB58E5C" w14:textId="77777777" w:rsidR="00AF0E8D" w:rsidRPr="00DD27DC" w:rsidRDefault="00AF0E8D" w:rsidP="00AF0E8D">
      <w:pPr>
        <w:pStyle w:val="ListParagraph"/>
        <w:widowControl w:val="0"/>
        <w:numPr>
          <w:ilvl w:val="0"/>
          <w:numId w:val="7"/>
        </w:numPr>
        <w:tabs>
          <w:tab w:val="left" w:pos="2361"/>
        </w:tabs>
        <w:autoSpaceDE w:val="0"/>
        <w:autoSpaceDN w:val="0"/>
        <w:spacing w:before="251" w:after="0" w:line="374" w:lineRule="auto"/>
        <w:ind w:right="358"/>
        <w:jc w:val="both"/>
        <w:rPr>
          <w:rFonts w:ascii="Times New Roman" w:hAnsi="Times New Roman" w:cs="Times New Roman"/>
          <w:sz w:val="24"/>
        </w:rPr>
      </w:pPr>
      <w:bookmarkStart w:id="2" w:name="_Hlk79090179"/>
      <w:r w:rsidRPr="00DD27DC">
        <w:rPr>
          <w:rFonts w:ascii="Times New Roman" w:hAnsi="Times New Roman" w:cs="Times New Roman"/>
          <w:sz w:val="24"/>
        </w:rPr>
        <w:t>To provide a conducive academic environment for strengthening technical capabilities of the students.</w:t>
      </w:r>
    </w:p>
    <w:p w14:paraId="59232840" w14:textId="77777777" w:rsidR="00AF0E8D" w:rsidRPr="00DD27DC" w:rsidRDefault="00AF0E8D" w:rsidP="00AF0E8D">
      <w:pPr>
        <w:pStyle w:val="ListParagraph"/>
        <w:widowControl w:val="0"/>
        <w:numPr>
          <w:ilvl w:val="0"/>
          <w:numId w:val="7"/>
        </w:numPr>
        <w:tabs>
          <w:tab w:val="left" w:pos="2361"/>
        </w:tabs>
        <w:autoSpaceDE w:val="0"/>
        <w:autoSpaceDN w:val="0"/>
        <w:spacing w:before="251" w:after="0" w:line="374" w:lineRule="auto"/>
        <w:ind w:right="358"/>
        <w:jc w:val="both"/>
        <w:rPr>
          <w:rFonts w:ascii="Times New Roman" w:hAnsi="Times New Roman" w:cs="Times New Roman"/>
          <w:sz w:val="24"/>
        </w:rPr>
      </w:pPr>
      <w:r w:rsidRPr="00DD27DC">
        <w:rPr>
          <w:rFonts w:ascii="Times New Roman" w:hAnsi="Times New Roman" w:cs="Times New Roman"/>
          <w:sz w:val="24"/>
        </w:rPr>
        <w:t>To strengthen linkage with industries, alumni and professional bodies.</w:t>
      </w:r>
    </w:p>
    <w:p w14:paraId="34CC0E5F" w14:textId="77777777" w:rsidR="00AF0E8D" w:rsidRPr="00DD27DC" w:rsidRDefault="00AF0E8D" w:rsidP="00AF0E8D">
      <w:pPr>
        <w:pStyle w:val="ListParagraph"/>
        <w:widowControl w:val="0"/>
        <w:numPr>
          <w:ilvl w:val="0"/>
          <w:numId w:val="7"/>
        </w:numPr>
        <w:tabs>
          <w:tab w:val="left" w:pos="2361"/>
        </w:tabs>
        <w:autoSpaceDE w:val="0"/>
        <w:autoSpaceDN w:val="0"/>
        <w:spacing w:before="251" w:after="0" w:line="374" w:lineRule="auto"/>
        <w:ind w:right="358"/>
        <w:jc w:val="both"/>
        <w:rPr>
          <w:rFonts w:ascii="Times New Roman" w:hAnsi="Times New Roman" w:cs="Times New Roman"/>
          <w:sz w:val="24"/>
        </w:rPr>
      </w:pPr>
      <w:r w:rsidRPr="00DD27DC">
        <w:rPr>
          <w:rFonts w:ascii="Times New Roman" w:hAnsi="Times New Roman" w:cs="Times New Roman"/>
          <w:sz w:val="24"/>
        </w:rPr>
        <w:t>To organize various co-curricular and extra-curricular activities for overall development of the students.</w:t>
      </w:r>
    </w:p>
    <w:p w14:paraId="4422D40F" w14:textId="17D3918D" w:rsidR="00954779" w:rsidRPr="00DD27DC" w:rsidRDefault="00AF0E8D" w:rsidP="00DB155B">
      <w:pPr>
        <w:pStyle w:val="ListParagraph"/>
        <w:widowControl w:val="0"/>
        <w:numPr>
          <w:ilvl w:val="0"/>
          <w:numId w:val="7"/>
        </w:numPr>
        <w:tabs>
          <w:tab w:val="left" w:pos="2361"/>
        </w:tabs>
        <w:autoSpaceDE w:val="0"/>
        <w:autoSpaceDN w:val="0"/>
        <w:spacing w:before="251" w:after="0" w:line="374" w:lineRule="auto"/>
        <w:ind w:right="358"/>
        <w:jc w:val="both"/>
        <w:rPr>
          <w:rFonts w:ascii="Times New Roman" w:hAnsi="Times New Roman" w:cs="Times New Roman"/>
          <w:sz w:val="24"/>
        </w:rPr>
      </w:pPr>
      <w:r w:rsidRPr="00DD27DC">
        <w:rPr>
          <w:rFonts w:ascii="Times New Roman" w:hAnsi="Times New Roman" w:cs="Times New Roman"/>
          <w:sz w:val="24"/>
        </w:rPr>
        <w:t>To practice good governance and conduct value- based activities for making students responsible citizens.</w:t>
      </w:r>
      <w:bookmarkEnd w:id="2"/>
    </w:p>
    <w:p w14:paraId="2A838AB1" w14:textId="77777777" w:rsidR="00DB155B" w:rsidRPr="00DD27DC" w:rsidRDefault="00DB155B" w:rsidP="00086182">
      <w:pPr>
        <w:pStyle w:val="ListParagraph"/>
        <w:widowControl w:val="0"/>
        <w:tabs>
          <w:tab w:val="left" w:pos="2361"/>
        </w:tabs>
        <w:autoSpaceDE w:val="0"/>
        <w:autoSpaceDN w:val="0"/>
        <w:spacing w:before="251" w:after="0" w:line="374" w:lineRule="auto"/>
        <w:ind w:left="792" w:right="358"/>
        <w:jc w:val="both"/>
        <w:rPr>
          <w:rFonts w:ascii="Times New Roman" w:hAnsi="Times New Roman" w:cs="Times New Roman"/>
          <w:sz w:val="24"/>
        </w:rPr>
      </w:pPr>
    </w:p>
    <w:p w14:paraId="268EA671" w14:textId="77777777" w:rsidR="00954779" w:rsidRPr="00DD27DC" w:rsidRDefault="00954779" w:rsidP="00954779">
      <w:pPr>
        <w:ind w:left="0" w:firstLine="432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D27DC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Vision of the Department </w:t>
      </w:r>
    </w:p>
    <w:p w14:paraId="499409B4" w14:textId="77777777" w:rsidR="00954779" w:rsidRPr="00DD27DC" w:rsidRDefault="00954779" w:rsidP="00A3053B">
      <w:pPr>
        <w:pStyle w:val="BodyText"/>
        <w:numPr>
          <w:ilvl w:val="0"/>
          <w:numId w:val="5"/>
        </w:numPr>
        <w:spacing w:before="191" w:line="372" w:lineRule="auto"/>
        <w:rPr>
          <w:rFonts w:ascii="Times New Roman" w:hAnsi="Times New Roman" w:cs="Times New Roman"/>
        </w:rPr>
      </w:pPr>
      <w:r w:rsidRPr="00DD27DC">
        <w:rPr>
          <w:rFonts w:ascii="Times New Roman" w:hAnsi="Times New Roman" w:cs="Times New Roman"/>
        </w:rPr>
        <w:t>Transforming students into globally efficient professionals with moral values.</w:t>
      </w:r>
    </w:p>
    <w:p w14:paraId="4F451143" w14:textId="77777777" w:rsidR="00954779" w:rsidRPr="00DD27DC" w:rsidRDefault="00954779" w:rsidP="0095477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7B40D22" w14:textId="77777777" w:rsidR="00954779" w:rsidRPr="00DD27DC" w:rsidRDefault="00954779" w:rsidP="00954779">
      <w:pPr>
        <w:ind w:firstLine="36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D27DC">
        <w:rPr>
          <w:rFonts w:ascii="Times New Roman" w:hAnsi="Times New Roman" w:cs="Times New Roman"/>
          <w:b/>
          <w:bCs/>
          <w:sz w:val="36"/>
          <w:szCs w:val="36"/>
          <w:u w:val="single"/>
        </w:rPr>
        <w:t>Mission of the Department</w:t>
      </w:r>
    </w:p>
    <w:p w14:paraId="4168AA5E" w14:textId="77777777" w:rsidR="00954779" w:rsidRPr="00DD27DC" w:rsidRDefault="00954779" w:rsidP="00A3053B">
      <w:pPr>
        <w:pStyle w:val="ListParagraph"/>
        <w:widowControl w:val="0"/>
        <w:numPr>
          <w:ilvl w:val="0"/>
          <w:numId w:val="5"/>
        </w:numPr>
        <w:tabs>
          <w:tab w:val="left" w:pos="2361"/>
        </w:tabs>
        <w:autoSpaceDE w:val="0"/>
        <w:autoSpaceDN w:val="0"/>
        <w:spacing w:before="111" w:after="0" w:line="374" w:lineRule="auto"/>
        <w:ind w:right="361"/>
        <w:jc w:val="both"/>
        <w:rPr>
          <w:rFonts w:ascii="Times New Roman" w:hAnsi="Times New Roman" w:cs="Times New Roman"/>
          <w:sz w:val="24"/>
        </w:rPr>
      </w:pPr>
      <w:r w:rsidRPr="00DD27DC">
        <w:rPr>
          <w:rFonts w:ascii="Times New Roman" w:hAnsi="Times New Roman" w:cs="Times New Roman"/>
          <w:sz w:val="24"/>
        </w:rPr>
        <w:t>To provide a strong foundation of computer engineering through effective teaching learning</w:t>
      </w:r>
      <w:r w:rsidRPr="00DD27DC">
        <w:rPr>
          <w:rFonts w:ascii="Times New Roman" w:hAnsi="Times New Roman" w:cs="Times New Roman"/>
          <w:spacing w:val="-2"/>
          <w:sz w:val="24"/>
        </w:rPr>
        <w:t xml:space="preserve"> </w:t>
      </w:r>
      <w:r w:rsidRPr="00DD27DC">
        <w:rPr>
          <w:rFonts w:ascii="Times New Roman" w:hAnsi="Times New Roman" w:cs="Times New Roman"/>
          <w:sz w:val="24"/>
        </w:rPr>
        <w:t>process.</w:t>
      </w:r>
    </w:p>
    <w:p w14:paraId="675CA9E5" w14:textId="77777777" w:rsidR="00954779" w:rsidRPr="00DD27DC" w:rsidRDefault="00954779" w:rsidP="00A3053B">
      <w:pPr>
        <w:pStyle w:val="ListParagraph"/>
        <w:widowControl w:val="0"/>
        <w:numPr>
          <w:ilvl w:val="0"/>
          <w:numId w:val="5"/>
        </w:numPr>
        <w:tabs>
          <w:tab w:val="left" w:pos="2361"/>
        </w:tabs>
        <w:autoSpaceDE w:val="0"/>
        <w:autoSpaceDN w:val="0"/>
        <w:spacing w:before="245" w:after="0" w:line="369" w:lineRule="auto"/>
        <w:ind w:right="360"/>
        <w:jc w:val="both"/>
        <w:rPr>
          <w:rFonts w:ascii="Times New Roman" w:hAnsi="Times New Roman" w:cs="Times New Roman"/>
          <w:sz w:val="24"/>
        </w:rPr>
      </w:pPr>
      <w:r w:rsidRPr="00DD27DC">
        <w:rPr>
          <w:rFonts w:ascii="Times New Roman" w:hAnsi="Times New Roman" w:cs="Times New Roman"/>
          <w:sz w:val="24"/>
        </w:rPr>
        <w:t>To enhance industry linkage &amp; alumni network for better placement and real-world</w:t>
      </w:r>
      <w:r w:rsidRPr="00DD27DC">
        <w:rPr>
          <w:rFonts w:ascii="Times New Roman" w:hAnsi="Times New Roman" w:cs="Times New Roman"/>
          <w:spacing w:val="5"/>
          <w:sz w:val="24"/>
        </w:rPr>
        <w:t xml:space="preserve"> </w:t>
      </w:r>
      <w:r w:rsidRPr="00DD27DC">
        <w:rPr>
          <w:rFonts w:ascii="Times New Roman" w:hAnsi="Times New Roman" w:cs="Times New Roman"/>
          <w:sz w:val="24"/>
        </w:rPr>
        <w:t>exposure.</w:t>
      </w:r>
    </w:p>
    <w:p w14:paraId="24126954" w14:textId="7B13AD0C" w:rsidR="00954779" w:rsidRPr="00DD27DC" w:rsidRDefault="00954779" w:rsidP="00A3053B">
      <w:pPr>
        <w:pStyle w:val="ListParagraph"/>
        <w:widowControl w:val="0"/>
        <w:numPr>
          <w:ilvl w:val="0"/>
          <w:numId w:val="5"/>
        </w:numPr>
        <w:tabs>
          <w:tab w:val="left" w:pos="2361"/>
        </w:tabs>
        <w:autoSpaceDE w:val="0"/>
        <w:autoSpaceDN w:val="0"/>
        <w:spacing w:before="251" w:after="0" w:line="374" w:lineRule="auto"/>
        <w:ind w:right="358"/>
        <w:jc w:val="both"/>
        <w:rPr>
          <w:rFonts w:ascii="Times New Roman" w:hAnsi="Times New Roman" w:cs="Times New Roman"/>
          <w:sz w:val="24"/>
        </w:rPr>
      </w:pPr>
      <w:r w:rsidRPr="00DD27DC">
        <w:rPr>
          <w:rFonts w:ascii="Times New Roman" w:hAnsi="Times New Roman" w:cs="Times New Roman"/>
          <w:sz w:val="24"/>
        </w:rPr>
        <w:t xml:space="preserve">To provide various opportunities &amp; platforms for all round development of students &amp; </w:t>
      </w:r>
      <w:r w:rsidRPr="00DD27DC">
        <w:rPr>
          <w:rFonts w:ascii="Times New Roman" w:hAnsi="Times New Roman" w:cs="Times New Roman"/>
          <w:sz w:val="24"/>
        </w:rPr>
        <w:lastRenderedPageBreak/>
        <w:t>encourage them for value-based practices.</w:t>
      </w:r>
    </w:p>
    <w:p w14:paraId="3CE2A2A4" w14:textId="77777777" w:rsidR="00954779" w:rsidRPr="00DD27DC" w:rsidRDefault="00954779" w:rsidP="00954779">
      <w:pPr>
        <w:pStyle w:val="ListParagraph"/>
        <w:widowControl w:val="0"/>
        <w:tabs>
          <w:tab w:val="left" w:pos="2361"/>
        </w:tabs>
        <w:autoSpaceDE w:val="0"/>
        <w:autoSpaceDN w:val="0"/>
        <w:spacing w:before="251" w:after="0" w:line="374" w:lineRule="auto"/>
        <w:ind w:right="358"/>
        <w:jc w:val="both"/>
        <w:rPr>
          <w:rFonts w:ascii="Times New Roman" w:hAnsi="Times New Roman" w:cs="Times New Roman"/>
          <w:sz w:val="24"/>
        </w:rPr>
      </w:pPr>
    </w:p>
    <w:p w14:paraId="715F87A4" w14:textId="77777777" w:rsidR="00954779" w:rsidRPr="00DD27DC" w:rsidRDefault="00954779" w:rsidP="00464570">
      <w:pPr>
        <w:ind w:firstLine="288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D27DC">
        <w:rPr>
          <w:rFonts w:ascii="Times New Roman" w:hAnsi="Times New Roman" w:cs="Times New Roman"/>
          <w:b/>
          <w:bCs/>
          <w:sz w:val="36"/>
          <w:szCs w:val="36"/>
          <w:u w:val="single"/>
        </w:rPr>
        <w:t>Program Educational Objectives (PEOs)</w:t>
      </w:r>
    </w:p>
    <w:p w14:paraId="78E38D65" w14:textId="77777777" w:rsidR="00954779" w:rsidRPr="00DD27DC" w:rsidRDefault="00954779" w:rsidP="00954779">
      <w:pPr>
        <w:rPr>
          <w:rFonts w:ascii="Times New Roman" w:hAnsi="Times New Roman" w:cs="Times New Roman"/>
          <w:sz w:val="24"/>
          <w:szCs w:val="24"/>
        </w:rPr>
      </w:pPr>
    </w:p>
    <w:p w14:paraId="4CB44E68" w14:textId="77777777" w:rsidR="00954779" w:rsidRPr="00DD27DC" w:rsidRDefault="00954779" w:rsidP="00954779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DD27DC">
        <w:rPr>
          <w:rFonts w:ascii="Times New Roman" w:hAnsi="Times New Roman" w:cs="Times New Roman"/>
          <w:sz w:val="24"/>
          <w:szCs w:val="24"/>
        </w:rPr>
        <w:t>Graduates will be able to</w:t>
      </w:r>
    </w:p>
    <w:p w14:paraId="3C30C938" w14:textId="77777777" w:rsidR="00954779" w:rsidRPr="00DD27DC" w:rsidRDefault="00954779" w:rsidP="00954779">
      <w:pPr>
        <w:rPr>
          <w:rFonts w:ascii="Times New Roman" w:hAnsi="Times New Roman" w:cs="Times New Roman"/>
          <w:sz w:val="24"/>
          <w:szCs w:val="24"/>
        </w:rPr>
      </w:pPr>
    </w:p>
    <w:p w14:paraId="36A4303A" w14:textId="77777777" w:rsidR="00954779" w:rsidRPr="00DD27DC" w:rsidRDefault="00954779" w:rsidP="00A3053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DD27DC">
        <w:rPr>
          <w:rFonts w:ascii="Times New Roman" w:hAnsi="Times New Roman" w:cs="Times New Roman"/>
          <w:sz w:val="24"/>
          <w:szCs w:val="24"/>
        </w:rPr>
        <w:t>Apply computer engineering theories, principles and skills to meet the challenges of the society.</w:t>
      </w:r>
      <w:r w:rsidRPr="00DD27DC">
        <w:rPr>
          <w:rFonts w:ascii="Times New Roman" w:hAnsi="Times New Roman" w:cs="Times New Roman"/>
          <w:b/>
          <w:bCs/>
          <w:sz w:val="24"/>
          <w:szCs w:val="24"/>
          <w:u w:val="single"/>
        </w:rPr>
        <w:cr/>
      </w:r>
    </w:p>
    <w:p w14:paraId="53DAF477" w14:textId="77777777" w:rsidR="00954779" w:rsidRPr="00DD27DC" w:rsidRDefault="00954779" w:rsidP="00A3053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DD27DC">
        <w:rPr>
          <w:rFonts w:ascii="Times New Roman" w:hAnsi="Times New Roman" w:cs="Times New Roman"/>
          <w:sz w:val="24"/>
          <w:szCs w:val="24"/>
        </w:rPr>
        <w:t>Communicate effectively, work collaboratively and manifest professionalism with ethics.</w:t>
      </w:r>
    </w:p>
    <w:p w14:paraId="11E15971" w14:textId="77777777" w:rsidR="00954779" w:rsidRPr="00DD27DC" w:rsidRDefault="00954779" w:rsidP="00954779">
      <w:pPr>
        <w:pStyle w:val="ListParagraph"/>
        <w:ind w:left="792"/>
        <w:rPr>
          <w:rFonts w:ascii="Times New Roman" w:hAnsi="Times New Roman" w:cs="Times New Roman"/>
          <w:sz w:val="24"/>
          <w:szCs w:val="24"/>
        </w:rPr>
      </w:pPr>
    </w:p>
    <w:p w14:paraId="0D310039" w14:textId="77777777" w:rsidR="00954779" w:rsidRPr="00DD27DC" w:rsidRDefault="00954779" w:rsidP="00A3053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DD27DC">
        <w:rPr>
          <w:rFonts w:ascii="Times New Roman" w:hAnsi="Times New Roman" w:cs="Times New Roman"/>
          <w:sz w:val="24"/>
          <w:szCs w:val="24"/>
        </w:rPr>
        <w:t>Exhibit life-long learning attitude and adapt to rapid technological changes in industry.</w:t>
      </w:r>
    </w:p>
    <w:p w14:paraId="2BE238B7" w14:textId="77777777" w:rsidR="00954779" w:rsidRPr="00DD27DC" w:rsidRDefault="00954779" w:rsidP="00954779">
      <w:pPr>
        <w:pStyle w:val="ListParagraph"/>
        <w:ind w:left="792"/>
        <w:rPr>
          <w:rFonts w:ascii="Times New Roman" w:hAnsi="Times New Roman" w:cs="Times New Roman"/>
          <w:sz w:val="24"/>
          <w:szCs w:val="24"/>
        </w:rPr>
      </w:pPr>
    </w:p>
    <w:p w14:paraId="20A68C30" w14:textId="4E6E9885" w:rsidR="00954779" w:rsidRDefault="00954779" w:rsidP="00A3053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DD27DC">
        <w:rPr>
          <w:rFonts w:ascii="Times New Roman" w:hAnsi="Times New Roman" w:cs="Times New Roman"/>
          <w:sz w:val="24"/>
          <w:szCs w:val="24"/>
        </w:rPr>
        <w:t>Advance their career in industry, pursue higher education or become an entrepreneur.</w:t>
      </w:r>
    </w:p>
    <w:p w14:paraId="74F2A4A2" w14:textId="77777777" w:rsidR="00B57E33" w:rsidRPr="00B57E33" w:rsidRDefault="00B57E33" w:rsidP="00B57E3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271D4C" w14:textId="77777777" w:rsidR="00B57E33" w:rsidRDefault="00B57E33" w:rsidP="00B57E33">
      <w:pPr>
        <w:ind w:firstLine="288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67B65">
        <w:rPr>
          <w:rFonts w:ascii="Times New Roman" w:hAnsi="Times New Roman" w:cs="Times New Roman"/>
          <w:b/>
          <w:bCs/>
          <w:sz w:val="36"/>
          <w:szCs w:val="36"/>
          <w:u w:val="single"/>
        </w:rPr>
        <w:t>Program Specific Outcomes (PSO)</w:t>
      </w:r>
    </w:p>
    <w:p w14:paraId="789BE803" w14:textId="77777777" w:rsidR="00B57E33" w:rsidRPr="00DD27DC" w:rsidRDefault="00B57E33" w:rsidP="00B57E33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DD27DC">
        <w:rPr>
          <w:rFonts w:ascii="Times New Roman" w:hAnsi="Times New Roman" w:cs="Times New Roman"/>
          <w:sz w:val="24"/>
          <w:szCs w:val="24"/>
        </w:rPr>
        <w:t>Graduates will be able to</w:t>
      </w:r>
    </w:p>
    <w:p w14:paraId="1020C197" w14:textId="77777777" w:rsidR="00B57E33" w:rsidRPr="00DD27DC" w:rsidRDefault="00B57E33" w:rsidP="00B57E33">
      <w:pPr>
        <w:rPr>
          <w:rFonts w:ascii="Times New Roman" w:hAnsi="Times New Roman" w:cs="Times New Roman"/>
          <w:sz w:val="24"/>
          <w:szCs w:val="24"/>
        </w:rPr>
      </w:pPr>
    </w:p>
    <w:p w14:paraId="53AF7321" w14:textId="77777777" w:rsidR="00B57E33" w:rsidRDefault="00B57E33" w:rsidP="00B57E3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C7149">
        <w:rPr>
          <w:rFonts w:ascii="Times New Roman" w:hAnsi="Times New Roman" w:cs="Times New Roman"/>
          <w:b/>
          <w:bCs/>
          <w:sz w:val="24"/>
          <w:szCs w:val="24"/>
        </w:rPr>
        <w:t>PSO1</w:t>
      </w:r>
      <w:r w:rsidRPr="00567B65">
        <w:rPr>
          <w:rFonts w:ascii="Times New Roman" w:hAnsi="Times New Roman" w:cs="Times New Roman"/>
          <w:sz w:val="24"/>
          <w:szCs w:val="24"/>
        </w:rPr>
        <w:t>: Apply fundamental knowledge of hardware and software aspects of computer systems.</w:t>
      </w:r>
    </w:p>
    <w:p w14:paraId="0CE09873" w14:textId="77777777" w:rsidR="00B57E33" w:rsidRPr="00567B65" w:rsidRDefault="00B57E33" w:rsidP="00B57E33">
      <w:pPr>
        <w:pStyle w:val="ListParagraph"/>
        <w:ind w:left="792"/>
        <w:rPr>
          <w:rFonts w:ascii="Times New Roman" w:hAnsi="Times New Roman" w:cs="Times New Roman"/>
          <w:sz w:val="24"/>
          <w:szCs w:val="24"/>
        </w:rPr>
      </w:pPr>
    </w:p>
    <w:p w14:paraId="1F4536FE" w14:textId="77777777" w:rsidR="00B57E33" w:rsidRDefault="00B57E33" w:rsidP="00B57E3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C7149">
        <w:rPr>
          <w:rFonts w:ascii="Times New Roman" w:hAnsi="Times New Roman" w:cs="Times New Roman"/>
          <w:b/>
          <w:bCs/>
          <w:sz w:val="24"/>
          <w:szCs w:val="24"/>
        </w:rPr>
        <w:t>PSO2</w:t>
      </w:r>
      <w:r w:rsidRPr="00567B65">
        <w:rPr>
          <w:rFonts w:ascii="Times New Roman" w:hAnsi="Times New Roman" w:cs="Times New Roman"/>
          <w:sz w:val="24"/>
          <w:szCs w:val="24"/>
        </w:rPr>
        <w:t>: Analyze, model and develop computer applications by adapting emerging technologies and standard practices of software project development to meet the requirements of industry and society.</w:t>
      </w:r>
    </w:p>
    <w:p w14:paraId="3D5B5F21" w14:textId="77777777" w:rsidR="00B57E33" w:rsidRPr="00567B65" w:rsidRDefault="00B57E33" w:rsidP="00B57E3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5D38F2" w14:textId="77777777" w:rsidR="00B57E33" w:rsidRPr="00567B65" w:rsidRDefault="00B57E33" w:rsidP="00B57E33">
      <w:pPr>
        <w:pStyle w:val="ListParagraph"/>
        <w:ind w:left="792"/>
        <w:rPr>
          <w:rFonts w:ascii="Times New Roman" w:hAnsi="Times New Roman" w:cs="Times New Roman"/>
          <w:sz w:val="24"/>
          <w:szCs w:val="24"/>
        </w:rPr>
      </w:pPr>
    </w:p>
    <w:p w14:paraId="145E9274" w14:textId="77777777" w:rsidR="00B57E33" w:rsidRPr="00DD27DC" w:rsidRDefault="00B57E33" w:rsidP="00B57E3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C7149">
        <w:rPr>
          <w:rFonts w:ascii="Times New Roman" w:hAnsi="Times New Roman" w:cs="Times New Roman"/>
          <w:b/>
          <w:bCs/>
          <w:sz w:val="24"/>
          <w:szCs w:val="24"/>
        </w:rPr>
        <w:t>PSO3</w:t>
      </w:r>
      <w:r w:rsidRPr="00567B65">
        <w:rPr>
          <w:rFonts w:ascii="Times New Roman" w:hAnsi="Times New Roman" w:cs="Times New Roman"/>
          <w:sz w:val="24"/>
          <w:szCs w:val="24"/>
        </w:rPr>
        <w:t>: Use different programming languages and open-source platforms.</w:t>
      </w:r>
    </w:p>
    <w:p w14:paraId="03DDF452" w14:textId="77777777" w:rsidR="00B57E33" w:rsidRPr="00B57E33" w:rsidRDefault="00B57E33" w:rsidP="00B57E33">
      <w:pPr>
        <w:rPr>
          <w:rFonts w:ascii="Times New Roman" w:hAnsi="Times New Roman" w:cs="Times New Roman"/>
          <w:sz w:val="24"/>
          <w:szCs w:val="24"/>
        </w:rPr>
      </w:pPr>
    </w:p>
    <w:p w14:paraId="130ECC81" w14:textId="77777777" w:rsidR="007A4BFB" w:rsidRPr="00DD27DC" w:rsidRDefault="007A4BFB" w:rsidP="007A4BFB">
      <w:pPr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511AED44" w14:textId="77777777" w:rsidR="007A4BFB" w:rsidRPr="00DD27DC" w:rsidRDefault="007A4BFB" w:rsidP="00CC232E">
      <w:pPr>
        <w:jc w:val="center"/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3E954EA1" w14:textId="77777777" w:rsidR="007A4BFB" w:rsidRPr="00DD27DC" w:rsidRDefault="007A4BFB" w:rsidP="00CC232E">
      <w:pPr>
        <w:jc w:val="center"/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018639F2" w14:textId="77777777" w:rsidR="007A4BFB" w:rsidRPr="00DD27DC" w:rsidRDefault="007A4BFB" w:rsidP="00CC232E">
      <w:pPr>
        <w:jc w:val="center"/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2DB92FFC" w14:textId="77777777" w:rsidR="008037C6" w:rsidRPr="00DD27DC" w:rsidRDefault="008037C6" w:rsidP="007A4BFB">
      <w:pPr>
        <w:ind w:left="0"/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6F9D14F5" w14:textId="7365E524" w:rsidR="00B91634" w:rsidRPr="00DD27DC" w:rsidRDefault="00B91634" w:rsidP="00836424">
      <w:pPr>
        <w:ind w:left="0"/>
        <w:jc w:val="center"/>
        <w:rPr>
          <w:rFonts w:ascii="Times New Roman" w:hAnsi="Times New Roman" w:cs="Times New Roman"/>
          <w:b/>
          <w:bCs/>
          <w:noProof/>
          <w:sz w:val="48"/>
          <w:szCs w:val="48"/>
        </w:rPr>
      </w:pPr>
      <w:r w:rsidRPr="00DD27D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D880A7" wp14:editId="16CC4589">
            <wp:extent cx="1746504" cy="1746504"/>
            <wp:effectExtent l="0" t="0" r="0" b="0"/>
            <wp:docPr id="56" name="Picture 56" descr="A picture containing ic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ic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46504" cy="174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B372" w14:textId="77777777" w:rsidR="00B91634" w:rsidRPr="00DD27DC" w:rsidRDefault="00B91634" w:rsidP="00B91634">
      <w:pPr>
        <w:pStyle w:val="Heading2"/>
        <w:spacing w:after="0"/>
        <w:ind w:left="0" w:right="115"/>
        <w:jc w:val="center"/>
        <w:rPr>
          <w:rFonts w:ascii="Times New Roman" w:hAnsi="Times New Roman" w:cs="Times New Roman"/>
        </w:rPr>
      </w:pPr>
      <w:bookmarkStart w:id="3" w:name="_Hlk79089481"/>
      <w:r w:rsidRPr="00DD27DC">
        <w:rPr>
          <w:rFonts w:ascii="Times New Roman" w:eastAsia="Calibri" w:hAnsi="Times New Roman" w:cs="Times New Roman"/>
          <w:color w:val="000000"/>
          <w:sz w:val="50"/>
        </w:rPr>
        <w:t>V.V.P. ENGINEERING COLLEGE</w:t>
      </w:r>
    </w:p>
    <w:p w14:paraId="661A1618" w14:textId="77777777" w:rsidR="00B91634" w:rsidRPr="00DD27DC" w:rsidRDefault="00B91634" w:rsidP="00B91634">
      <w:pPr>
        <w:spacing w:after="565"/>
        <w:ind w:right="106"/>
        <w:jc w:val="center"/>
        <w:rPr>
          <w:rFonts w:ascii="Times New Roman" w:hAnsi="Times New Roman" w:cs="Times New Roman"/>
        </w:rPr>
      </w:pPr>
      <w:r w:rsidRPr="00DD27DC">
        <w:rPr>
          <w:rFonts w:ascii="Times New Roman" w:eastAsia="Cambria" w:hAnsi="Times New Roman" w:cs="Times New Roman"/>
          <w:b/>
          <w:sz w:val="29"/>
        </w:rPr>
        <w:t>RAJKOT</w:t>
      </w:r>
    </w:p>
    <w:p w14:paraId="11CE9653" w14:textId="77777777" w:rsidR="00B91634" w:rsidRPr="00DD27DC" w:rsidRDefault="00B91634" w:rsidP="00B91634">
      <w:pPr>
        <w:spacing w:after="242"/>
        <w:ind w:right="106"/>
        <w:jc w:val="center"/>
        <w:rPr>
          <w:rFonts w:ascii="Times New Roman" w:hAnsi="Times New Roman" w:cs="Times New Roman"/>
        </w:rPr>
      </w:pPr>
      <w:r w:rsidRPr="00DD27DC">
        <w:rPr>
          <w:rFonts w:ascii="Times New Roman" w:eastAsia="Cambria" w:hAnsi="Times New Roman" w:cs="Times New Roman"/>
          <w:b/>
          <w:sz w:val="50"/>
        </w:rPr>
        <w:t>Certificate</w:t>
      </w:r>
    </w:p>
    <w:p w14:paraId="3D69AE71" w14:textId="77777777" w:rsidR="00B91634" w:rsidRPr="00DD27DC" w:rsidRDefault="00B91634" w:rsidP="00B91634">
      <w:pPr>
        <w:spacing w:after="467"/>
        <w:ind w:right="201"/>
        <w:jc w:val="center"/>
        <w:rPr>
          <w:rFonts w:ascii="Times New Roman" w:hAnsi="Times New Roman" w:cs="Times New Roman"/>
          <w:iCs/>
        </w:rPr>
      </w:pPr>
      <w:r w:rsidRPr="00DD27DC">
        <w:rPr>
          <w:rFonts w:ascii="Times New Roman" w:eastAsia="Calibri" w:hAnsi="Times New Roman" w:cs="Times New Roman"/>
          <w:iCs/>
          <w:sz w:val="41"/>
        </w:rPr>
        <w:t>This is to certify that</w:t>
      </w:r>
    </w:p>
    <w:p w14:paraId="1A55F90C" w14:textId="4A1721DC" w:rsidR="00B91634" w:rsidRPr="00A3523C" w:rsidRDefault="00B91634" w:rsidP="00B91634">
      <w:pPr>
        <w:spacing w:after="2048" w:line="255" w:lineRule="auto"/>
        <w:ind w:right="106" w:firstLine="6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3523C">
        <w:rPr>
          <w:rFonts w:ascii="Times New Roman" w:eastAsia="Calibri" w:hAnsi="Times New Roman" w:cs="Times New Roman"/>
          <w:sz w:val="28"/>
          <w:szCs w:val="28"/>
        </w:rPr>
        <w:t xml:space="preserve">Mr. DISHEN MAKWANA, Enrollment No: 180470107035, Branch: Computer Engineering, Semester: 7 has satisfactorily completed the course in the subject: </w:t>
      </w:r>
      <w:r w:rsidR="00987EB7" w:rsidRPr="00A3523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Mobile Application Development </w:t>
      </w:r>
      <w:r w:rsidRPr="00A3523C">
        <w:rPr>
          <w:rFonts w:ascii="Times New Roman" w:eastAsia="Calibri" w:hAnsi="Times New Roman" w:cs="Times New Roman"/>
          <w:b/>
          <w:bCs/>
          <w:sz w:val="28"/>
          <w:szCs w:val="28"/>
        </w:rPr>
        <w:t>(</w:t>
      </w:r>
      <w:r w:rsidR="00987EB7" w:rsidRPr="00A3523C">
        <w:rPr>
          <w:rFonts w:ascii="Times New Roman" w:eastAsia="Calibri" w:hAnsi="Times New Roman" w:cs="Times New Roman"/>
          <w:b/>
          <w:bCs/>
          <w:sz w:val="28"/>
          <w:szCs w:val="28"/>
        </w:rPr>
        <w:t>3170726</w:t>
      </w:r>
      <w:r w:rsidRPr="00A3523C">
        <w:rPr>
          <w:rFonts w:ascii="Times New Roman" w:eastAsia="Calibri" w:hAnsi="Times New Roman" w:cs="Times New Roman"/>
          <w:b/>
          <w:bCs/>
          <w:sz w:val="28"/>
          <w:szCs w:val="28"/>
        </w:rPr>
        <w:t>)</w:t>
      </w:r>
      <w:r w:rsidRPr="00A3523C">
        <w:rPr>
          <w:rFonts w:ascii="Times New Roman" w:eastAsia="Calibri" w:hAnsi="Times New Roman" w:cs="Times New Roman"/>
          <w:sz w:val="28"/>
          <w:szCs w:val="28"/>
        </w:rPr>
        <w:t xml:space="preserve"> within the four walls of V.V.P. Engineering College, Rajkot.</w:t>
      </w:r>
    </w:p>
    <w:p w14:paraId="6F400C96" w14:textId="77777777" w:rsidR="00B91634" w:rsidRPr="00A3523C" w:rsidRDefault="00B91634" w:rsidP="00B91634">
      <w:pPr>
        <w:tabs>
          <w:tab w:val="center" w:pos="1646"/>
          <w:tab w:val="right" w:pos="9744"/>
        </w:tabs>
        <w:spacing w:after="3"/>
        <w:rPr>
          <w:rFonts w:ascii="Times New Roman" w:hAnsi="Times New Roman" w:cs="Times New Roman"/>
          <w:sz w:val="28"/>
          <w:szCs w:val="28"/>
        </w:rPr>
      </w:pPr>
      <w:r w:rsidRPr="00A3523C">
        <w:rPr>
          <w:rFonts w:ascii="Times New Roman" w:hAnsi="Times New Roman" w:cs="Times New Roman"/>
          <w:sz w:val="28"/>
          <w:szCs w:val="28"/>
        </w:rPr>
        <w:t xml:space="preserve">Date of Submission: </w:t>
      </w:r>
    </w:p>
    <w:p w14:paraId="072FBE6C" w14:textId="77777777" w:rsidR="00B91634" w:rsidRPr="00A3523C" w:rsidRDefault="00B91634" w:rsidP="00B91634">
      <w:pPr>
        <w:tabs>
          <w:tab w:val="center" w:pos="1646"/>
          <w:tab w:val="right" w:pos="9744"/>
        </w:tabs>
        <w:spacing w:after="3"/>
        <w:rPr>
          <w:rFonts w:ascii="Times New Roman" w:hAnsi="Times New Roman" w:cs="Times New Roman"/>
          <w:sz w:val="28"/>
          <w:szCs w:val="28"/>
        </w:rPr>
      </w:pPr>
    </w:p>
    <w:p w14:paraId="4DA8E650" w14:textId="77777777" w:rsidR="00B91634" w:rsidRPr="00A3523C" w:rsidRDefault="00B91634" w:rsidP="00B91634">
      <w:pPr>
        <w:tabs>
          <w:tab w:val="center" w:pos="1646"/>
          <w:tab w:val="right" w:pos="9744"/>
        </w:tabs>
        <w:spacing w:after="3"/>
        <w:rPr>
          <w:rFonts w:ascii="Times New Roman" w:hAnsi="Times New Roman" w:cs="Times New Roman"/>
          <w:sz w:val="28"/>
          <w:szCs w:val="28"/>
        </w:rPr>
      </w:pPr>
    </w:p>
    <w:p w14:paraId="639863ED" w14:textId="430AABCC" w:rsidR="00B91634" w:rsidRPr="00A3523C" w:rsidRDefault="00B91634" w:rsidP="00B91634">
      <w:pPr>
        <w:tabs>
          <w:tab w:val="center" w:pos="1646"/>
          <w:tab w:val="right" w:pos="9744"/>
        </w:tabs>
        <w:spacing w:after="3"/>
        <w:ind w:left="0"/>
        <w:rPr>
          <w:rFonts w:ascii="Times New Roman" w:hAnsi="Times New Roman" w:cs="Times New Roman"/>
          <w:sz w:val="28"/>
          <w:szCs w:val="28"/>
        </w:rPr>
      </w:pPr>
    </w:p>
    <w:p w14:paraId="0B6D9C8F" w14:textId="15356A00" w:rsidR="00B91634" w:rsidRPr="00A3523C" w:rsidRDefault="00B91634" w:rsidP="00B91634">
      <w:pPr>
        <w:tabs>
          <w:tab w:val="center" w:pos="1646"/>
          <w:tab w:val="right" w:pos="9744"/>
        </w:tabs>
        <w:spacing w:after="3"/>
        <w:ind w:left="0"/>
        <w:rPr>
          <w:rFonts w:ascii="Times New Roman" w:hAnsi="Times New Roman" w:cs="Times New Roman"/>
          <w:sz w:val="28"/>
          <w:szCs w:val="28"/>
        </w:rPr>
      </w:pPr>
    </w:p>
    <w:p w14:paraId="1AB66E47" w14:textId="77777777" w:rsidR="00B91634" w:rsidRPr="00A3523C" w:rsidRDefault="00B91634" w:rsidP="00B91634">
      <w:pPr>
        <w:tabs>
          <w:tab w:val="center" w:pos="1646"/>
          <w:tab w:val="right" w:pos="9744"/>
        </w:tabs>
        <w:spacing w:after="3"/>
        <w:ind w:left="0"/>
        <w:rPr>
          <w:rFonts w:ascii="Times New Roman" w:hAnsi="Times New Roman" w:cs="Times New Roman"/>
          <w:sz w:val="28"/>
          <w:szCs w:val="28"/>
        </w:rPr>
      </w:pPr>
    </w:p>
    <w:p w14:paraId="683E6545" w14:textId="77777777" w:rsidR="00B91634" w:rsidRPr="00A3523C" w:rsidRDefault="00B91634" w:rsidP="00B91634">
      <w:pPr>
        <w:tabs>
          <w:tab w:val="center" w:pos="1646"/>
          <w:tab w:val="right" w:pos="9744"/>
        </w:tabs>
        <w:spacing w:after="3"/>
        <w:ind w:left="0"/>
        <w:rPr>
          <w:rFonts w:ascii="Times New Roman" w:hAnsi="Times New Roman" w:cs="Times New Roman"/>
          <w:sz w:val="28"/>
          <w:szCs w:val="28"/>
        </w:rPr>
      </w:pPr>
    </w:p>
    <w:p w14:paraId="3CBFF0AB" w14:textId="6FC2CF90" w:rsidR="00B91634" w:rsidRPr="00A3523C" w:rsidRDefault="00B91634" w:rsidP="00B91634">
      <w:pPr>
        <w:tabs>
          <w:tab w:val="center" w:pos="1646"/>
          <w:tab w:val="right" w:pos="9744"/>
        </w:tabs>
        <w:spacing w:after="3"/>
        <w:rPr>
          <w:rFonts w:ascii="Times New Roman" w:hAnsi="Times New Roman" w:cs="Times New Roman"/>
          <w:sz w:val="28"/>
          <w:szCs w:val="28"/>
        </w:rPr>
      </w:pPr>
      <w:r w:rsidRPr="00A3523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A5B9D14" wp14:editId="77A5D0CB">
                <wp:simplePos x="0" y="0"/>
                <wp:positionH relativeFrom="column">
                  <wp:posOffset>189789</wp:posOffset>
                </wp:positionH>
                <wp:positionV relativeFrom="paragraph">
                  <wp:posOffset>22545</wp:posOffset>
                </wp:positionV>
                <wp:extent cx="5980786" cy="5055"/>
                <wp:effectExtent l="0" t="0" r="0" b="0"/>
                <wp:wrapNone/>
                <wp:docPr id="16776" name="Group 16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0786" cy="5055"/>
                          <a:chOff x="0" y="0"/>
                          <a:chExt cx="5980786" cy="5055"/>
                        </a:xfrm>
                      </wpg:grpSpPr>
                      <wps:wsp>
                        <wps:cNvPr id="66" name="Shape 66"/>
                        <wps:cNvSpPr/>
                        <wps:spPr>
                          <a:xfrm>
                            <a:off x="0" y="0"/>
                            <a:ext cx="59807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0786">
                                <a:moveTo>
                                  <a:pt x="0" y="0"/>
                                </a:moveTo>
                                <a:lnTo>
                                  <a:pt x="5980786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96468E" id="Group 16776" o:spid="_x0000_s1026" style="position:absolute;margin-left:14.95pt;margin-top:1.8pt;width:470.95pt;height:.4pt;z-index:251664384" coordsize="5980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">
                <v:shape id="Shape 66" o:spid="_x0000_s1027" style="position:absolute;width:59807;height:0;visibility:visible;mso-wrap-style:square;v-text-anchor:top" coordsize="59807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" path="m,l5980786,e" filled="f" strokeweight=".14042mm">
                  <v:stroke miterlimit="83231f" joinstyle="miter"/>
                  <v:path arrowok="t" textboxrect="0,0,5980786,0"/>
                </v:shape>
              </v:group>
            </w:pict>
          </mc:Fallback>
        </mc:AlternateContent>
      </w:r>
      <w:r w:rsidRPr="00A3523C">
        <w:rPr>
          <w:rFonts w:ascii="Times New Roman" w:hAnsi="Times New Roman" w:cs="Times New Roman"/>
          <w:sz w:val="28"/>
          <w:szCs w:val="28"/>
        </w:rPr>
        <w:tab/>
      </w:r>
      <w:r w:rsidRPr="00A3523C">
        <w:rPr>
          <w:rFonts w:ascii="Times New Roman" w:eastAsia="Calibri" w:hAnsi="Times New Roman" w:cs="Times New Roman"/>
          <w:b/>
          <w:sz w:val="28"/>
          <w:szCs w:val="28"/>
        </w:rPr>
        <w:t xml:space="preserve">Prof. </w:t>
      </w:r>
      <w:r w:rsidR="00987EB7" w:rsidRPr="00A3523C">
        <w:rPr>
          <w:rFonts w:ascii="Times New Roman" w:eastAsia="Calibri" w:hAnsi="Times New Roman" w:cs="Times New Roman"/>
          <w:b/>
          <w:sz w:val="28"/>
          <w:szCs w:val="28"/>
        </w:rPr>
        <w:t>Nivid Limbasiya</w:t>
      </w:r>
      <w:r w:rsidRPr="00A3523C">
        <w:rPr>
          <w:rFonts w:ascii="Times New Roman" w:eastAsia="Calibri" w:hAnsi="Times New Roman" w:cs="Times New Roman"/>
          <w:sz w:val="28"/>
          <w:szCs w:val="28"/>
        </w:rPr>
        <w:t>,</w:t>
      </w:r>
      <w:r w:rsidRPr="00A3523C">
        <w:rPr>
          <w:rFonts w:ascii="Times New Roman" w:eastAsia="Calibri" w:hAnsi="Times New Roman" w:cs="Times New Roman"/>
          <w:sz w:val="28"/>
          <w:szCs w:val="28"/>
        </w:rPr>
        <w:tab/>
        <w:t>Head of Department,</w:t>
      </w:r>
    </w:p>
    <w:p w14:paraId="2A80997A" w14:textId="77777777" w:rsidR="00B91634" w:rsidRPr="00A3523C" w:rsidRDefault="00B91634" w:rsidP="00B91634">
      <w:pPr>
        <w:tabs>
          <w:tab w:val="center" w:pos="1457"/>
          <w:tab w:val="right" w:pos="9744"/>
        </w:tabs>
        <w:spacing w:after="3"/>
        <w:rPr>
          <w:rFonts w:ascii="Times New Roman" w:eastAsia="Calibri" w:hAnsi="Times New Roman" w:cs="Times New Roman"/>
          <w:sz w:val="28"/>
          <w:szCs w:val="28"/>
        </w:rPr>
      </w:pPr>
      <w:r w:rsidRPr="00A3523C">
        <w:rPr>
          <w:rFonts w:ascii="Times New Roman" w:hAnsi="Times New Roman" w:cs="Times New Roman"/>
          <w:sz w:val="28"/>
          <w:szCs w:val="28"/>
        </w:rPr>
        <w:tab/>
      </w:r>
      <w:r w:rsidRPr="00A3523C">
        <w:rPr>
          <w:rFonts w:ascii="Times New Roman" w:eastAsia="Calibri" w:hAnsi="Times New Roman" w:cs="Times New Roman"/>
          <w:sz w:val="28"/>
          <w:szCs w:val="28"/>
        </w:rPr>
        <w:t>Staff In-Charge</w:t>
      </w:r>
      <w:r w:rsidRPr="00A3523C">
        <w:rPr>
          <w:rFonts w:ascii="Times New Roman" w:eastAsia="Calibri" w:hAnsi="Times New Roman" w:cs="Times New Roman"/>
          <w:sz w:val="28"/>
          <w:szCs w:val="28"/>
        </w:rPr>
        <w:tab/>
        <w:t>Department of Computer Engineering,</w:t>
      </w:r>
    </w:p>
    <w:p w14:paraId="228CB07E" w14:textId="77777777" w:rsidR="00B91634" w:rsidRPr="00A3523C" w:rsidRDefault="00B91634" w:rsidP="00B91634">
      <w:pPr>
        <w:tabs>
          <w:tab w:val="center" w:pos="1457"/>
          <w:tab w:val="right" w:pos="9744"/>
        </w:tabs>
        <w:spacing w:after="3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A3523C">
        <w:rPr>
          <w:rFonts w:ascii="Times New Roman" w:eastAsia="Calibri" w:hAnsi="Times New Roman" w:cs="Times New Roman"/>
          <w:sz w:val="28"/>
          <w:szCs w:val="28"/>
        </w:rPr>
        <w:t>V.V.P. Engineering College</w:t>
      </w:r>
    </w:p>
    <w:p w14:paraId="1478C594" w14:textId="77777777" w:rsidR="0053182B" w:rsidRPr="00DD27DC" w:rsidRDefault="0053182B" w:rsidP="0053182B">
      <w:pPr>
        <w:jc w:val="center"/>
        <w:rPr>
          <w:rFonts w:ascii="Times New Roman" w:hAnsi="Times New Roman" w:cs="Times New Roman"/>
          <w:b/>
          <w:bCs/>
          <w:noProof/>
          <w:sz w:val="32"/>
          <w:szCs w:val="32"/>
        </w:rPr>
      </w:pPr>
      <w:bookmarkStart w:id="4" w:name="_Hlk79089801"/>
      <w:bookmarkEnd w:id="3"/>
      <w:r w:rsidRPr="00DD27DC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119D0917" wp14:editId="507271A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770890" cy="770890"/>
            <wp:effectExtent l="0" t="0" r="0" b="0"/>
            <wp:wrapSquare wrapText="bothSides"/>
            <wp:docPr id="24" name="Picture 24" descr="A picture containing text, clip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A picture containing text, clip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27DC">
        <w:rPr>
          <w:rFonts w:ascii="Times New Roman" w:hAnsi="Times New Roman" w:cs="Times New Roman"/>
          <w:b/>
          <w:bCs/>
          <w:noProof/>
          <w:sz w:val="32"/>
          <w:szCs w:val="32"/>
        </w:rPr>
        <w:t>V. V. P. Engineering College</w:t>
      </w:r>
    </w:p>
    <w:p w14:paraId="78407C34" w14:textId="77777777" w:rsidR="0053182B" w:rsidRPr="00DD27DC" w:rsidRDefault="0053182B" w:rsidP="0053182B">
      <w:pPr>
        <w:jc w:val="center"/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DD27DC">
        <w:rPr>
          <w:rFonts w:ascii="Times New Roman" w:hAnsi="Times New Roman" w:cs="Times New Roman"/>
          <w:b/>
          <w:bCs/>
          <w:noProof/>
          <w:sz w:val="32"/>
          <w:szCs w:val="32"/>
        </w:rPr>
        <w:t>Department of Computer Engineering</w:t>
      </w:r>
    </w:p>
    <w:p w14:paraId="271489FE" w14:textId="4BDD10AF" w:rsidR="00B91634" w:rsidRPr="00DD27DC" w:rsidRDefault="0053182B" w:rsidP="0053182B">
      <w:pPr>
        <w:ind w:left="0"/>
        <w:jc w:val="center"/>
        <w:rPr>
          <w:rFonts w:ascii="Times New Roman" w:hAnsi="Times New Roman" w:cs="Times New Roman"/>
          <w:noProof/>
        </w:rPr>
      </w:pPr>
      <w:r w:rsidRPr="00DD27DC">
        <w:rPr>
          <w:rFonts w:ascii="Times New Roman" w:hAnsi="Times New Roman" w:cs="Times New Roman"/>
          <w:b/>
          <w:bCs/>
          <w:noProof/>
          <w:sz w:val="32"/>
          <w:szCs w:val="32"/>
        </w:rPr>
        <w:t>Course Outcomes</w:t>
      </w:r>
      <w:bookmarkEnd w:id="4"/>
      <w:r w:rsidRPr="00DD27DC">
        <w:rPr>
          <w:rFonts w:ascii="Times New Roman" w:hAnsi="Times New Roman" w:cs="Times New Roman"/>
          <w:noProof/>
        </w:rPr>
        <w:t xml:space="preserve"> </w:t>
      </w:r>
    </w:p>
    <w:p w14:paraId="7AD5E0B6" w14:textId="47ADF530" w:rsidR="0053182B" w:rsidRPr="00DD27DC" w:rsidRDefault="0053182B" w:rsidP="0053182B">
      <w:pPr>
        <w:ind w:left="0"/>
        <w:jc w:val="center"/>
        <w:rPr>
          <w:rFonts w:ascii="Times New Roman" w:hAnsi="Times New Roman" w:cs="Times New Roman"/>
          <w:b/>
          <w:bCs/>
          <w:noProof/>
          <w:sz w:val="48"/>
          <w:szCs w:val="48"/>
        </w:rPr>
      </w:pPr>
    </w:p>
    <w:p w14:paraId="632518F5" w14:textId="77777777" w:rsidR="0053182B" w:rsidRPr="00DD27DC" w:rsidRDefault="0053182B" w:rsidP="0053182B">
      <w:pPr>
        <w:ind w:left="0"/>
        <w:jc w:val="center"/>
        <w:rPr>
          <w:rFonts w:ascii="Times New Roman" w:hAnsi="Times New Roman" w:cs="Times New Roman"/>
          <w:noProof/>
          <w:sz w:val="28"/>
          <w:szCs w:val="28"/>
        </w:rPr>
      </w:pPr>
      <w:bookmarkStart w:id="5" w:name="_Hlk79090357"/>
      <w:bookmarkStart w:id="6" w:name="_Hlk79089815"/>
      <w:r w:rsidRPr="00DD27DC">
        <w:rPr>
          <w:rFonts w:ascii="Times New Roman" w:hAnsi="Times New Roman" w:cs="Times New Roman"/>
          <w:noProof/>
          <w:sz w:val="28"/>
          <w:szCs w:val="28"/>
        </w:rPr>
        <w:t>Semester: 7</w:t>
      </w:r>
      <w:r w:rsidRPr="00DD27DC">
        <w:rPr>
          <w:rFonts w:ascii="Times New Roman" w:hAnsi="Times New Roman" w:cs="Times New Roman"/>
          <w:noProof/>
          <w:sz w:val="28"/>
          <w:szCs w:val="28"/>
          <w:vertAlign w:val="superscript"/>
        </w:rPr>
        <w:t>th</w:t>
      </w:r>
      <w:r w:rsidRPr="00DD27D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bookmarkEnd w:id="5"/>
    <w:p w14:paraId="213B56A2" w14:textId="1B6795A6" w:rsidR="0053182B" w:rsidRPr="00DD27DC" w:rsidRDefault="0053182B" w:rsidP="0053182B">
      <w:pPr>
        <w:ind w:left="0"/>
        <w:rPr>
          <w:rFonts w:ascii="Times New Roman" w:hAnsi="Times New Roman" w:cs="Times New Roman"/>
          <w:noProof/>
          <w:sz w:val="28"/>
          <w:szCs w:val="28"/>
        </w:rPr>
      </w:pPr>
      <w:r w:rsidRPr="00DD27DC">
        <w:rPr>
          <w:rFonts w:ascii="Times New Roman" w:hAnsi="Times New Roman" w:cs="Times New Roman"/>
          <w:noProof/>
          <w:sz w:val="28"/>
          <w:szCs w:val="28"/>
        </w:rPr>
        <w:t>Subject: Mobile Application Development</w:t>
      </w:r>
      <w:r w:rsidR="008608B8">
        <w:rPr>
          <w:rFonts w:ascii="Times New Roman" w:hAnsi="Times New Roman" w:cs="Times New Roman"/>
          <w:noProof/>
          <w:sz w:val="28"/>
          <w:szCs w:val="28"/>
        </w:rPr>
        <w:tab/>
      </w:r>
    </w:p>
    <w:p w14:paraId="7C774057" w14:textId="5DAB6182" w:rsidR="0053182B" w:rsidRPr="00DD27DC" w:rsidRDefault="0053182B" w:rsidP="0053182B">
      <w:pPr>
        <w:ind w:left="0"/>
        <w:rPr>
          <w:rFonts w:ascii="Times New Roman" w:hAnsi="Times New Roman" w:cs="Times New Roman"/>
          <w:noProof/>
          <w:sz w:val="28"/>
          <w:szCs w:val="28"/>
        </w:rPr>
      </w:pPr>
      <w:r w:rsidRPr="00DD27DC">
        <w:rPr>
          <w:rFonts w:ascii="Times New Roman" w:hAnsi="Times New Roman" w:cs="Times New Roman"/>
          <w:noProof/>
          <w:sz w:val="28"/>
          <w:szCs w:val="28"/>
        </w:rPr>
        <w:t>Code:</w:t>
      </w:r>
      <w:r w:rsidRPr="00DD27DC">
        <w:rPr>
          <w:rFonts w:ascii="Times New Roman" w:hAnsi="Times New Roman" w:cs="Times New Roman"/>
        </w:rPr>
        <w:t xml:space="preserve"> </w:t>
      </w:r>
      <w:r w:rsidRPr="00DD27DC">
        <w:rPr>
          <w:rFonts w:ascii="Times New Roman" w:hAnsi="Times New Roman" w:cs="Times New Roman"/>
          <w:noProof/>
          <w:sz w:val="28"/>
          <w:szCs w:val="28"/>
        </w:rPr>
        <w:t xml:space="preserve">3170726 </w:t>
      </w:r>
    </w:p>
    <w:p w14:paraId="05EC525A" w14:textId="77777777" w:rsidR="0053182B" w:rsidRPr="00DD27DC" w:rsidRDefault="0053182B" w:rsidP="0053182B">
      <w:pPr>
        <w:ind w:left="0"/>
        <w:rPr>
          <w:rFonts w:ascii="Times New Roman" w:hAnsi="Times New Roman" w:cs="Times New Roman"/>
          <w:noProof/>
          <w:sz w:val="32"/>
          <w:szCs w:val="32"/>
        </w:rPr>
      </w:pPr>
    </w:p>
    <w:p w14:paraId="77A408AD" w14:textId="52A18744" w:rsidR="0053182B" w:rsidRPr="00DD27DC" w:rsidRDefault="0053182B" w:rsidP="0053182B">
      <w:pPr>
        <w:spacing w:after="0"/>
        <w:ind w:left="-5" w:hanging="10"/>
        <w:rPr>
          <w:rFonts w:ascii="Times New Roman" w:eastAsia="Calibri" w:hAnsi="Times New Roman" w:cs="Times New Roman"/>
          <w:sz w:val="24"/>
          <w:szCs w:val="24"/>
        </w:rPr>
      </w:pPr>
      <w:r w:rsidRPr="00DD27DC">
        <w:rPr>
          <w:rFonts w:ascii="Times New Roman" w:eastAsia="Times New Roman" w:hAnsi="Times New Roman" w:cs="Times New Roman"/>
          <w:sz w:val="24"/>
          <w:szCs w:val="24"/>
        </w:rPr>
        <w:t>After learning the course, the students will be able to</w:t>
      </w:r>
      <w:r w:rsidRPr="00DD27DC">
        <w:rPr>
          <w:rFonts w:ascii="Times New Roman" w:eastAsia="Calibri" w:hAnsi="Times New Roman" w:cs="Times New Roman"/>
          <w:sz w:val="24"/>
          <w:szCs w:val="24"/>
        </w:rPr>
        <w:t xml:space="preserve"> </w:t>
      </w:r>
      <w:bookmarkEnd w:id="6"/>
    </w:p>
    <w:p w14:paraId="19CF21FC" w14:textId="77777777" w:rsidR="009C4A77" w:rsidRPr="00DD27DC" w:rsidRDefault="009C4A77" w:rsidP="0053182B">
      <w:pPr>
        <w:spacing w:after="0"/>
        <w:ind w:left="-5" w:hanging="10"/>
        <w:rPr>
          <w:rFonts w:ascii="Times New Roman" w:eastAsia="Calibri" w:hAnsi="Times New Roman" w:cs="Times New Roman"/>
          <w:sz w:val="24"/>
          <w:szCs w:val="24"/>
        </w:rPr>
      </w:pPr>
    </w:p>
    <w:tbl>
      <w:tblPr>
        <w:tblStyle w:val="TableGrid0"/>
        <w:tblW w:w="9243" w:type="dxa"/>
        <w:tblInd w:w="113" w:type="dxa"/>
        <w:tblCellMar>
          <w:left w:w="108" w:type="dxa"/>
          <w:right w:w="96" w:type="dxa"/>
        </w:tblCellMar>
        <w:tblLook w:val="04A0" w:firstRow="1" w:lastRow="0" w:firstColumn="1" w:lastColumn="0" w:noHBand="0" w:noVBand="1"/>
      </w:tblPr>
      <w:tblGrid>
        <w:gridCol w:w="1136"/>
        <w:gridCol w:w="8107"/>
      </w:tblGrid>
      <w:tr w:rsidR="003926B5" w:rsidRPr="00DD27DC" w14:paraId="6ABEEE2B" w14:textId="77777777" w:rsidTr="008608B8">
        <w:trPr>
          <w:trHeight w:val="85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1D8A9A" w14:textId="77777777" w:rsidR="003926B5" w:rsidRPr="00DD27DC" w:rsidRDefault="003926B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D27DC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Sr. </w:t>
            </w:r>
          </w:p>
          <w:p w14:paraId="595AE73F" w14:textId="77777777" w:rsidR="003926B5" w:rsidRPr="00DD27DC" w:rsidRDefault="003926B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D27DC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No.  </w:t>
            </w:r>
          </w:p>
        </w:tc>
        <w:tc>
          <w:tcPr>
            <w:tcW w:w="8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6649A9" w14:textId="77777777" w:rsidR="003926B5" w:rsidRPr="00DD27DC" w:rsidRDefault="003926B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D27DC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CO statement  </w:t>
            </w:r>
          </w:p>
        </w:tc>
      </w:tr>
      <w:tr w:rsidR="003926B5" w:rsidRPr="00DD27DC" w14:paraId="4D30A935" w14:textId="77777777" w:rsidTr="008608B8">
        <w:trPr>
          <w:trHeight w:val="436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C3C9B4" w14:textId="77777777" w:rsidR="003926B5" w:rsidRPr="00DD27DC" w:rsidRDefault="003926B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D27D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CO-1  </w:t>
            </w:r>
          </w:p>
        </w:tc>
        <w:tc>
          <w:tcPr>
            <w:tcW w:w="8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1DCF51" w14:textId="77777777" w:rsidR="003926B5" w:rsidRPr="00DD27DC" w:rsidRDefault="003926B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D27D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Understand Android architecture, activities and their life cycle.  </w:t>
            </w:r>
          </w:p>
        </w:tc>
      </w:tr>
      <w:tr w:rsidR="003926B5" w:rsidRPr="00DD27DC" w14:paraId="616EC3A0" w14:textId="77777777" w:rsidTr="008608B8">
        <w:trPr>
          <w:trHeight w:val="497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D8449F" w14:textId="77777777" w:rsidR="003926B5" w:rsidRPr="00DD27DC" w:rsidRDefault="003926B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D27D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CO-2  </w:t>
            </w:r>
          </w:p>
        </w:tc>
        <w:tc>
          <w:tcPr>
            <w:tcW w:w="8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CD76F5" w14:textId="77777777" w:rsidR="003926B5" w:rsidRPr="00DD27DC" w:rsidRDefault="003926B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D27D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Apply the knowledge to design user interface using Android UI And Component </w:t>
            </w:r>
          </w:p>
        </w:tc>
      </w:tr>
      <w:tr w:rsidR="003926B5" w:rsidRPr="00DD27DC" w14:paraId="134A9C4F" w14:textId="77777777" w:rsidTr="008608B8">
        <w:trPr>
          <w:trHeight w:val="983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53BD65" w14:textId="77777777" w:rsidR="003926B5" w:rsidRPr="00DD27DC" w:rsidRDefault="003926B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D27D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CO-3  </w:t>
            </w:r>
          </w:p>
        </w:tc>
        <w:tc>
          <w:tcPr>
            <w:tcW w:w="8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95B797" w14:textId="77777777" w:rsidR="003926B5" w:rsidRPr="00DD27DC" w:rsidRDefault="003926B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D27D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Manage system database, remote database operations using web services and Firebase </w:t>
            </w:r>
          </w:p>
        </w:tc>
      </w:tr>
      <w:tr w:rsidR="003926B5" w:rsidRPr="00DD27DC" w14:paraId="29B83828" w14:textId="77777777" w:rsidTr="008608B8">
        <w:trPr>
          <w:trHeight w:val="978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5B3846" w14:textId="77777777" w:rsidR="003926B5" w:rsidRPr="00DD27DC" w:rsidRDefault="003926B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D27D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CO-4  </w:t>
            </w:r>
          </w:p>
        </w:tc>
        <w:tc>
          <w:tcPr>
            <w:tcW w:w="8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8AAA66" w14:textId="77777777" w:rsidR="003926B5" w:rsidRPr="00DD27DC" w:rsidRDefault="003926B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D27D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Apply knowledge of map, location services, Graphics, android system and background services </w:t>
            </w:r>
          </w:p>
        </w:tc>
      </w:tr>
      <w:tr w:rsidR="003926B5" w:rsidRPr="00DD27DC" w14:paraId="1792EA34" w14:textId="77777777" w:rsidTr="008608B8">
        <w:trPr>
          <w:trHeight w:val="436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4F32C6" w14:textId="77777777" w:rsidR="003926B5" w:rsidRPr="00DD27DC" w:rsidRDefault="003926B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D27D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CO-5  </w:t>
            </w:r>
          </w:p>
        </w:tc>
        <w:tc>
          <w:tcPr>
            <w:tcW w:w="8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5B858C" w14:textId="77777777" w:rsidR="003926B5" w:rsidRPr="00DD27DC" w:rsidRDefault="003926B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D27D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Publish and distribute Android Application  </w:t>
            </w:r>
          </w:p>
        </w:tc>
      </w:tr>
    </w:tbl>
    <w:p w14:paraId="201301B8" w14:textId="77777777" w:rsidR="0053182B" w:rsidRPr="00DD27DC" w:rsidRDefault="0053182B" w:rsidP="0053182B">
      <w:pPr>
        <w:spacing w:after="0"/>
        <w:ind w:left="-5" w:hanging="10"/>
        <w:rPr>
          <w:rFonts w:ascii="Times New Roman" w:eastAsia="Calibri" w:hAnsi="Times New Roman" w:cs="Times New Roman"/>
        </w:rPr>
      </w:pPr>
    </w:p>
    <w:p w14:paraId="5EC0E78A" w14:textId="77777777" w:rsidR="00B91634" w:rsidRPr="00DD27DC" w:rsidRDefault="00B91634" w:rsidP="00836424">
      <w:pPr>
        <w:ind w:left="0"/>
        <w:jc w:val="center"/>
        <w:rPr>
          <w:rFonts w:ascii="Times New Roman" w:hAnsi="Times New Roman" w:cs="Times New Roman"/>
          <w:b/>
          <w:bCs/>
          <w:noProof/>
          <w:sz w:val="48"/>
          <w:szCs w:val="48"/>
        </w:rPr>
      </w:pPr>
    </w:p>
    <w:p w14:paraId="1D1F2174" w14:textId="77777777" w:rsidR="00B91634" w:rsidRPr="00DD27DC" w:rsidRDefault="00B91634" w:rsidP="00836424">
      <w:pPr>
        <w:ind w:left="0"/>
        <w:jc w:val="center"/>
        <w:rPr>
          <w:rFonts w:ascii="Times New Roman" w:hAnsi="Times New Roman" w:cs="Times New Roman"/>
          <w:b/>
          <w:bCs/>
          <w:noProof/>
          <w:sz w:val="48"/>
          <w:szCs w:val="48"/>
        </w:rPr>
      </w:pPr>
    </w:p>
    <w:p w14:paraId="67176560" w14:textId="5FDE4EB2" w:rsidR="00B91634" w:rsidRPr="00DD27DC" w:rsidRDefault="00B91634" w:rsidP="00836424">
      <w:pPr>
        <w:ind w:left="0"/>
        <w:jc w:val="center"/>
        <w:rPr>
          <w:rFonts w:ascii="Times New Roman" w:hAnsi="Times New Roman" w:cs="Times New Roman"/>
          <w:b/>
          <w:bCs/>
          <w:noProof/>
          <w:sz w:val="48"/>
          <w:szCs w:val="48"/>
        </w:rPr>
      </w:pPr>
    </w:p>
    <w:p w14:paraId="6E7DE75D" w14:textId="6F21DFC8" w:rsidR="008E68EB" w:rsidRPr="00DD27DC" w:rsidRDefault="008E68EB" w:rsidP="00836424">
      <w:pPr>
        <w:ind w:left="0"/>
        <w:jc w:val="center"/>
        <w:rPr>
          <w:rFonts w:ascii="Times New Roman" w:hAnsi="Times New Roman" w:cs="Times New Roman"/>
          <w:b/>
          <w:bCs/>
          <w:noProof/>
          <w:sz w:val="48"/>
          <w:szCs w:val="48"/>
        </w:rPr>
      </w:pPr>
    </w:p>
    <w:p w14:paraId="10D08149" w14:textId="77777777" w:rsidR="008E68EB" w:rsidRPr="00DD27DC" w:rsidRDefault="008E68EB" w:rsidP="008608B8">
      <w:pPr>
        <w:ind w:left="0"/>
        <w:rPr>
          <w:rFonts w:ascii="Times New Roman" w:hAnsi="Times New Roman" w:cs="Times New Roman"/>
          <w:b/>
          <w:bCs/>
          <w:noProof/>
          <w:sz w:val="48"/>
          <w:szCs w:val="48"/>
        </w:rPr>
      </w:pPr>
    </w:p>
    <w:p w14:paraId="5EDF80A3" w14:textId="4E53274C" w:rsidR="00836424" w:rsidRPr="00DD27DC" w:rsidRDefault="00836424" w:rsidP="00836424">
      <w:pPr>
        <w:ind w:left="0"/>
        <w:jc w:val="center"/>
        <w:rPr>
          <w:rFonts w:ascii="Times New Roman" w:hAnsi="Times New Roman" w:cs="Times New Roman"/>
          <w:b/>
          <w:bCs/>
          <w:noProof/>
          <w:sz w:val="48"/>
          <w:szCs w:val="48"/>
        </w:rPr>
      </w:pPr>
      <w:r w:rsidRPr="00DD27DC">
        <w:rPr>
          <w:rFonts w:ascii="Times New Roman" w:hAnsi="Times New Roman" w:cs="Times New Roman"/>
          <w:b/>
          <w:bCs/>
          <w:noProof/>
          <w:sz w:val="48"/>
          <w:szCs w:val="48"/>
        </w:rPr>
        <w:lastRenderedPageBreak/>
        <w:t>Index</w:t>
      </w:r>
    </w:p>
    <w:p w14:paraId="5040A794" w14:textId="77777777" w:rsidR="00836424" w:rsidRPr="00DD27DC" w:rsidRDefault="00836424" w:rsidP="00836424">
      <w:pPr>
        <w:ind w:left="0"/>
        <w:jc w:val="center"/>
        <w:rPr>
          <w:rFonts w:ascii="Times New Roman" w:hAnsi="Times New Roman" w:cs="Times New Roman"/>
          <w:b/>
          <w:bCs/>
          <w:noProof/>
          <w:sz w:val="48"/>
          <w:szCs w:val="48"/>
        </w:rPr>
      </w:pPr>
    </w:p>
    <w:tbl>
      <w:tblPr>
        <w:tblStyle w:val="TableGrid0"/>
        <w:tblW w:w="10333" w:type="dxa"/>
        <w:tblInd w:w="-170" w:type="dxa"/>
        <w:tblCellMar>
          <w:top w:w="51" w:type="dxa"/>
          <w:left w:w="105" w:type="dxa"/>
          <w:right w:w="115" w:type="dxa"/>
        </w:tblCellMar>
        <w:tblLook w:val="04A0" w:firstRow="1" w:lastRow="0" w:firstColumn="1" w:lastColumn="0" w:noHBand="0" w:noVBand="1"/>
      </w:tblPr>
      <w:tblGrid>
        <w:gridCol w:w="755"/>
        <w:gridCol w:w="5784"/>
        <w:gridCol w:w="851"/>
        <w:gridCol w:w="1559"/>
        <w:gridCol w:w="1384"/>
      </w:tblGrid>
      <w:tr w:rsidR="00902753" w:rsidRPr="00DD27DC" w14:paraId="12C69CEB" w14:textId="42A6E2F7" w:rsidTr="00902753">
        <w:trPr>
          <w:trHeight w:val="688"/>
        </w:trPr>
        <w:tc>
          <w:tcPr>
            <w:tcW w:w="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C1C179" w14:textId="77777777" w:rsidR="00902753" w:rsidRPr="00DD27DC" w:rsidRDefault="00902753" w:rsidP="006B16EF">
            <w:pPr>
              <w:spacing w:after="17"/>
              <w:jc w:val="center"/>
              <w:rPr>
                <w:rFonts w:ascii="Times New Roman" w:hAnsi="Times New Roman" w:cs="Times New Roman"/>
              </w:rPr>
            </w:pPr>
            <w:r w:rsidRPr="00DD27DC">
              <w:rPr>
                <w:rFonts w:ascii="Times New Roman" w:eastAsia="Verdana" w:hAnsi="Times New Roman" w:cs="Times New Roman"/>
                <w:b/>
                <w:sz w:val="20"/>
              </w:rPr>
              <w:t>Sr.</w:t>
            </w:r>
          </w:p>
          <w:p w14:paraId="112814C1" w14:textId="77777777" w:rsidR="00902753" w:rsidRPr="00DD27DC" w:rsidRDefault="00902753" w:rsidP="006B16EF">
            <w:pPr>
              <w:spacing w:after="0"/>
              <w:ind w:left="131"/>
              <w:rPr>
                <w:rFonts w:ascii="Times New Roman" w:hAnsi="Times New Roman" w:cs="Times New Roman"/>
              </w:rPr>
            </w:pPr>
            <w:r w:rsidRPr="00DD27DC">
              <w:rPr>
                <w:rFonts w:ascii="Times New Roman" w:eastAsia="Verdana" w:hAnsi="Times New Roman" w:cs="Times New Roman"/>
                <w:b/>
                <w:sz w:val="20"/>
              </w:rPr>
              <w:t>No.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B0E2C4" w14:textId="77777777" w:rsidR="00902753" w:rsidRPr="00DD27DC" w:rsidRDefault="00902753" w:rsidP="006B16EF">
            <w:pPr>
              <w:spacing w:after="0"/>
              <w:jc w:val="center"/>
              <w:rPr>
                <w:rFonts w:ascii="Times New Roman" w:hAnsi="Times New Roman" w:cs="Times New Roman"/>
              </w:rPr>
            </w:pPr>
            <w:r w:rsidRPr="00DD27DC">
              <w:rPr>
                <w:rFonts w:ascii="Times New Roman" w:eastAsia="Verdana" w:hAnsi="Times New Roman" w:cs="Times New Roman"/>
                <w:b/>
                <w:sz w:val="20"/>
              </w:rPr>
              <w:t>Question/Task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3E1E04" w14:textId="2E209EC3" w:rsidR="00902753" w:rsidRPr="00DD27DC" w:rsidRDefault="00902753" w:rsidP="006B16EF">
            <w:pPr>
              <w:spacing w:after="0"/>
              <w:jc w:val="center"/>
              <w:rPr>
                <w:rFonts w:ascii="Times New Roman" w:eastAsia="Verdana" w:hAnsi="Times New Roman" w:cs="Times New Roman"/>
                <w:b/>
                <w:sz w:val="20"/>
              </w:rPr>
            </w:pPr>
            <w:r w:rsidRPr="00DD27DC">
              <w:rPr>
                <w:rFonts w:ascii="Times New Roman" w:eastAsia="Verdana" w:hAnsi="Times New Roman" w:cs="Times New Roman"/>
                <w:b/>
                <w:sz w:val="20"/>
              </w:rPr>
              <w:t>Page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D92CFF" w14:textId="0AF160A1" w:rsidR="00902753" w:rsidRPr="00DD27DC" w:rsidRDefault="00902753" w:rsidP="006B16EF">
            <w:pPr>
              <w:spacing w:after="0"/>
              <w:jc w:val="center"/>
              <w:rPr>
                <w:rFonts w:ascii="Times New Roman" w:eastAsia="Verdana" w:hAnsi="Times New Roman" w:cs="Times New Roman"/>
                <w:b/>
                <w:sz w:val="20"/>
              </w:rPr>
            </w:pPr>
            <w:r w:rsidRPr="00DD27DC">
              <w:rPr>
                <w:rFonts w:ascii="Times New Roman" w:eastAsia="Verdana" w:hAnsi="Times New Roman" w:cs="Times New Roman"/>
                <w:b/>
                <w:sz w:val="20"/>
              </w:rPr>
              <w:t>Sign</w:t>
            </w:r>
          </w:p>
        </w:tc>
        <w:tc>
          <w:tcPr>
            <w:tcW w:w="13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5DE956" w14:textId="7199A1E0" w:rsidR="00902753" w:rsidRPr="00DD27DC" w:rsidRDefault="00902753" w:rsidP="006B16EF">
            <w:pPr>
              <w:spacing w:after="0"/>
              <w:jc w:val="center"/>
              <w:rPr>
                <w:rFonts w:ascii="Times New Roman" w:eastAsia="Verdana" w:hAnsi="Times New Roman" w:cs="Times New Roman"/>
                <w:b/>
                <w:sz w:val="20"/>
              </w:rPr>
            </w:pPr>
            <w:r>
              <w:rPr>
                <w:rFonts w:ascii="Times New Roman" w:eastAsia="Verdana" w:hAnsi="Times New Roman" w:cs="Times New Roman"/>
                <w:b/>
                <w:sz w:val="20"/>
              </w:rPr>
              <w:t xml:space="preserve">Grades </w:t>
            </w:r>
          </w:p>
        </w:tc>
      </w:tr>
      <w:tr w:rsidR="00902753" w:rsidRPr="00DD27DC" w14:paraId="00C41C8E" w14:textId="08CD4649" w:rsidTr="00902753">
        <w:trPr>
          <w:trHeight w:val="355"/>
        </w:trPr>
        <w:tc>
          <w:tcPr>
            <w:tcW w:w="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2F3EB0" w14:textId="459C0326" w:rsidR="00902753" w:rsidRPr="00902753" w:rsidRDefault="00B83219" w:rsidP="006B16EF">
            <w:pPr>
              <w:spacing w:after="0"/>
              <w:ind w:right="38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1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84A6AD" w14:textId="48F1F3E8" w:rsidR="00902753" w:rsidRPr="00DD27DC" w:rsidRDefault="00902753" w:rsidP="006B16EF">
            <w:pPr>
              <w:spacing w:after="0"/>
              <w:rPr>
                <w:rFonts w:ascii="Times New Roman" w:hAnsi="Times New Roman" w:cs="Times New Roman"/>
              </w:rPr>
            </w:pPr>
            <w:r w:rsidRPr="00DD27DC">
              <w:rPr>
                <w:rFonts w:ascii="Times New Roman" w:eastAsia="Calibri" w:hAnsi="Times New Roman" w:cs="Times New Roman"/>
              </w:rPr>
              <w:t>Implement Dialog Message project</w:t>
            </w:r>
            <w:r w:rsidR="00130083">
              <w:rPr>
                <w:rFonts w:ascii="Times New Roman" w:eastAsia="Calibri" w:hAnsi="Times New Roman" w:cs="Times New Roman"/>
              </w:rPr>
              <w:t>.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7B73A7" w14:textId="4DC18DEE" w:rsidR="00902753" w:rsidRPr="00DD27DC" w:rsidRDefault="004D1EBC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6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2BA2FA" w14:textId="77777777" w:rsidR="00902753" w:rsidRPr="00DD27DC" w:rsidRDefault="00902753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13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0E2148" w14:textId="77777777" w:rsidR="00902753" w:rsidRPr="00DD27DC" w:rsidRDefault="00902753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</w:tr>
      <w:tr w:rsidR="00902753" w:rsidRPr="00DD27DC" w14:paraId="47B1AC69" w14:textId="271F9AEE" w:rsidTr="00902753">
        <w:trPr>
          <w:trHeight w:val="332"/>
        </w:trPr>
        <w:tc>
          <w:tcPr>
            <w:tcW w:w="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4603EE" w14:textId="41FA7F7B" w:rsidR="00902753" w:rsidRPr="00902753" w:rsidRDefault="00B83219" w:rsidP="006B16EF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117623" w14:textId="0526EF2A" w:rsidR="00902753" w:rsidRPr="00DD27DC" w:rsidRDefault="00902753" w:rsidP="006B16EF">
            <w:pPr>
              <w:spacing w:after="0"/>
              <w:rPr>
                <w:rFonts w:ascii="Times New Roman" w:hAnsi="Times New Roman" w:cs="Times New Roman"/>
              </w:rPr>
            </w:pPr>
            <w:r w:rsidRPr="00DD27DC">
              <w:rPr>
                <w:rFonts w:ascii="Times New Roman" w:eastAsia="Calibri" w:hAnsi="Times New Roman" w:cs="Times New Roman"/>
              </w:rPr>
              <w:t>Implement Grid-view project</w:t>
            </w:r>
            <w:r w:rsidR="00130083">
              <w:rPr>
                <w:rFonts w:ascii="Times New Roman" w:eastAsia="Calibri" w:hAnsi="Times New Roman" w:cs="Times New Roman"/>
              </w:rPr>
              <w:t>.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F4BFD8" w14:textId="156ECC83" w:rsidR="00902753" w:rsidRPr="00DD27DC" w:rsidRDefault="004D1EBC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8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D6D962" w14:textId="77777777" w:rsidR="00902753" w:rsidRPr="00DD27DC" w:rsidRDefault="00902753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13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752CA" w14:textId="77777777" w:rsidR="00902753" w:rsidRPr="00DD27DC" w:rsidRDefault="00902753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</w:tr>
      <w:tr w:rsidR="00902753" w:rsidRPr="00DD27DC" w14:paraId="25A73ADE" w14:textId="1C7FB6F3" w:rsidTr="00902753">
        <w:trPr>
          <w:trHeight w:val="332"/>
        </w:trPr>
        <w:tc>
          <w:tcPr>
            <w:tcW w:w="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C992CC" w14:textId="1596A846" w:rsidR="00902753" w:rsidRPr="00902753" w:rsidRDefault="00B83219" w:rsidP="006B16EF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3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119113" w14:textId="41B1E211" w:rsidR="00902753" w:rsidRPr="00DD27DC" w:rsidRDefault="00902753" w:rsidP="006B16EF">
            <w:pPr>
              <w:spacing w:after="0"/>
              <w:rPr>
                <w:rFonts w:ascii="Times New Roman" w:hAnsi="Times New Roman" w:cs="Times New Roman"/>
              </w:rPr>
            </w:pPr>
            <w:r w:rsidRPr="00DD27DC">
              <w:rPr>
                <w:rFonts w:ascii="Times New Roman" w:eastAsia="Calibri" w:hAnsi="Times New Roman" w:cs="Times New Roman"/>
              </w:rPr>
              <w:t>Implement List-view project</w:t>
            </w:r>
            <w:r w:rsidR="00130083">
              <w:rPr>
                <w:rFonts w:ascii="Times New Roman" w:eastAsia="Calibri" w:hAnsi="Times New Roman" w:cs="Times New Roman"/>
              </w:rPr>
              <w:t>.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089AF1" w14:textId="1AD1FF23" w:rsidR="00902753" w:rsidRPr="00DD27DC" w:rsidRDefault="004D1EBC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12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7A0863" w14:textId="77777777" w:rsidR="00902753" w:rsidRPr="00DD27DC" w:rsidRDefault="00902753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13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9A3828" w14:textId="77777777" w:rsidR="00902753" w:rsidRPr="00DD27DC" w:rsidRDefault="00902753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</w:tr>
      <w:tr w:rsidR="00902753" w:rsidRPr="00DD27DC" w14:paraId="1A790536" w14:textId="396949FF" w:rsidTr="00902753">
        <w:trPr>
          <w:trHeight w:val="332"/>
        </w:trPr>
        <w:tc>
          <w:tcPr>
            <w:tcW w:w="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02FD49" w14:textId="1946BEA1" w:rsidR="00902753" w:rsidRPr="00902753" w:rsidRDefault="00B83219" w:rsidP="006B16EF">
            <w:pPr>
              <w:spacing w:after="0"/>
              <w:jc w:val="center"/>
              <w:rPr>
                <w:rFonts w:ascii="Times New Roman" w:eastAsia="Verdana" w:hAnsi="Times New Roman" w:cs="Times New Roman"/>
                <w:b/>
                <w:bCs/>
                <w:sz w:val="20"/>
              </w:rPr>
            </w:pPr>
            <w:r>
              <w:rPr>
                <w:rFonts w:ascii="Times New Roman" w:eastAsia="Verdana" w:hAnsi="Times New Roman" w:cs="Times New Roman"/>
                <w:b/>
                <w:bCs/>
                <w:sz w:val="20"/>
              </w:rPr>
              <w:t>4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BBBC92" w14:textId="603A8EC6" w:rsidR="00902753" w:rsidRPr="00DD27DC" w:rsidRDefault="00902753" w:rsidP="006B16EF">
            <w:pPr>
              <w:spacing w:after="0"/>
              <w:rPr>
                <w:rFonts w:ascii="Times New Roman" w:eastAsia="Calibri" w:hAnsi="Times New Roman" w:cs="Times New Roman"/>
              </w:rPr>
            </w:pPr>
            <w:r w:rsidRPr="00DD27DC">
              <w:rPr>
                <w:rFonts w:ascii="Times New Roman" w:eastAsia="Calibri" w:hAnsi="Times New Roman" w:cs="Times New Roman"/>
              </w:rPr>
              <w:t>Implement todo list project</w:t>
            </w:r>
            <w:r w:rsidR="00130083">
              <w:rPr>
                <w:rFonts w:ascii="Times New Roman" w:eastAsia="Calibri" w:hAnsi="Times New Roman" w:cs="Times New Roman"/>
              </w:rPr>
              <w:t>.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3E3231" w14:textId="77919D77" w:rsidR="00902753" w:rsidRPr="00DD27DC" w:rsidRDefault="004D1EBC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14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182CBC" w14:textId="77777777" w:rsidR="00902753" w:rsidRPr="00DD27DC" w:rsidRDefault="00902753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13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4891F5" w14:textId="77777777" w:rsidR="00902753" w:rsidRPr="00DD27DC" w:rsidRDefault="00902753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</w:tr>
      <w:tr w:rsidR="00902753" w:rsidRPr="00DD27DC" w14:paraId="6CFF9660" w14:textId="56142112" w:rsidTr="00902753">
        <w:trPr>
          <w:trHeight w:val="332"/>
        </w:trPr>
        <w:tc>
          <w:tcPr>
            <w:tcW w:w="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DB8E55" w14:textId="442FBCBF" w:rsidR="00902753" w:rsidRPr="00902753" w:rsidRDefault="00B83219" w:rsidP="006B16EF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5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F00F92" w14:textId="418431A6" w:rsidR="00902753" w:rsidRPr="00DD27DC" w:rsidRDefault="00902753" w:rsidP="006B16EF">
            <w:pPr>
              <w:spacing w:after="0"/>
              <w:rPr>
                <w:rFonts w:ascii="Times New Roman" w:hAnsi="Times New Roman" w:cs="Times New Roman"/>
              </w:rPr>
            </w:pPr>
            <w:r w:rsidRPr="00DD27DC">
              <w:rPr>
                <w:rFonts w:ascii="Times New Roman" w:eastAsia="Calibri" w:hAnsi="Times New Roman" w:cs="Times New Roman"/>
              </w:rPr>
              <w:t>Implement Recycler-view project</w:t>
            </w:r>
            <w:r w:rsidR="00130083">
              <w:rPr>
                <w:rFonts w:ascii="Times New Roman" w:eastAsia="Calibri" w:hAnsi="Times New Roman" w:cs="Times New Roman"/>
              </w:rPr>
              <w:t>.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438FB7" w14:textId="467859F1" w:rsidR="00902753" w:rsidRPr="00DD27DC" w:rsidRDefault="001471DC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17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868FE0" w14:textId="77777777" w:rsidR="00902753" w:rsidRPr="00DD27DC" w:rsidRDefault="00902753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13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458ACD" w14:textId="77777777" w:rsidR="00902753" w:rsidRPr="00DD27DC" w:rsidRDefault="00902753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</w:tr>
      <w:tr w:rsidR="00902753" w:rsidRPr="00DD27DC" w14:paraId="2B3F681A" w14:textId="4FEABD74" w:rsidTr="00902753">
        <w:trPr>
          <w:trHeight w:val="355"/>
        </w:trPr>
        <w:tc>
          <w:tcPr>
            <w:tcW w:w="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38D0E5" w14:textId="7443761D" w:rsidR="00902753" w:rsidRPr="00902753" w:rsidRDefault="00B83219" w:rsidP="006B16EF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2A9F3" w14:textId="0771807B" w:rsidR="00902753" w:rsidRPr="00DD27DC" w:rsidRDefault="00902753" w:rsidP="006B16EF">
            <w:pPr>
              <w:spacing w:after="0"/>
              <w:rPr>
                <w:rFonts w:ascii="Times New Roman" w:hAnsi="Times New Roman" w:cs="Times New Roman"/>
              </w:rPr>
            </w:pPr>
            <w:r w:rsidRPr="00DD27DC">
              <w:rPr>
                <w:rFonts w:ascii="Times New Roman" w:eastAsia="Calibri" w:hAnsi="Times New Roman" w:cs="Times New Roman"/>
              </w:rPr>
              <w:t>Implement Scroll-view project</w:t>
            </w:r>
            <w:r w:rsidR="00130083">
              <w:rPr>
                <w:rFonts w:ascii="Times New Roman" w:eastAsia="Calibri" w:hAnsi="Times New Roman" w:cs="Times New Roman"/>
              </w:rPr>
              <w:t>.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58607F" w14:textId="55D68918" w:rsidR="00902753" w:rsidRPr="00DD27DC" w:rsidRDefault="001471DC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20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FE7F47" w14:textId="77777777" w:rsidR="00902753" w:rsidRPr="00DD27DC" w:rsidRDefault="00902753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13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72E2F4" w14:textId="77777777" w:rsidR="00902753" w:rsidRPr="00DD27DC" w:rsidRDefault="00902753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</w:tr>
      <w:tr w:rsidR="00414F71" w:rsidRPr="00DD27DC" w14:paraId="1EDC48F7" w14:textId="77777777" w:rsidTr="00902753">
        <w:trPr>
          <w:trHeight w:val="355"/>
        </w:trPr>
        <w:tc>
          <w:tcPr>
            <w:tcW w:w="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936C05" w14:textId="5B173F5A" w:rsidR="00414F71" w:rsidRPr="00902753" w:rsidRDefault="00B83219" w:rsidP="006B16EF">
            <w:pPr>
              <w:spacing w:after="0"/>
              <w:jc w:val="center"/>
              <w:rPr>
                <w:rFonts w:ascii="Times New Roman" w:eastAsia="Verdana" w:hAnsi="Times New Roman" w:cs="Times New Roman"/>
                <w:b/>
                <w:bCs/>
                <w:sz w:val="20"/>
              </w:rPr>
            </w:pPr>
            <w:r>
              <w:rPr>
                <w:rFonts w:ascii="Times New Roman" w:eastAsia="Verdana" w:hAnsi="Times New Roman" w:cs="Times New Roman"/>
                <w:b/>
                <w:bCs/>
                <w:sz w:val="20"/>
              </w:rPr>
              <w:t>7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A3D9ED" w14:textId="3AAD99F7" w:rsidR="00414F71" w:rsidRPr="00DD27DC" w:rsidRDefault="00414F71" w:rsidP="006B16EF">
            <w:pPr>
              <w:spacing w:after="0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Implement send mail functionality.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EC3855" w14:textId="61FA0AF9" w:rsidR="00414F71" w:rsidRPr="00DD27DC" w:rsidRDefault="001471DC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23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39E98B" w14:textId="77777777" w:rsidR="00414F71" w:rsidRPr="00DD27DC" w:rsidRDefault="00414F71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13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C18370" w14:textId="77777777" w:rsidR="00414F71" w:rsidRPr="00DD27DC" w:rsidRDefault="00414F71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</w:tr>
      <w:tr w:rsidR="00414F71" w:rsidRPr="00DD27DC" w14:paraId="24440211" w14:textId="77777777" w:rsidTr="00902753">
        <w:trPr>
          <w:trHeight w:val="355"/>
        </w:trPr>
        <w:tc>
          <w:tcPr>
            <w:tcW w:w="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74CA06" w14:textId="25E6539C" w:rsidR="00414F71" w:rsidRPr="00902753" w:rsidRDefault="00B83219" w:rsidP="006B16EF">
            <w:pPr>
              <w:spacing w:after="0"/>
              <w:jc w:val="center"/>
              <w:rPr>
                <w:rFonts w:ascii="Times New Roman" w:eastAsia="Verdana" w:hAnsi="Times New Roman" w:cs="Times New Roman"/>
                <w:b/>
                <w:bCs/>
                <w:sz w:val="20"/>
              </w:rPr>
            </w:pPr>
            <w:r>
              <w:rPr>
                <w:rFonts w:ascii="Times New Roman" w:eastAsia="Verdana" w:hAnsi="Times New Roman" w:cs="Times New Roman"/>
                <w:b/>
                <w:bCs/>
                <w:sz w:val="20"/>
              </w:rPr>
              <w:t>8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77550C" w14:textId="6ED3DBA3" w:rsidR="00414F71" w:rsidRPr="00DD27DC" w:rsidRDefault="00414F71" w:rsidP="006B16EF">
            <w:pPr>
              <w:spacing w:after="0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Implement send SMS functionality.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06736B" w14:textId="6B32F1ED" w:rsidR="00414F71" w:rsidRPr="00DD27DC" w:rsidRDefault="001471DC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27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86A358" w14:textId="77777777" w:rsidR="00414F71" w:rsidRPr="00DD27DC" w:rsidRDefault="00414F71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13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3527C8" w14:textId="77777777" w:rsidR="00414F71" w:rsidRPr="00DD27DC" w:rsidRDefault="00414F71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</w:tr>
      <w:tr w:rsidR="00902753" w:rsidRPr="00DD27DC" w14:paraId="2A7F53B8" w14:textId="0179A65A" w:rsidTr="00902753">
        <w:trPr>
          <w:trHeight w:val="332"/>
        </w:trPr>
        <w:tc>
          <w:tcPr>
            <w:tcW w:w="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8964BE" w14:textId="444769D7" w:rsidR="00902753" w:rsidRPr="00902753" w:rsidRDefault="00B83219" w:rsidP="006B16EF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9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EAA8D0" w14:textId="285A93A0" w:rsidR="00902753" w:rsidRPr="00DD27DC" w:rsidRDefault="00902753" w:rsidP="006B16EF">
            <w:pPr>
              <w:spacing w:after="0"/>
              <w:rPr>
                <w:rFonts w:ascii="Times New Roman" w:hAnsi="Times New Roman" w:cs="Times New Roman"/>
              </w:rPr>
            </w:pPr>
            <w:r w:rsidRPr="00DD27DC">
              <w:rPr>
                <w:rFonts w:ascii="Times New Roman" w:eastAsia="Calibri" w:hAnsi="Times New Roman" w:cs="Times New Roman"/>
              </w:rPr>
              <w:t>Implement Shared-preferences project</w:t>
            </w:r>
            <w:r w:rsidR="00130083">
              <w:rPr>
                <w:rFonts w:ascii="Times New Roman" w:eastAsia="Calibri" w:hAnsi="Times New Roman" w:cs="Times New Roman"/>
              </w:rPr>
              <w:t>.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369110" w14:textId="42820812" w:rsidR="00902753" w:rsidRPr="00DD27DC" w:rsidRDefault="001471DC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31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233DC0" w14:textId="77777777" w:rsidR="00902753" w:rsidRPr="00DD27DC" w:rsidRDefault="00902753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13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EF79FA" w14:textId="77777777" w:rsidR="00902753" w:rsidRPr="00DD27DC" w:rsidRDefault="00902753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</w:tr>
      <w:tr w:rsidR="00902753" w:rsidRPr="00DD27DC" w14:paraId="126089C9" w14:textId="282736E7" w:rsidTr="00902753">
        <w:trPr>
          <w:trHeight w:val="355"/>
        </w:trPr>
        <w:tc>
          <w:tcPr>
            <w:tcW w:w="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7E0A68" w14:textId="54E0C847" w:rsidR="00902753" w:rsidRPr="00902753" w:rsidRDefault="00B83219" w:rsidP="006B16EF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10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6234EA" w14:textId="1D2EE8B8" w:rsidR="00902753" w:rsidRPr="00DD27DC" w:rsidRDefault="00B83219" w:rsidP="006B16EF">
            <w:pPr>
              <w:spacing w:after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Implement Firebase use project.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8AF6C4" w14:textId="6F1098D4" w:rsidR="00902753" w:rsidRPr="00DD27DC" w:rsidRDefault="001471DC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33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F12E6D" w14:textId="77777777" w:rsidR="00902753" w:rsidRPr="00DD27DC" w:rsidRDefault="00902753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13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71FB0D" w14:textId="77777777" w:rsidR="00902753" w:rsidRPr="00DD27DC" w:rsidRDefault="00902753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</w:tr>
      <w:tr w:rsidR="00414F71" w:rsidRPr="00DD27DC" w14:paraId="43017333" w14:textId="77777777" w:rsidTr="00902753">
        <w:trPr>
          <w:trHeight w:val="355"/>
        </w:trPr>
        <w:tc>
          <w:tcPr>
            <w:tcW w:w="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5ADFC1" w14:textId="406354E3" w:rsidR="00414F71" w:rsidRPr="00902753" w:rsidRDefault="00B83219" w:rsidP="006B16EF">
            <w:pPr>
              <w:spacing w:after="0"/>
              <w:jc w:val="center"/>
              <w:rPr>
                <w:rFonts w:ascii="Times New Roman" w:eastAsia="Verdana" w:hAnsi="Times New Roman" w:cs="Times New Roman"/>
                <w:b/>
                <w:bCs/>
                <w:sz w:val="20"/>
              </w:rPr>
            </w:pPr>
            <w:r>
              <w:rPr>
                <w:rFonts w:ascii="Times New Roman" w:eastAsia="Verdana" w:hAnsi="Times New Roman" w:cs="Times New Roman"/>
                <w:b/>
                <w:bCs/>
                <w:sz w:val="20"/>
              </w:rPr>
              <w:t>11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46E919" w14:textId="7A35EF2C" w:rsidR="00414F71" w:rsidRPr="00DD27DC" w:rsidRDefault="00B83219" w:rsidP="006B16EF">
            <w:pPr>
              <w:spacing w:after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Implement Local Notification project.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6932D5" w14:textId="7B7D0305" w:rsidR="00414F71" w:rsidRPr="00DD27DC" w:rsidRDefault="001471DC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38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CFEB8C" w14:textId="77777777" w:rsidR="00414F71" w:rsidRPr="00DD27DC" w:rsidRDefault="00414F71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13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8C2F5A" w14:textId="77777777" w:rsidR="00414F71" w:rsidRPr="00DD27DC" w:rsidRDefault="00414F71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</w:tr>
      <w:tr w:rsidR="00902753" w:rsidRPr="00DD27DC" w14:paraId="24CB2FEA" w14:textId="46B8C341" w:rsidTr="00902753">
        <w:trPr>
          <w:trHeight w:val="332"/>
        </w:trPr>
        <w:tc>
          <w:tcPr>
            <w:tcW w:w="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AD1E3C" w14:textId="7F8FB671" w:rsidR="00902753" w:rsidRPr="00902753" w:rsidRDefault="00902753" w:rsidP="006B16EF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02753">
              <w:rPr>
                <w:rFonts w:ascii="Times New Roman" w:eastAsia="Verdana" w:hAnsi="Times New Roman" w:cs="Times New Roman"/>
                <w:b/>
                <w:bCs/>
                <w:sz w:val="20"/>
              </w:rPr>
              <w:t>1</w:t>
            </w:r>
            <w:r w:rsidR="00B83219">
              <w:rPr>
                <w:rFonts w:ascii="Times New Roman" w:eastAsia="Verdana" w:hAnsi="Times New Roman" w:cs="Times New Roman"/>
                <w:b/>
                <w:bCs/>
                <w:sz w:val="20"/>
              </w:rPr>
              <w:t>2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6DC222" w14:textId="35DE29A8" w:rsidR="00902753" w:rsidRPr="00DD27DC" w:rsidRDefault="00902753" w:rsidP="006B16EF">
            <w:pPr>
              <w:spacing w:after="0"/>
              <w:rPr>
                <w:rFonts w:ascii="Times New Roman" w:hAnsi="Times New Roman" w:cs="Times New Roman"/>
              </w:rPr>
            </w:pPr>
            <w:r w:rsidRPr="00DD27DC">
              <w:rPr>
                <w:rFonts w:ascii="Times New Roman" w:eastAsia="Calibri" w:hAnsi="Times New Roman" w:cs="Times New Roman"/>
              </w:rPr>
              <w:t>Implement web-view project</w:t>
            </w:r>
            <w:r w:rsidR="00130083">
              <w:rPr>
                <w:rFonts w:ascii="Times New Roman" w:eastAsia="Calibri" w:hAnsi="Times New Roman" w:cs="Times New Roman"/>
              </w:rPr>
              <w:t>.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9EE104" w14:textId="78BF378E" w:rsidR="00902753" w:rsidRPr="00DD27DC" w:rsidRDefault="001471DC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41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84924D" w14:textId="77777777" w:rsidR="00902753" w:rsidRPr="00DD27DC" w:rsidRDefault="00902753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13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27662C" w14:textId="77777777" w:rsidR="00902753" w:rsidRPr="00DD27DC" w:rsidRDefault="00902753" w:rsidP="00FE4E91">
            <w:pPr>
              <w:spacing w:after="0"/>
              <w:jc w:val="center"/>
              <w:rPr>
                <w:rFonts w:ascii="Times New Roman" w:eastAsia="Calibri" w:hAnsi="Times New Roman" w:cs="Times New Roman"/>
              </w:rPr>
            </w:pPr>
          </w:p>
        </w:tc>
      </w:tr>
    </w:tbl>
    <w:p w14:paraId="7C256391" w14:textId="357476D2" w:rsidR="008424E0" w:rsidRPr="00DD27DC" w:rsidRDefault="008424E0" w:rsidP="00744BBB">
      <w:pPr>
        <w:pStyle w:val="ListParagraph"/>
        <w:ind w:left="43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FFF239D" w14:textId="0A062943" w:rsidR="0084790E" w:rsidRPr="00DD27DC" w:rsidRDefault="0084790E" w:rsidP="00744BBB">
      <w:pPr>
        <w:pStyle w:val="ListParagraph"/>
        <w:ind w:left="43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969A00C" w14:textId="542DA262" w:rsidR="0084790E" w:rsidRPr="00DD27DC" w:rsidRDefault="0084790E" w:rsidP="00744BBB">
      <w:pPr>
        <w:pStyle w:val="ListParagraph"/>
        <w:ind w:left="43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5BB6204" w14:textId="30AC1A2E" w:rsidR="0084790E" w:rsidRPr="00DD27DC" w:rsidRDefault="0084790E" w:rsidP="00744BBB">
      <w:pPr>
        <w:pStyle w:val="ListParagraph"/>
        <w:ind w:left="43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57531BF" w14:textId="0C0260D4" w:rsidR="0084790E" w:rsidRPr="00DD27DC" w:rsidRDefault="0084790E" w:rsidP="00744BBB">
      <w:pPr>
        <w:pStyle w:val="ListParagraph"/>
        <w:ind w:left="43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24962D5" w14:textId="64615999" w:rsidR="0084790E" w:rsidRPr="00DD27DC" w:rsidRDefault="0084790E" w:rsidP="00744BBB">
      <w:pPr>
        <w:pStyle w:val="ListParagraph"/>
        <w:ind w:left="43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5B722B8" w14:textId="5DBBA20B" w:rsidR="0084790E" w:rsidRPr="00DD27DC" w:rsidRDefault="0084790E" w:rsidP="00744BBB">
      <w:pPr>
        <w:pStyle w:val="ListParagraph"/>
        <w:ind w:left="43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244587E" w14:textId="13037ABF" w:rsidR="0084790E" w:rsidRPr="00DD27DC" w:rsidRDefault="0084790E" w:rsidP="00744BBB">
      <w:pPr>
        <w:pStyle w:val="ListParagraph"/>
        <w:ind w:left="432"/>
        <w:rPr>
          <w:rFonts w:ascii="Times New Roman" w:eastAsia="Times New Roman" w:hAnsi="Times New Roman" w:cs="Times New Roman"/>
          <w:lang w:val="en-IN" w:eastAsia="en-GB" w:bidi="gu-IN"/>
        </w:rPr>
      </w:pPr>
    </w:p>
    <w:p w14:paraId="61B0FA10" w14:textId="2E2842DB" w:rsidR="0084790E" w:rsidRPr="00DD27DC" w:rsidRDefault="0084790E" w:rsidP="00541E5C">
      <w:pPr>
        <w:ind w:left="0"/>
        <w:rPr>
          <w:rFonts w:ascii="Times New Roman" w:eastAsia="Times New Roman" w:hAnsi="Times New Roman" w:cs="Times New Roman"/>
          <w:lang w:val="en-IN" w:eastAsia="en-GB" w:bidi="gu-IN"/>
        </w:rPr>
      </w:pPr>
    </w:p>
    <w:p w14:paraId="5999864E" w14:textId="7478504C" w:rsidR="004E31AE" w:rsidRDefault="004E31AE" w:rsidP="00541E5C">
      <w:pPr>
        <w:ind w:left="0"/>
        <w:rPr>
          <w:rFonts w:ascii="Times New Roman" w:eastAsia="Times New Roman" w:hAnsi="Times New Roman" w:cs="Times New Roman"/>
          <w:lang w:val="en-IN" w:eastAsia="en-GB" w:bidi="gu-IN"/>
        </w:rPr>
      </w:pPr>
    </w:p>
    <w:p w14:paraId="46AD5A09" w14:textId="0363F0CD" w:rsidR="00227151" w:rsidRDefault="00227151" w:rsidP="00541E5C">
      <w:pPr>
        <w:ind w:left="0"/>
        <w:rPr>
          <w:rFonts w:ascii="Times New Roman" w:eastAsia="Times New Roman" w:hAnsi="Times New Roman" w:cs="Times New Roman"/>
          <w:lang w:val="en-IN" w:eastAsia="en-GB" w:bidi="gu-IN"/>
        </w:rPr>
      </w:pPr>
    </w:p>
    <w:p w14:paraId="2C19A0AC" w14:textId="6E35A2CD" w:rsidR="00227151" w:rsidRDefault="00227151" w:rsidP="00541E5C">
      <w:pPr>
        <w:ind w:left="0"/>
        <w:rPr>
          <w:rFonts w:ascii="Times New Roman" w:eastAsia="Times New Roman" w:hAnsi="Times New Roman" w:cs="Times New Roman"/>
          <w:lang w:val="en-IN" w:eastAsia="en-GB" w:bidi="gu-IN"/>
        </w:rPr>
      </w:pPr>
    </w:p>
    <w:p w14:paraId="1AB374C8" w14:textId="7193DC1E" w:rsidR="00227151" w:rsidRDefault="00227151" w:rsidP="00541E5C">
      <w:pPr>
        <w:ind w:left="0"/>
        <w:rPr>
          <w:rFonts w:ascii="Times New Roman" w:eastAsia="Times New Roman" w:hAnsi="Times New Roman" w:cs="Times New Roman"/>
          <w:lang w:val="en-IN" w:eastAsia="en-GB" w:bidi="gu-IN"/>
        </w:rPr>
      </w:pPr>
    </w:p>
    <w:p w14:paraId="50706555" w14:textId="02EC403B" w:rsidR="00227151" w:rsidRDefault="00227151" w:rsidP="00541E5C">
      <w:pPr>
        <w:ind w:left="0"/>
        <w:rPr>
          <w:rFonts w:ascii="Times New Roman" w:eastAsia="Times New Roman" w:hAnsi="Times New Roman" w:cs="Times New Roman"/>
          <w:lang w:val="en-IN" w:eastAsia="en-GB" w:bidi="gu-IN"/>
        </w:rPr>
      </w:pPr>
    </w:p>
    <w:p w14:paraId="3C68BC73" w14:textId="19125748" w:rsidR="00227151" w:rsidRDefault="00227151" w:rsidP="00541E5C">
      <w:pPr>
        <w:ind w:left="0"/>
        <w:rPr>
          <w:rFonts w:ascii="Times New Roman" w:eastAsia="Times New Roman" w:hAnsi="Times New Roman" w:cs="Times New Roman"/>
          <w:lang w:val="en-IN" w:eastAsia="en-GB" w:bidi="gu-IN"/>
        </w:rPr>
      </w:pPr>
    </w:p>
    <w:p w14:paraId="6FAB24EB" w14:textId="13B43B51" w:rsidR="00227151" w:rsidRDefault="00227151" w:rsidP="00541E5C">
      <w:pPr>
        <w:ind w:left="0"/>
        <w:rPr>
          <w:rFonts w:ascii="Times New Roman" w:eastAsia="Times New Roman" w:hAnsi="Times New Roman" w:cs="Times New Roman"/>
          <w:lang w:val="en-IN" w:eastAsia="en-GB" w:bidi="gu-IN"/>
        </w:rPr>
      </w:pPr>
    </w:p>
    <w:p w14:paraId="0454544B" w14:textId="323267C3" w:rsidR="00227151" w:rsidRDefault="00227151" w:rsidP="00541E5C">
      <w:pPr>
        <w:ind w:left="0"/>
        <w:rPr>
          <w:rFonts w:ascii="Times New Roman" w:eastAsia="Times New Roman" w:hAnsi="Times New Roman" w:cs="Times New Roman"/>
          <w:lang w:val="en-IN" w:eastAsia="en-GB" w:bidi="gu-IN"/>
        </w:rPr>
      </w:pPr>
    </w:p>
    <w:p w14:paraId="52C36540" w14:textId="77777777" w:rsidR="00227151" w:rsidRPr="00DD27DC" w:rsidRDefault="00227151" w:rsidP="00541E5C">
      <w:pPr>
        <w:ind w:left="0"/>
        <w:rPr>
          <w:rFonts w:ascii="Times New Roman" w:eastAsia="Times New Roman" w:hAnsi="Times New Roman" w:cs="Times New Roman"/>
          <w:lang w:val="en-IN" w:eastAsia="en-GB" w:bidi="gu-IN"/>
        </w:rPr>
      </w:pPr>
    </w:p>
    <w:p w14:paraId="6268154A" w14:textId="5D1DBE6D" w:rsidR="00541E5C" w:rsidRPr="00DD27DC" w:rsidRDefault="00E36104" w:rsidP="00A3053B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Calibri" w:hAnsi="Times New Roman" w:cs="Times New Roman"/>
          <w:b/>
          <w:bCs/>
          <w:sz w:val="28"/>
          <w:szCs w:val="28"/>
        </w:rPr>
        <w:t>Implement Dialog Message project</w:t>
      </w:r>
      <w:r w:rsidR="002F4407" w:rsidRPr="00DD27DC">
        <w:rPr>
          <w:rFonts w:ascii="Times New Roman" w:eastAsia="Calibri" w:hAnsi="Times New Roman" w:cs="Times New Roman"/>
          <w:b/>
          <w:bCs/>
          <w:sz w:val="28"/>
          <w:szCs w:val="28"/>
        </w:rPr>
        <w:t>.</w:t>
      </w:r>
    </w:p>
    <w:p w14:paraId="591F385C" w14:textId="77777777" w:rsidR="00E83AFC" w:rsidRPr="00DD27DC" w:rsidRDefault="00E83AFC" w:rsidP="00E83AFC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689F884E" w14:textId="2D958BB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DD27DC">
        <w:rPr>
          <w:rFonts w:ascii="Times New Roman" w:eastAsia="Calibri" w:hAnsi="Times New Roman" w:cs="Times New Roman"/>
          <w:b/>
          <w:bCs/>
          <w:sz w:val="28"/>
          <w:szCs w:val="28"/>
        </w:rPr>
        <w:t>Activity_main.xml</w:t>
      </w:r>
    </w:p>
    <w:p w14:paraId="4946DC12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>&lt;?xml version="1.0" encoding="utf-8"?&gt;</w:t>
      </w:r>
    </w:p>
    <w:p w14:paraId="3E756ABE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>&lt;androidx.constraintlayout.widget.ConstraintLayout</w:t>
      </w:r>
    </w:p>
    <w:p w14:paraId="398CCA73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xmlns:android="http://schemas.android.com/apk/res/android"</w:t>
      </w:r>
    </w:p>
    <w:p w14:paraId="693F65EE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xmlns:tools="http://schemas.android.com/tools"</w:t>
      </w:r>
    </w:p>
    <w:p w14:paraId="40365897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xmlns:app="http://schemas.android.com/apk/res-auto"</w:t>
      </w:r>
    </w:p>
    <w:p w14:paraId="7FF17FBA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android:layout_width="match_parent"</w:t>
      </w:r>
    </w:p>
    <w:p w14:paraId="6EBE11D5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android:layout_height="match_parent"</w:t>
      </w:r>
    </w:p>
    <w:p w14:paraId="0CBEFD9C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tools:context=".MainActivity"&gt;</w:t>
      </w:r>
    </w:p>
    <w:p w14:paraId="16140C70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</w:p>
    <w:p w14:paraId="1A2DD219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&lt;TextView</w:t>
      </w:r>
    </w:p>
    <w:p w14:paraId="6AE1BF67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android:layout_width="wrap_content"</w:t>
      </w:r>
    </w:p>
    <w:p w14:paraId="7178C6B4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android:layout_height="wrap_content"</w:t>
      </w:r>
    </w:p>
    <w:p w14:paraId="416BE3FF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android:gravity="center_horizontal"</w:t>
      </w:r>
    </w:p>
    <w:p w14:paraId="63168A2C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android:text="@string/press_the_back_button_of_your_phone"</w:t>
      </w:r>
    </w:p>
    <w:p w14:paraId="72BFA055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android:textSize="30sp"</w:t>
      </w:r>
    </w:p>
    <w:p w14:paraId="3C76E1BA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android:textStyle="bold"</w:t>
      </w:r>
    </w:p>
    <w:p w14:paraId="37BE785C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tools:layout_editor_absoluteX="0dp"</w:t>
      </w:r>
    </w:p>
    <w:p w14:paraId="5048CB79" w14:textId="3DD3063B" w:rsidR="00E83AFC" w:rsidRPr="00DD27DC" w:rsidRDefault="00E83AFC" w:rsidP="00480BB6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tools:layout_editor_absoluteY="328dp" /&gt;</w:t>
      </w:r>
    </w:p>
    <w:p w14:paraId="3D7D2135" w14:textId="1DC1F651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>&lt;/androidx.constraintlayout.widget.ConstraintLayout&gt;</w:t>
      </w:r>
    </w:p>
    <w:p w14:paraId="3513538C" w14:textId="4178FEB2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</w:p>
    <w:p w14:paraId="59CFCE86" w14:textId="03C6DA4E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DD27DC">
        <w:rPr>
          <w:rFonts w:ascii="Times New Roman" w:eastAsia="Calibri" w:hAnsi="Times New Roman" w:cs="Times New Roman"/>
          <w:b/>
          <w:bCs/>
          <w:sz w:val="28"/>
          <w:szCs w:val="28"/>
        </w:rPr>
        <w:t>MainActivity.java</w:t>
      </w:r>
    </w:p>
    <w:p w14:paraId="54460492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>package com.example.alertdialog;</w:t>
      </w:r>
    </w:p>
    <w:p w14:paraId="1D2A285D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>import androidx.appcompat.app.AlertDialog;</w:t>
      </w:r>
    </w:p>
    <w:p w14:paraId="755B2AA9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>import androidx.appcompat.app.AppCompatActivity;</w:t>
      </w:r>
    </w:p>
    <w:p w14:paraId="45807C0C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>import android.os.Bundle;</w:t>
      </w:r>
    </w:p>
    <w:p w14:paraId="6D23AC80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>import android.content.DialogInterface;</w:t>
      </w:r>
    </w:p>
    <w:p w14:paraId="0C9DAA08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</w:p>
    <w:p w14:paraId="1790AE61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>public class MainActivity extends AppCompatActivity {</w:t>
      </w:r>
    </w:p>
    <w:p w14:paraId="247E7EEE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@Override</w:t>
      </w:r>
    </w:p>
    <w:p w14:paraId="23D83313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protected void onCreate(Bundle savedInstanceState) {</w:t>
      </w:r>
    </w:p>
    <w:p w14:paraId="382C25BC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super.onCreate(savedInstanceState);</w:t>
      </w:r>
    </w:p>
    <w:p w14:paraId="10B0823A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setContentView(R.layout.activity_main);</w:t>
      </w:r>
    </w:p>
    <w:p w14:paraId="5E80B83F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}</w:t>
      </w:r>
    </w:p>
    <w:p w14:paraId="0B29262D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@Override</w:t>
      </w:r>
    </w:p>
    <w:p w14:paraId="44AA454B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public void onBackPressed()</w:t>
      </w:r>
    </w:p>
    <w:p w14:paraId="533129E2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{</w:t>
      </w:r>
    </w:p>
    <w:p w14:paraId="2020A290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lastRenderedPageBreak/>
        <w:t xml:space="preserve">        AlertDialog.Builder builder = new AlertDialog.Builder(MainActivity.this);</w:t>
      </w:r>
    </w:p>
    <w:p w14:paraId="1F093187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builder.setMessage("Do you want to exit ?");</w:t>
      </w:r>
    </w:p>
    <w:p w14:paraId="3EBDB8E6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builder.setTitle("Alert !");</w:t>
      </w:r>
    </w:p>
    <w:p w14:paraId="0F6B1385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builder.setCancelable(false);</w:t>
      </w:r>
    </w:p>
    <w:p w14:paraId="19D87F21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</w:p>
    <w:p w14:paraId="2191D61A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builder.setPositiveButton("Yes", new DialogInterface.OnClickListener() {</w:t>
      </w:r>
    </w:p>
    <w:p w14:paraId="72CF775D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                    @Override</w:t>
      </w:r>
    </w:p>
    <w:p w14:paraId="1C231569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                    public void onClick(DialogInterface dialog, int which)</w:t>
      </w:r>
    </w:p>
    <w:p w14:paraId="08F922E8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                    {</w:t>
      </w:r>
    </w:p>
    <w:p w14:paraId="58BCD5E0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                        finish();</w:t>
      </w:r>
    </w:p>
    <w:p w14:paraId="5F65EA09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                    }</w:t>
      </w:r>
    </w:p>
    <w:p w14:paraId="63D0382E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                });</w:t>
      </w:r>
    </w:p>
    <w:p w14:paraId="46081F8B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builder.setNegativeButton("No", new DialogInterface.OnClickListener() {</w:t>
      </w:r>
    </w:p>
    <w:p w14:paraId="40AEE160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                    @Override</w:t>
      </w:r>
    </w:p>
    <w:p w14:paraId="1008FD77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                    public void onClick(DialogInterface dialog, int which)</w:t>
      </w:r>
    </w:p>
    <w:p w14:paraId="43F06CB0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                    {</w:t>
      </w:r>
    </w:p>
    <w:p w14:paraId="79866716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                        dialog.cancel();</w:t>
      </w:r>
    </w:p>
    <w:p w14:paraId="342DBE50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                    }</w:t>
      </w:r>
    </w:p>
    <w:p w14:paraId="59EADEB3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                });</w:t>
      </w:r>
    </w:p>
    <w:p w14:paraId="226E587D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AlertDialog alertDialog = builder.create();</w:t>
      </w:r>
    </w:p>
    <w:p w14:paraId="7E45769E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    alertDialog.show();</w:t>
      </w:r>
    </w:p>
    <w:p w14:paraId="49E488FA" w14:textId="77777777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 xml:space="preserve">    }</w:t>
      </w:r>
    </w:p>
    <w:p w14:paraId="7EB18B18" w14:textId="5DD619A0" w:rsidR="00E83AFC" w:rsidRPr="00DD27DC" w:rsidRDefault="00E83AFC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</w:rPr>
        <w:t>}</w:t>
      </w:r>
    </w:p>
    <w:p w14:paraId="79A1F0AE" w14:textId="77777777" w:rsidR="00F67D82" w:rsidRPr="00DD27DC" w:rsidRDefault="00F67D82" w:rsidP="00E83AFC">
      <w:pPr>
        <w:pStyle w:val="ListParagraph"/>
        <w:ind w:left="792"/>
        <w:rPr>
          <w:rFonts w:ascii="Times New Roman" w:eastAsia="Calibri" w:hAnsi="Times New Roman" w:cs="Times New Roman"/>
        </w:rPr>
      </w:pPr>
    </w:p>
    <w:p w14:paraId="4D8CA116" w14:textId="000F1646" w:rsidR="00F67D82" w:rsidRPr="00DD27DC" w:rsidRDefault="00F67D82" w:rsidP="00E83AFC">
      <w:pPr>
        <w:pStyle w:val="ListParagraph"/>
        <w:ind w:left="792"/>
        <w:rPr>
          <w:rFonts w:ascii="Times New Roman" w:eastAsia="Calibri" w:hAnsi="Times New Roman" w:cs="Times New Roman"/>
        </w:rPr>
      </w:pPr>
      <w:r w:rsidRPr="00DD27DC">
        <w:rPr>
          <w:rFonts w:ascii="Times New Roman" w:eastAsia="Calibri" w:hAnsi="Times New Roman" w:cs="Times New Roman"/>
          <w:noProof/>
        </w:rPr>
        <w:lastRenderedPageBreak/>
        <w:drawing>
          <wp:inline distT="0" distB="0" distL="0" distR="0" wp14:anchorId="4E7943FD" wp14:editId="1ADBF551">
            <wp:extent cx="5269020" cy="440436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639" cy="441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ED15" w14:textId="44FFCA1D" w:rsidR="00E83AFC" w:rsidRPr="00DD27DC" w:rsidRDefault="00E83AFC" w:rsidP="00E83AFC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23F9A4DC" w14:textId="3B365C19" w:rsidR="007E44E9" w:rsidRPr="00DD27DC" w:rsidRDefault="007E44E9" w:rsidP="00E83AFC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2F77EC32" w14:textId="26AD0E16" w:rsidR="007E44E9" w:rsidRPr="00DD27DC" w:rsidRDefault="007E44E9" w:rsidP="00E83AFC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58022640" w14:textId="6582514B" w:rsidR="007E44E9" w:rsidRPr="00DD27DC" w:rsidRDefault="007E44E9" w:rsidP="00E83AFC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5375A79A" w14:textId="63AB945D" w:rsidR="007E44E9" w:rsidRPr="00DD27DC" w:rsidRDefault="007E44E9" w:rsidP="00E83AFC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48679052" w14:textId="48188024" w:rsidR="007E44E9" w:rsidRPr="00DD27DC" w:rsidRDefault="007E44E9" w:rsidP="00E83AFC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6EF8C38F" w14:textId="58734706" w:rsidR="007E44E9" w:rsidRPr="00DD27DC" w:rsidRDefault="007E44E9" w:rsidP="00E83AFC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07738423" w14:textId="77777777" w:rsidR="007F3B04" w:rsidRPr="00227151" w:rsidRDefault="007F3B04" w:rsidP="00227151">
      <w:pPr>
        <w:ind w:left="0"/>
        <w:rPr>
          <w:rFonts w:ascii="Times New Roman" w:eastAsia="Times New Roman" w:hAnsi="Times New Roman" w:cs="Times New Roman"/>
          <w:lang w:val="en-IN" w:eastAsia="en-GB" w:bidi="gu-IN"/>
        </w:rPr>
      </w:pPr>
    </w:p>
    <w:p w14:paraId="1EA35920" w14:textId="46DD2149" w:rsidR="009005E2" w:rsidRPr="00DD27DC" w:rsidRDefault="009005E2" w:rsidP="00A3053B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t>Implement Grid</w:t>
      </w:r>
      <w:r w:rsidR="005F1739" w:rsidRPr="00DD27DC"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r w:rsidRPr="00DD27DC"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t>view project</w:t>
      </w:r>
      <w:r w:rsidR="001815D9"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t>.</w:t>
      </w:r>
    </w:p>
    <w:p w14:paraId="068C9389" w14:textId="77777777" w:rsidR="005F1739" w:rsidRPr="00DD27DC" w:rsidRDefault="005F1739" w:rsidP="005F1739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56D63F69" w14:textId="2644D13A" w:rsidR="00B80E60" w:rsidRPr="00DD27DC" w:rsidRDefault="00B80E60" w:rsidP="00B80E60">
      <w:pPr>
        <w:pStyle w:val="ListParagraph"/>
        <w:ind w:left="792"/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</w:pPr>
      <w:r w:rsidRPr="00DD27DC"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t>MainActivity.java</w:t>
      </w:r>
    </w:p>
    <w:p w14:paraId="48C188CC" w14:textId="743263EC" w:rsidR="00B80E60" w:rsidRPr="00DD27DC" w:rsidRDefault="00B80E60" w:rsidP="005F173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package com.example.gridview;</w:t>
      </w:r>
    </w:p>
    <w:p w14:paraId="6742EB48" w14:textId="2AD65FDA" w:rsidR="00B80E60" w:rsidRPr="00DD27DC" w:rsidRDefault="00B80E60" w:rsidP="005F173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androidx.appcompat.app.AppCompatActivity;</w:t>
      </w:r>
    </w:p>
    <w:p w14:paraId="0D490FA9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android.os.Bundle;</w:t>
      </w:r>
    </w:p>
    <w:p w14:paraId="2F1B119D" w14:textId="3B728551" w:rsidR="00B80E60" w:rsidRPr="00DD27DC" w:rsidRDefault="00B80E60" w:rsidP="005F173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android.widget.GridView;</w:t>
      </w:r>
    </w:p>
    <w:p w14:paraId="00B2873F" w14:textId="70A09A39" w:rsidR="00B80E60" w:rsidRPr="00DD27DC" w:rsidRDefault="00B80E60" w:rsidP="005F173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java.util.ArrayList;</w:t>
      </w:r>
    </w:p>
    <w:p w14:paraId="5BFB2A44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public class MainActivity extends AppCompatActivity {</w:t>
      </w:r>
    </w:p>
    <w:p w14:paraId="4D915D40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CB350CA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GridView coursesGV;</w:t>
      </w:r>
    </w:p>
    <w:p w14:paraId="662F4ED7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FF078CE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lastRenderedPageBreak/>
        <w:t xml:space="preserve">    @Override</w:t>
      </w:r>
    </w:p>
    <w:p w14:paraId="0757437E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protected void onCreate(Bundle savedInstanceState) {</w:t>
      </w:r>
    </w:p>
    <w:p w14:paraId="39C4E548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super.onCreate(savedInstanceState);</w:t>
      </w:r>
    </w:p>
    <w:p w14:paraId="519CD0F3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setContentView(R.layout.activity_main);</w:t>
      </w:r>
    </w:p>
    <w:p w14:paraId="0808D34C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59EB5FE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coursesGV = findViewById(R.id.idGVcourses);</w:t>
      </w:r>
    </w:p>
    <w:p w14:paraId="44B8B1A2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C835DF4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ArrayList&lt;CourseModel&gt; courseModelArrayList = new ArrayList&lt;CourseModel&gt;();</w:t>
      </w:r>
    </w:p>
    <w:p w14:paraId="56B84C21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courseModelArrayList.add(new CourseModel("DSA", R.drawable.ic_gfglogo));</w:t>
      </w:r>
    </w:p>
    <w:p w14:paraId="774D7CCE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courseModelArrayList.add(new CourseModel("JAVA", R.drawable.ic_gfglogo));</w:t>
      </w:r>
    </w:p>
    <w:p w14:paraId="72B9DD79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courseModelArrayList.add(new CourseModel("C++", R.drawable.ic_gfglogo));</w:t>
      </w:r>
    </w:p>
    <w:p w14:paraId="5F7267DC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courseModelArrayList.add(new CourseModel("Python", R.drawable.ic_gfglogo));</w:t>
      </w:r>
    </w:p>
    <w:p w14:paraId="43075B55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courseModelArrayList.add(new CourseModel("Javascript", R.drawable.ic_gfglogo));</w:t>
      </w:r>
    </w:p>
    <w:p w14:paraId="0C47A1C0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courseModelArrayList.add(new CourseModel("DSA", R.drawable.ic_gfglogo));</w:t>
      </w:r>
    </w:p>
    <w:p w14:paraId="3314FC5F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7229623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CourseGVAdapter adapter = new CourseGVAdapter(this, courseModelArrayList);</w:t>
      </w:r>
    </w:p>
    <w:p w14:paraId="14E69D73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coursesGV.setAdapter(adapter);</w:t>
      </w:r>
    </w:p>
    <w:p w14:paraId="6E330B5B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2B65417B" w14:textId="010A71EC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}</w:t>
      </w:r>
    </w:p>
    <w:p w14:paraId="08C11213" w14:textId="71DF243D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87E2C7D" w14:textId="6C8F7AB1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CourseModel.java</w:t>
      </w:r>
    </w:p>
    <w:p w14:paraId="32192CC8" w14:textId="76AADAA9" w:rsidR="00B80E60" w:rsidRPr="00DD27DC" w:rsidRDefault="00B80E60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package com.example.gridview;</w:t>
      </w:r>
    </w:p>
    <w:p w14:paraId="0AD7CAFA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public class CourseModel {</w:t>
      </w:r>
    </w:p>
    <w:p w14:paraId="139295E4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private String course_name;</w:t>
      </w:r>
    </w:p>
    <w:p w14:paraId="798D00B9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private int imgid;</w:t>
      </w:r>
    </w:p>
    <w:p w14:paraId="3161C28D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E71731E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public CourseModel(String course_name, int imgid) {</w:t>
      </w:r>
    </w:p>
    <w:p w14:paraId="3159FBD9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this.course_name = course_name;</w:t>
      </w:r>
    </w:p>
    <w:p w14:paraId="641F8547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this.imgid = imgid;</w:t>
      </w:r>
    </w:p>
    <w:p w14:paraId="2848DFA4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0EB8712B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4DA4940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public String getCourse_name() {</w:t>
      </w:r>
    </w:p>
    <w:p w14:paraId="5538F2CB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return course_name;</w:t>
      </w:r>
    </w:p>
    <w:p w14:paraId="04C727B9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674B8CBE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8633920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public void setCourse_name(String course_name) {</w:t>
      </w:r>
    </w:p>
    <w:p w14:paraId="7193743D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this.course_name = course_name;</w:t>
      </w:r>
    </w:p>
    <w:p w14:paraId="40DF2C6A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4CB7B9D8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F617D6B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public int getImgid() {</w:t>
      </w:r>
    </w:p>
    <w:p w14:paraId="1A154592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return imgid;</w:t>
      </w:r>
    </w:p>
    <w:p w14:paraId="3D1AA165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41AE71BD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C4E3587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public void setImgid(int imgid) {</w:t>
      </w:r>
    </w:p>
    <w:p w14:paraId="3F685C07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this.imgid = imgid;</w:t>
      </w:r>
    </w:p>
    <w:p w14:paraId="219F462C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5762D38F" w14:textId="7BDF8A69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}</w:t>
      </w:r>
    </w:p>
    <w:p w14:paraId="285D5ED9" w14:textId="77777777" w:rsidR="00620F20" w:rsidRPr="00DD27DC" w:rsidRDefault="00620F20" w:rsidP="00B80E60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563FC42D" w14:textId="77DB050B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CourseGVAdapter.java</w:t>
      </w:r>
    </w:p>
    <w:p w14:paraId="3FD07E35" w14:textId="6259119D" w:rsidR="00B80E60" w:rsidRPr="00DD27DC" w:rsidRDefault="00B80E60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package com.example.gridview;</w:t>
      </w:r>
    </w:p>
    <w:p w14:paraId="3C8694C4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lastRenderedPageBreak/>
        <w:t>import android.content.Context;</w:t>
      </w:r>
    </w:p>
    <w:p w14:paraId="1205F10F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android.view.LayoutInflater;</w:t>
      </w:r>
    </w:p>
    <w:p w14:paraId="08FD755D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android.view.View;</w:t>
      </w:r>
    </w:p>
    <w:p w14:paraId="7E8C2B00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android.view.ViewGroup;</w:t>
      </w:r>
    </w:p>
    <w:p w14:paraId="625AA45F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android.widget.ArrayAdapter;</w:t>
      </w:r>
    </w:p>
    <w:p w14:paraId="4A60B6A3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android.widget.ImageView;</w:t>
      </w:r>
    </w:p>
    <w:p w14:paraId="7B4B7B28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android.widget.TextView;</w:t>
      </w:r>
    </w:p>
    <w:p w14:paraId="19C0959C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C3840B1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androidx.annotation.NonNull;</w:t>
      </w:r>
    </w:p>
    <w:p w14:paraId="28E908E0" w14:textId="78EEB8F9" w:rsidR="00B80E60" w:rsidRPr="00DD27DC" w:rsidRDefault="00B80E60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androidx.annotation.Nullable;</w:t>
      </w:r>
    </w:p>
    <w:p w14:paraId="0F063492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java.util.ArrayList;</w:t>
      </w:r>
    </w:p>
    <w:p w14:paraId="7C1B8B8B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7C550C7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public class CourseGVAdapter extends ArrayAdapter&lt;CourseModel&gt; {</w:t>
      </w:r>
    </w:p>
    <w:p w14:paraId="77B8B0BD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public CourseGVAdapter(@NonNull Context context, ArrayList&lt;CourseModel&gt; courseModelArrayList) {</w:t>
      </w:r>
    </w:p>
    <w:p w14:paraId="036149AF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super(context, 0, courseModelArrayList);</w:t>
      </w:r>
    </w:p>
    <w:p w14:paraId="327F9930" w14:textId="5F403294" w:rsidR="00B80E60" w:rsidRPr="00DD27DC" w:rsidRDefault="00B80E60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64248826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@NonNull</w:t>
      </w:r>
    </w:p>
    <w:p w14:paraId="6887FF1B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@Override</w:t>
      </w:r>
    </w:p>
    <w:p w14:paraId="44529ED4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public View getView(int position, @Nullable View convertView, @NonNull ViewGroup parent) {</w:t>
      </w:r>
    </w:p>
    <w:p w14:paraId="30A3F3B3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View listitemView = convertView;</w:t>
      </w:r>
    </w:p>
    <w:p w14:paraId="1CC8D4D9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if (listitemView == null) {</w:t>
      </w:r>
    </w:p>
    <w:p w14:paraId="5F9A52DC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// Layout Inflater inflates each item to be displayed in GridView.</w:t>
      </w:r>
    </w:p>
    <w:p w14:paraId="3E69AD72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listitemView = LayoutInflater.from(getContext()).inflate(R.layout.card_item, parent, false);</w:t>
      </w:r>
    </w:p>
    <w:p w14:paraId="772FBAFD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}</w:t>
      </w:r>
    </w:p>
    <w:p w14:paraId="7D256E2C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CourseModel courseModel = getItem(position);</w:t>
      </w:r>
    </w:p>
    <w:p w14:paraId="20008E57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TextView courseTV = listitemView.findViewById(R.id.idTVCourse);</w:t>
      </w:r>
    </w:p>
    <w:p w14:paraId="506158ED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ImageView courseIV = listitemView.findViewById(R.id.idIVcourse);</w:t>
      </w:r>
    </w:p>
    <w:p w14:paraId="419D5437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courseTV.setText(courseModel.getCourse_name());</w:t>
      </w:r>
    </w:p>
    <w:p w14:paraId="4BB48CD5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courseIV.setImageResource(courseModel.getImgid());</w:t>
      </w:r>
    </w:p>
    <w:p w14:paraId="688BB2D3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return listitemView;</w:t>
      </w:r>
    </w:p>
    <w:p w14:paraId="525834A0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22D0C510" w14:textId="06B09F24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}</w:t>
      </w:r>
    </w:p>
    <w:p w14:paraId="40D5DA94" w14:textId="672F49F0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C3464CA" w14:textId="5F150F38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Card_item.xml</w:t>
      </w:r>
    </w:p>
    <w:p w14:paraId="643073AF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&lt;?xml version="1.0" encoding="utf-8"?&gt;</w:t>
      </w:r>
    </w:p>
    <w:p w14:paraId="31D2E667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&lt;androidx.constraintlayout.widget.ConstraintLayout</w:t>
      </w:r>
    </w:p>
    <w:p w14:paraId="02DDD17E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xmlns:android="http://schemas.android.com/apk/res/android"</w:t>
      </w:r>
    </w:p>
    <w:p w14:paraId="12BA7A9C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xmlns:app="http://schemas.android.com/apk/res-auto"</w:t>
      </w:r>
    </w:p>
    <w:p w14:paraId="16FE701E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android:layout_width="match_parent"</w:t>
      </w:r>
    </w:p>
    <w:p w14:paraId="3A1FF748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android:layout_height="120dp"</w:t>
      </w:r>
    </w:p>
    <w:p w14:paraId="775E4A76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android:layout_gravity="center"</w:t>
      </w:r>
    </w:p>
    <w:p w14:paraId="775B91BE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android:layout_margin="5dp"</w:t>
      </w:r>
    </w:p>
    <w:p w14:paraId="0EF3100D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app:cardCornerRadius="5dp"</w:t>
      </w:r>
    </w:p>
    <w:p w14:paraId="1DBB771A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app:cardElevation="5dp"&gt;</w:t>
      </w:r>
    </w:p>
    <w:p w14:paraId="3BD4D2A6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6EA1F89A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&lt;LinearLayout</w:t>
      </w:r>
    </w:p>
    <w:p w14:paraId="56CB2507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android:layout_width="match_parent"</w:t>
      </w:r>
    </w:p>
    <w:p w14:paraId="4A586BC3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lastRenderedPageBreak/>
        <w:t xml:space="preserve">        android:layout_height="wrap_content"</w:t>
      </w:r>
    </w:p>
    <w:p w14:paraId="3D2AF919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android:orientation="vertical"&gt;</w:t>
      </w:r>
    </w:p>
    <w:p w14:paraId="34A30515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6D06B7AA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&lt;ImageView</w:t>
      </w:r>
    </w:p>
    <w:p w14:paraId="35C0E813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android:id="@+id/idIVcourse"</w:t>
      </w:r>
    </w:p>
    <w:p w14:paraId="4493E95C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android:layout_width="100dp"</w:t>
      </w:r>
    </w:p>
    <w:p w14:paraId="796C3AB2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android:layout_height="100dp"</w:t>
      </w:r>
    </w:p>
    <w:p w14:paraId="4814BB6B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android:layout_gravity="center"</w:t>
      </w:r>
    </w:p>
    <w:p w14:paraId="2C062815" w14:textId="75AA933B" w:rsidR="00B80E60" w:rsidRPr="00DD27DC" w:rsidRDefault="00B80E60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android:src="@mipmap/ic_launcher" /&gt;</w:t>
      </w:r>
    </w:p>
    <w:p w14:paraId="033C6681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&lt;TextView</w:t>
      </w:r>
    </w:p>
    <w:p w14:paraId="3F35112B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android:id="@+id/idTVCourse"</w:t>
      </w:r>
    </w:p>
    <w:p w14:paraId="71E08233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android:layout_width="match_parent"</w:t>
      </w:r>
    </w:p>
    <w:p w14:paraId="4CEFDEBB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android:layout_height="wrap_content"</w:t>
      </w:r>
    </w:p>
    <w:p w14:paraId="29407DAF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android:text="@string/app_name"</w:t>
      </w:r>
    </w:p>
    <w:p w14:paraId="03461726" w14:textId="3D6B3B50" w:rsidR="00B80E60" w:rsidRPr="00DD27DC" w:rsidRDefault="00B80E60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android:textAlignment="center" /&gt;</w:t>
      </w:r>
    </w:p>
    <w:p w14:paraId="23B95380" w14:textId="691CF263" w:rsidR="00B80E60" w:rsidRPr="00DD27DC" w:rsidRDefault="00B80E60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&lt;/LinearLayout&gt;</w:t>
      </w:r>
    </w:p>
    <w:p w14:paraId="45F5C81C" w14:textId="52696B9B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&lt;/androidx.constraintlayout.widget.ConstraintLayout&gt;</w:t>
      </w:r>
    </w:p>
    <w:p w14:paraId="3151EEE1" w14:textId="2F45F1D9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95BEFF2" w14:textId="72B28DD1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Activity_main.xml</w:t>
      </w:r>
    </w:p>
    <w:p w14:paraId="3586C865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&lt;?xml version="1.0" encoding="utf-8"?&gt;</w:t>
      </w:r>
    </w:p>
    <w:p w14:paraId="0EC2ACB3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&lt;androidx.constraintlayout.widget.ConstraintLayout</w:t>
      </w:r>
    </w:p>
    <w:p w14:paraId="5D6818FB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xmlns:android="http://schemas.android.com/apk/res/android"</w:t>
      </w:r>
    </w:p>
    <w:p w14:paraId="7D9339BC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xmlns:tools="http://schemas.android.com/tools"</w:t>
      </w:r>
    </w:p>
    <w:p w14:paraId="141AD85C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android:layout_width="match_parent"</w:t>
      </w:r>
    </w:p>
    <w:p w14:paraId="64EB0D06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android:layout_height="match_parent"</w:t>
      </w:r>
    </w:p>
    <w:p w14:paraId="7347D440" w14:textId="3F2C52EA" w:rsidR="00B80E60" w:rsidRPr="00DD27DC" w:rsidRDefault="00B80E60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tools:context=".MainActivity"&gt;</w:t>
      </w:r>
    </w:p>
    <w:p w14:paraId="25A69563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&lt;GridView</w:t>
      </w:r>
    </w:p>
    <w:p w14:paraId="02BDAD71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android:id="@+id/idGVcourses"</w:t>
      </w:r>
    </w:p>
    <w:p w14:paraId="41B37D8D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android:layout_width="match_parent"</w:t>
      </w:r>
    </w:p>
    <w:p w14:paraId="1DE4583A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android:layout_height="match_parent"</w:t>
      </w:r>
    </w:p>
    <w:p w14:paraId="5C1976EB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android:horizontalSpacing="6dp"</w:t>
      </w:r>
    </w:p>
    <w:p w14:paraId="57F40B02" w14:textId="77777777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android:numColumns="2"</w:t>
      </w:r>
    </w:p>
    <w:p w14:paraId="534BB1B5" w14:textId="3581606D" w:rsidR="00B80E60" w:rsidRPr="00DD27DC" w:rsidRDefault="00B80E60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android:verticalSpacing="6dp" /&gt;</w:t>
      </w:r>
    </w:p>
    <w:p w14:paraId="46F77BC5" w14:textId="2BDF3798" w:rsidR="00B80E60" w:rsidRPr="00DD27DC" w:rsidRDefault="00B80E60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&lt;/androidx.constraintlayout.widget.ConstraintLayout&gt;</w:t>
      </w:r>
    </w:p>
    <w:p w14:paraId="2D64911F" w14:textId="77777777" w:rsidR="00480BB6" w:rsidRPr="00DD27DC" w:rsidRDefault="00480BB6" w:rsidP="00B80E6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6E61C31" w14:textId="08969BBD" w:rsidR="00620F20" w:rsidRPr="00DD27DC" w:rsidRDefault="00B80E60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noProof/>
          <w:lang w:val="en-IN" w:eastAsia="en-GB" w:bidi="gu-IN"/>
        </w:rPr>
        <w:lastRenderedPageBreak/>
        <w:drawing>
          <wp:inline distT="0" distB="0" distL="0" distR="0" wp14:anchorId="645E65DA" wp14:editId="7DEC6391">
            <wp:extent cx="4930140" cy="4133732"/>
            <wp:effectExtent l="0" t="0" r="381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805" cy="416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15058" w14:textId="22D3F9AA" w:rsidR="00C275B2" w:rsidRPr="00DD27DC" w:rsidRDefault="00C275B2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91DC35A" w14:textId="45DC304F" w:rsidR="00C275B2" w:rsidRPr="00DD27DC" w:rsidRDefault="00C275B2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B360DA8" w14:textId="53B6C065" w:rsidR="00C275B2" w:rsidRPr="00DD27DC" w:rsidRDefault="00C275B2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4FFBEC8" w14:textId="0246BB34" w:rsidR="00C275B2" w:rsidRPr="00DD27DC" w:rsidRDefault="00C275B2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6E88645F" w14:textId="017F9059" w:rsidR="00C275B2" w:rsidRPr="00DD27DC" w:rsidRDefault="00C275B2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5D145E1" w14:textId="18728E47" w:rsidR="00C275B2" w:rsidRPr="00DD27DC" w:rsidRDefault="00C275B2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DC8E7FC" w14:textId="1F789ADC" w:rsidR="00C275B2" w:rsidRPr="00DD27DC" w:rsidRDefault="00C275B2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0D99FCB" w14:textId="67D41F96" w:rsidR="00C275B2" w:rsidRPr="00DD27DC" w:rsidRDefault="00C275B2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FCCAC9C" w14:textId="7A06C4D2" w:rsidR="00C275B2" w:rsidRPr="00DD27DC" w:rsidRDefault="00C275B2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0B9988F" w14:textId="1B1E91EC" w:rsidR="00C275B2" w:rsidRPr="00DD27DC" w:rsidRDefault="00C275B2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ED0DAD4" w14:textId="2D67FDE3" w:rsidR="00C275B2" w:rsidRPr="00DD27DC" w:rsidRDefault="00C275B2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983C582" w14:textId="1F3CD01D" w:rsidR="00C275B2" w:rsidRPr="00DD27DC" w:rsidRDefault="00C275B2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B08B1BD" w14:textId="17978B43" w:rsidR="00C275B2" w:rsidRPr="00DD27DC" w:rsidRDefault="00C275B2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BC63686" w14:textId="6E267A75" w:rsidR="00C275B2" w:rsidRPr="00DD27DC" w:rsidRDefault="00C275B2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534DB28" w14:textId="67C862B9" w:rsidR="00C275B2" w:rsidRPr="00DD27DC" w:rsidRDefault="00C275B2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D804135" w14:textId="0C52343F" w:rsidR="00C275B2" w:rsidRPr="00DD27DC" w:rsidRDefault="00C275B2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8AB0BE2" w14:textId="64F3C360" w:rsidR="00C275B2" w:rsidRPr="00DD27DC" w:rsidRDefault="00C275B2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69B37C0" w14:textId="3BB6C6F2" w:rsidR="00C275B2" w:rsidRPr="00DD27DC" w:rsidRDefault="00C275B2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6DFB180A" w14:textId="54D62793" w:rsidR="00C275B2" w:rsidRPr="00DD27DC" w:rsidRDefault="00C275B2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6B91AA1" w14:textId="763F5F5D" w:rsidR="00C275B2" w:rsidRPr="00DD27DC" w:rsidRDefault="00C275B2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83A5A8F" w14:textId="71B10FD1" w:rsidR="00C275B2" w:rsidRPr="00DD27DC" w:rsidRDefault="00C275B2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0B8A61C" w14:textId="36C94A47" w:rsidR="00C275B2" w:rsidRPr="00DD27DC" w:rsidRDefault="00C275B2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996790D" w14:textId="1AB4B7CA" w:rsidR="00C275B2" w:rsidRPr="00DD27DC" w:rsidRDefault="00C275B2" w:rsidP="00C275B2">
      <w:pPr>
        <w:ind w:left="0"/>
        <w:rPr>
          <w:rFonts w:ascii="Times New Roman" w:eastAsia="Times New Roman" w:hAnsi="Times New Roman" w:cs="Times New Roman"/>
          <w:lang w:val="en-IN" w:eastAsia="en-GB" w:bidi="gu-IN"/>
        </w:rPr>
      </w:pPr>
    </w:p>
    <w:p w14:paraId="21FB8432" w14:textId="77777777" w:rsidR="00C275B2" w:rsidRPr="00DD27DC" w:rsidRDefault="00C275B2" w:rsidP="00C275B2">
      <w:pPr>
        <w:ind w:left="0"/>
        <w:rPr>
          <w:rFonts w:ascii="Times New Roman" w:eastAsia="Times New Roman" w:hAnsi="Times New Roman" w:cs="Times New Roman"/>
          <w:lang w:val="en-IN" w:eastAsia="en-GB" w:bidi="gu-IN"/>
        </w:rPr>
      </w:pPr>
    </w:p>
    <w:p w14:paraId="199950AC" w14:textId="1C415307" w:rsidR="009005E2" w:rsidRPr="00DD27DC" w:rsidRDefault="009005E2" w:rsidP="00A3053B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lastRenderedPageBreak/>
        <w:t>Implement List</w:t>
      </w:r>
      <w:r w:rsidR="00F957BD"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 xml:space="preserve"> </w:t>
      </w: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view project</w:t>
      </w:r>
      <w:r w:rsidR="007E2ECD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.</w:t>
      </w:r>
    </w:p>
    <w:p w14:paraId="727C612E" w14:textId="77777777" w:rsidR="00F957BD" w:rsidRPr="00DD27DC" w:rsidRDefault="00F957BD" w:rsidP="00F957BD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39DF1E07" w14:textId="0A5D0DCE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MainActivity.java</w:t>
      </w:r>
    </w:p>
    <w:p w14:paraId="2EF9783C" w14:textId="0F37FCD4" w:rsidR="001558B5" w:rsidRPr="00DD27DC" w:rsidRDefault="001558B5" w:rsidP="00F957B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package com.example.listview;</w:t>
      </w:r>
    </w:p>
    <w:p w14:paraId="473654BB" w14:textId="78BDFA67" w:rsidR="001558B5" w:rsidRPr="00DD27DC" w:rsidRDefault="001558B5" w:rsidP="00F957B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androidx.appcompat.app.AppCompatActivity;</w:t>
      </w:r>
    </w:p>
    <w:p w14:paraId="0A5D7143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android.os.Bundle;</w:t>
      </w:r>
    </w:p>
    <w:p w14:paraId="3DCEDD53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android.widget.ArrayAdapter;</w:t>
      </w:r>
    </w:p>
    <w:p w14:paraId="440D85A7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android.widget.ListView;</w:t>
      </w:r>
    </w:p>
    <w:p w14:paraId="55CD42F7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E8EDBC4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public class MainActivity extends AppCompatActivity {</w:t>
      </w:r>
    </w:p>
    <w:p w14:paraId="0991C679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ListView l;</w:t>
      </w:r>
    </w:p>
    <w:p w14:paraId="3877C262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String tutorials[]</w:t>
      </w:r>
    </w:p>
    <w:p w14:paraId="65690CCE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= { "Algorithms", "Data Structures",</w:t>
      </w:r>
    </w:p>
    <w:p w14:paraId="0A1D278F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"Languages", "Interview Corner",</w:t>
      </w:r>
    </w:p>
    <w:p w14:paraId="1B8361EF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"GATE", "ISRO CS",</w:t>
      </w:r>
    </w:p>
    <w:p w14:paraId="1A50BE28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"UGC NET CS", "CS Subjects",</w:t>
      </w:r>
    </w:p>
    <w:p w14:paraId="269BBE14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"Web Technologies" };</w:t>
      </w:r>
    </w:p>
    <w:p w14:paraId="3FD7CBEC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@Override</w:t>
      </w:r>
    </w:p>
    <w:p w14:paraId="54B70196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protected void onCreate(Bundle savedInstanceState) {</w:t>
      </w:r>
    </w:p>
    <w:p w14:paraId="0BC4C411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super.onCreate(savedInstanceState);</w:t>
      </w:r>
    </w:p>
    <w:p w14:paraId="16A27B39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setContentView(R.layout.activity_main);</w:t>
      </w:r>
    </w:p>
    <w:p w14:paraId="725DF246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9246CF4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l = findViewById(R.id.list);</w:t>
      </w:r>
    </w:p>
    <w:p w14:paraId="25749A7E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ArrayAdapter&lt;String&gt; arr;</w:t>
      </w:r>
    </w:p>
    <w:p w14:paraId="574C97D8" w14:textId="17380E10" w:rsidR="001558B5" w:rsidRPr="00DD27DC" w:rsidRDefault="001558B5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</w:t>
      </w:r>
      <w:r w:rsidR="00480BB6" w:rsidRPr="00DD27DC">
        <w:rPr>
          <w:rFonts w:ascii="Times New Roman" w:eastAsia="Times New Roman" w:hAnsi="Times New Roman" w:cs="Times New Roman"/>
          <w:lang w:val="en-IN" w:eastAsia="en-GB" w:bidi="gu-IN"/>
        </w:rPr>
        <w:t>a</w:t>
      </w:r>
      <w:r w:rsidRPr="00DD27DC">
        <w:rPr>
          <w:rFonts w:ascii="Times New Roman" w:eastAsia="Times New Roman" w:hAnsi="Times New Roman" w:cs="Times New Roman"/>
          <w:lang w:val="en-IN" w:eastAsia="en-GB" w:bidi="gu-IN"/>
        </w:rPr>
        <w:t>rr</w:t>
      </w:r>
      <w:r w:rsidR="00480BB6"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</w:t>
      </w:r>
      <w:r w:rsidRPr="00DD27DC">
        <w:rPr>
          <w:rFonts w:ascii="Times New Roman" w:eastAsia="Times New Roman" w:hAnsi="Times New Roman" w:cs="Times New Roman"/>
          <w:lang w:val="en-IN" w:eastAsia="en-GB" w:bidi="gu-IN"/>
        </w:rPr>
        <w:t>= new ArrayAdapter&lt;String&gt;(this, R.layout.support_simple_spinner_dropdown_item, tutorials);</w:t>
      </w:r>
    </w:p>
    <w:p w14:paraId="306A218C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l.setAdapter(arr);</w:t>
      </w:r>
    </w:p>
    <w:p w14:paraId="7295B6CC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2EE7605E" w14:textId="5159F4A8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}</w:t>
      </w:r>
    </w:p>
    <w:p w14:paraId="030BB1FE" w14:textId="72B81265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AA6A495" w14:textId="518D06C9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Activity_main.xml</w:t>
      </w:r>
    </w:p>
    <w:p w14:paraId="427BF824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&lt;?xml version="1.0" encoding="utf-8"?&gt;</w:t>
      </w:r>
    </w:p>
    <w:p w14:paraId="28EB52DF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&lt;LinearLayout</w:t>
      </w:r>
    </w:p>
    <w:p w14:paraId="66D70E06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xmlns:android="http://schemas.android.com/apk/res/android"</w:t>
      </w:r>
    </w:p>
    <w:p w14:paraId="6341F44A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xmlns:app="http://schemas.android.com/apk/res-auto"</w:t>
      </w:r>
    </w:p>
    <w:p w14:paraId="74459B3D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xmlns:tools="http://schemas.android.com/tools"</w:t>
      </w:r>
    </w:p>
    <w:p w14:paraId="2D6163A1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android:layout_width="match_parent"</w:t>
      </w:r>
    </w:p>
    <w:p w14:paraId="0C37E3B2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android:layout_height="match_parent"</w:t>
      </w:r>
    </w:p>
    <w:p w14:paraId="0688C3BB" w14:textId="562541ED" w:rsidR="001558B5" w:rsidRPr="00DD27DC" w:rsidRDefault="001558B5" w:rsidP="00480BB6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tools:context=".MainActivity"&gt;</w:t>
      </w:r>
    </w:p>
    <w:p w14:paraId="47C98D56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&lt;ListView</w:t>
      </w:r>
    </w:p>
    <w:p w14:paraId="1A40031F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android:id="@+id/list"</w:t>
      </w:r>
    </w:p>
    <w:p w14:paraId="24C47ECD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android:layout_width="match_parent"</w:t>
      </w:r>
    </w:p>
    <w:p w14:paraId="21413D57" w14:textId="7777777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android:layout_height="match_parent"/&gt;</w:t>
      </w:r>
    </w:p>
    <w:p w14:paraId="2A4A353F" w14:textId="09FEBE0F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&lt;/LinearLayout&gt;</w:t>
      </w:r>
    </w:p>
    <w:p w14:paraId="0CCDF51B" w14:textId="77777777" w:rsidR="004366A1" w:rsidRPr="00DD27DC" w:rsidRDefault="004366A1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907555A" w14:textId="483D503B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noProof/>
          <w:lang w:val="en-IN" w:eastAsia="en-GB" w:bidi="gu-IN"/>
        </w:rPr>
        <w:lastRenderedPageBreak/>
        <w:drawing>
          <wp:inline distT="0" distB="0" distL="0" distR="0" wp14:anchorId="7A03D5F1" wp14:editId="605A79C7">
            <wp:extent cx="5158740" cy="4211756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921" cy="422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BB3EF" w14:textId="6EF7CA07" w:rsidR="001558B5" w:rsidRPr="00DD27DC" w:rsidRDefault="001558B5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30E6468" w14:textId="4A2EB8FB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D7B4ECB" w14:textId="7E8ACB3C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DA3C8FD" w14:textId="7F62660D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CF2003F" w14:textId="6B007715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BE546C2" w14:textId="75D84A21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5A0C309" w14:textId="0366EB3E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E5B5B21" w14:textId="31C3BDE8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D593A9C" w14:textId="232A3788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5A1337A" w14:textId="34408558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A485963" w14:textId="3499EB54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FE5D07B" w14:textId="7E7BC5C9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6D5FBEAE" w14:textId="0D23136C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5ACD39B" w14:textId="223E8BB8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482E457" w14:textId="3C7EB6EC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643C42FD" w14:textId="76E2DA25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7D7AF67" w14:textId="28710D43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4168D26" w14:textId="40319B0F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A166764" w14:textId="5889321B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2541A4A" w14:textId="0F81529E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6F4B20AE" w14:textId="3031B6A3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E3855C4" w14:textId="523F3624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E0CD952" w14:textId="2DF9FB41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6A28A5A2" w14:textId="77777777" w:rsidR="00E6338F" w:rsidRPr="00DD27DC" w:rsidRDefault="00E6338F" w:rsidP="001558B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7171FB8" w14:textId="77777777" w:rsidR="00227151" w:rsidRPr="00DD27DC" w:rsidRDefault="00227151" w:rsidP="00227151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lastRenderedPageBreak/>
        <w:t>Implement todo list project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.</w:t>
      </w:r>
    </w:p>
    <w:p w14:paraId="4D28DB84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337A3297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Activity_main.xml</w:t>
      </w:r>
    </w:p>
    <w:p w14:paraId="71F3AA50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&lt;?xml version="1.0" encoding="utf-8"?&gt;</w:t>
      </w:r>
    </w:p>
    <w:p w14:paraId="2BD9A8A3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&lt;LinearLayout xmlns:android="http://schemas.android.com/apk/res/android"</w:t>
      </w:r>
    </w:p>
    <w:p w14:paraId="58274C81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xmlns:app="http://schemas.android.com/apk/res-auto"</w:t>
      </w:r>
    </w:p>
    <w:p w14:paraId="76AEE227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xmlns:tools="http://schemas.android.com/tools"</w:t>
      </w:r>
    </w:p>
    <w:p w14:paraId="2E26E496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android:layout_width="match_parent"</w:t>
      </w:r>
    </w:p>
    <w:p w14:paraId="251C100E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android:layout_height="match_parent"</w:t>
      </w:r>
    </w:p>
    <w:p w14:paraId="40A0C074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android:background="@android:color/holo_blue_bright"</w:t>
      </w:r>
    </w:p>
    <w:p w14:paraId="7203F409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android:orientation="vertical"</w:t>
      </w:r>
    </w:p>
    <w:p w14:paraId="1CB5EB91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tools:context=".MainActivity"&gt;</w:t>
      </w:r>
    </w:p>
    <w:p w14:paraId="0A1ADB8B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3650A02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&lt;LinearLayout</w:t>
      </w:r>
    </w:p>
    <w:p w14:paraId="163DD681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android:layout_width="match_parent"</w:t>
      </w:r>
    </w:p>
    <w:p w14:paraId="5D5ADC4B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android:layout_height="wrap_content"</w:t>
      </w:r>
    </w:p>
    <w:p w14:paraId="01C20364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android:layout_margin="5dp"</w:t>
      </w:r>
    </w:p>
    <w:p w14:paraId="0B08B426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android:orientation="horizontal"&gt;</w:t>
      </w:r>
    </w:p>
    <w:p w14:paraId="67F3DEB6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&lt;EditText</w:t>
      </w:r>
    </w:p>
    <w:p w14:paraId="11B3D2D6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android:id="@+id/editText"</w:t>
      </w:r>
    </w:p>
    <w:p w14:paraId="3AAC276C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android:layout_width="wrap_content"</w:t>
      </w:r>
    </w:p>
    <w:p w14:paraId="79711F3D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android:layout_height="wrap_content"</w:t>
      </w:r>
    </w:p>
    <w:p w14:paraId="03C87288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android:layout_weight="4"</w:t>
      </w:r>
    </w:p>
    <w:p w14:paraId="3BDE7930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android:ems="10"</w:t>
      </w:r>
    </w:p>
    <w:p w14:paraId="60DBFF9A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android:hint=" Add new item"</w:t>
      </w:r>
    </w:p>
    <w:p w14:paraId="72E996A0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android:inputType="textPersonName" /&gt;</w:t>
      </w:r>
    </w:p>
    <w:p w14:paraId="0644769C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&lt;Button</w:t>
      </w:r>
    </w:p>
    <w:p w14:paraId="0B86E32A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android:id="@+id/button"</w:t>
      </w:r>
    </w:p>
    <w:p w14:paraId="50C58757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android:layout_width="wrap_content"</w:t>
      </w:r>
    </w:p>
    <w:p w14:paraId="44E60094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android:layout_height="wrap_content"</w:t>
      </w:r>
    </w:p>
    <w:p w14:paraId="46B0FDCA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android:layout_weight="1"</w:t>
      </w:r>
    </w:p>
    <w:p w14:paraId="0F0507ED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android:text="Add" /&gt;</w:t>
      </w:r>
    </w:p>
    <w:p w14:paraId="4F0DC4E5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&lt;/LinearLayout&gt;</w:t>
      </w:r>
    </w:p>
    <w:p w14:paraId="5E476F10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&lt;ListView</w:t>
      </w:r>
    </w:p>
    <w:p w14:paraId="757CABE6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android:id="@+id/list"</w:t>
      </w:r>
    </w:p>
    <w:p w14:paraId="4ADB96C2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android:layout_width="match_parent"</w:t>
      </w:r>
    </w:p>
    <w:p w14:paraId="65336239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android:layout_height="match_parent" /&gt;</w:t>
      </w:r>
    </w:p>
    <w:p w14:paraId="7F4C0510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&lt;/LinearLayout&gt;</w:t>
      </w:r>
    </w:p>
    <w:p w14:paraId="226B2748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3CEC15D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MainActivity.java</w:t>
      </w:r>
    </w:p>
    <w:p w14:paraId="2DDCB5D9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package com.example.todolist;</w:t>
      </w:r>
    </w:p>
    <w:p w14:paraId="07390DFE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androidx.appcompat.app.AppCompatActivity;</w:t>
      </w:r>
    </w:p>
    <w:p w14:paraId="32DA79AE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android.os.Bundle;</w:t>
      </w:r>
    </w:p>
    <w:p w14:paraId="027AC8BA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android.view.View;</w:t>
      </w:r>
    </w:p>
    <w:p w14:paraId="3B734A1B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android.widget.ArrayAdapter;</w:t>
      </w:r>
    </w:p>
    <w:p w14:paraId="50EED30A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android.widget.Button;</w:t>
      </w:r>
    </w:p>
    <w:p w14:paraId="75230052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android.widget.EditText;</w:t>
      </w:r>
    </w:p>
    <w:p w14:paraId="5AD033E3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android.widget.ListView;</w:t>
      </w:r>
    </w:p>
    <w:p w14:paraId="00636D1A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15D2590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java.util.ArrayList;</w:t>
      </w:r>
    </w:p>
    <w:p w14:paraId="6D76B1BE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D8DC995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public class MainActivity extends AppCompatActivity {</w:t>
      </w:r>
    </w:p>
    <w:p w14:paraId="437B4C98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EditText item;</w:t>
      </w:r>
    </w:p>
    <w:p w14:paraId="6C36399C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Button add;</w:t>
      </w:r>
    </w:p>
    <w:p w14:paraId="774D0011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ListView listView;</w:t>
      </w:r>
    </w:p>
    <w:p w14:paraId="600889AE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ArrayList&lt;String&gt; itemList = new ArrayList&lt;&gt;();</w:t>
      </w:r>
    </w:p>
    <w:p w14:paraId="4296BBA4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ArrayAdapter&lt;String&gt; arrayAdapter;</w:t>
      </w:r>
    </w:p>
    <w:p w14:paraId="2BA95DD8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@Override</w:t>
      </w:r>
    </w:p>
    <w:p w14:paraId="1B81E417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protected void onCreate(Bundle savedInstanceState) {</w:t>
      </w:r>
    </w:p>
    <w:p w14:paraId="6117F7CE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super.onCreate(savedInstanceState);</w:t>
      </w:r>
    </w:p>
    <w:p w14:paraId="6F8A958A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setContentView(R.layout.activity_main);</w:t>
      </w:r>
    </w:p>
    <w:p w14:paraId="3297CB11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item = findViewById(R.id.editText);</w:t>
      </w:r>
    </w:p>
    <w:p w14:paraId="04560F70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add = findViewById(R.id.button);</w:t>
      </w:r>
    </w:p>
    <w:p w14:paraId="749B015E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listView = findViewById(R.id.list);</w:t>
      </w:r>
    </w:p>
    <w:p w14:paraId="79907080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itemList=FileHelper.readData(this);</w:t>
      </w:r>
    </w:p>
    <w:p w14:paraId="3538DA5C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arrayAdapter = new ArrayAdapter&lt;&gt;(this, android.R.layout.simple_list_item_1,</w:t>
      </w:r>
    </w:p>
    <w:p w14:paraId="611DB8A3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android.R.id.text1,itemList);</w:t>
      </w:r>
    </w:p>
    <w:p w14:paraId="4C412E6A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listView.setAdapter(arrayAdapter);</w:t>
      </w:r>
    </w:p>
    <w:p w14:paraId="7B9E733E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add.setOnClickListener(new View.OnClickListener() {</w:t>
      </w:r>
    </w:p>
    <w:p w14:paraId="08B81075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@Override</w:t>
      </w:r>
    </w:p>
    <w:p w14:paraId="185C0098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public void onClick(View view) {</w:t>
      </w:r>
    </w:p>
    <w:p w14:paraId="1C8F8184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String itemName = item.getText().toString();</w:t>
      </w:r>
    </w:p>
    <w:p w14:paraId="48686491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itemList.add(itemName);</w:t>
      </w:r>
    </w:p>
    <w:p w14:paraId="67E6F0AE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item.setText("");</w:t>
      </w:r>
    </w:p>
    <w:p w14:paraId="21AC3388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FileHelper.writeData(itemList,getApplicationContext());</w:t>
      </w:r>
    </w:p>
    <w:p w14:paraId="6641A698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arrayAdapter.notifyDataSetChanged();</w:t>
      </w:r>
    </w:p>
    <w:p w14:paraId="7FA10C47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}</w:t>
      </w:r>
    </w:p>
    <w:p w14:paraId="6060F1AF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});</w:t>
      </w:r>
    </w:p>
    <w:p w14:paraId="0224A404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52B4CDF9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}</w:t>
      </w:r>
    </w:p>
    <w:p w14:paraId="7D4E9CDA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BE44E68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FileHelper.java</w:t>
      </w:r>
    </w:p>
    <w:p w14:paraId="10A0C553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package com.example.todolist;</w:t>
      </w:r>
    </w:p>
    <w:p w14:paraId="02BEB6F4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android.content.Context;</w:t>
      </w:r>
    </w:p>
    <w:p w14:paraId="697D7226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java.io.FileInputStream;</w:t>
      </w:r>
    </w:p>
    <w:p w14:paraId="0C910EE6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java.io.FileNotFoundException;</w:t>
      </w:r>
    </w:p>
    <w:p w14:paraId="33F55809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java.io.FileOutputStream;</w:t>
      </w:r>
    </w:p>
    <w:p w14:paraId="663F19DF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java.io.IOException;</w:t>
      </w:r>
    </w:p>
    <w:p w14:paraId="1DD08097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java.io.ObjectInputStream;</w:t>
      </w:r>
    </w:p>
    <w:p w14:paraId="62E1EF01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java.io.ObjectOutputStream;</w:t>
      </w:r>
    </w:p>
    <w:p w14:paraId="109AE484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java.util.ArrayList;</w:t>
      </w:r>
    </w:p>
    <w:p w14:paraId="213D45B1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6A75172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public class FileHelper {</w:t>
      </w:r>
    </w:p>
    <w:p w14:paraId="1BEC5A75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public static final String FILENAME = "listinfo.dat";</w:t>
      </w:r>
    </w:p>
    <w:p w14:paraId="5556FE63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public static void writeData(ArrayList&lt;String&gt; item, Context context)</w:t>
      </w:r>
    </w:p>
    <w:p w14:paraId="056A0B89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{</w:t>
      </w:r>
    </w:p>
    <w:p w14:paraId="50494C01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try {</w:t>
      </w:r>
    </w:p>
    <w:p w14:paraId="26F595E9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FileOutputStream fos = context.openFileOutput(FILENAME,Context.MODE_PRIVATE);</w:t>
      </w:r>
    </w:p>
    <w:p w14:paraId="3684D36D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ObjectOutputStream oas = new ObjectOutputStream(fos);</w:t>
      </w:r>
    </w:p>
    <w:p w14:paraId="20AFD6E3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lastRenderedPageBreak/>
        <w:t xml:space="preserve">            oas.writeObject(item);</w:t>
      </w:r>
    </w:p>
    <w:p w14:paraId="14D39796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oas.close();</w:t>
      </w:r>
    </w:p>
    <w:p w14:paraId="146B1629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} catch (FileNotFoundException e) {</w:t>
      </w:r>
    </w:p>
    <w:p w14:paraId="6B3DCD00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e.printStackTrace();</w:t>
      </w:r>
    </w:p>
    <w:p w14:paraId="3CEE7C5A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} catch (IOException e) {</w:t>
      </w:r>
    </w:p>
    <w:p w14:paraId="24254C35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e.printStackTrace();</w:t>
      </w:r>
    </w:p>
    <w:p w14:paraId="45E959FB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}</w:t>
      </w:r>
    </w:p>
    <w:p w14:paraId="242DCC06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0BF8D3DB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public static ArrayList&lt;String&gt; readData(Context context)</w:t>
      </w:r>
    </w:p>
    <w:p w14:paraId="63E42B95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{</w:t>
      </w:r>
    </w:p>
    <w:p w14:paraId="4368E7B8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ArrayList&lt;String&gt; itemList = null;</w:t>
      </w:r>
    </w:p>
    <w:p w14:paraId="2A8E4999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try {</w:t>
      </w:r>
    </w:p>
    <w:p w14:paraId="2FAA3E90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FileInputStream fis = context.openFileInput(FILENAME);</w:t>
      </w:r>
    </w:p>
    <w:p w14:paraId="312ED4D5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ObjectInputStream ois = new ObjectInputStream(fis);</w:t>
      </w:r>
    </w:p>
    <w:p w14:paraId="6CA7C3E5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itemList = (ArrayList&lt;String&gt;) ois.readObject();</w:t>
      </w:r>
    </w:p>
    <w:p w14:paraId="7B132432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} catch (FileNotFoundException e) {</w:t>
      </w:r>
    </w:p>
    <w:p w14:paraId="286083AF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itemList = new ArrayList&lt;&gt;();</w:t>
      </w:r>
    </w:p>
    <w:p w14:paraId="19A88B3F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e.printStackTrace();</w:t>
      </w:r>
    </w:p>
    <w:p w14:paraId="71F2ABFA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} catch (IOException e) {</w:t>
      </w:r>
    </w:p>
    <w:p w14:paraId="05BC8997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e.printStackTrace();</w:t>
      </w:r>
    </w:p>
    <w:p w14:paraId="2CF70B65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} catch (ClassNotFoundException e) {</w:t>
      </w:r>
    </w:p>
    <w:p w14:paraId="1C7CFB9C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e.printStackTrace();</w:t>
      </w:r>
    </w:p>
    <w:p w14:paraId="01CD41F4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}</w:t>
      </w:r>
    </w:p>
    <w:p w14:paraId="3A67DC8C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return itemList;</w:t>
      </w:r>
    </w:p>
    <w:p w14:paraId="3D84B576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27324F1A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}</w:t>
      </w:r>
    </w:p>
    <w:p w14:paraId="50116D1D" w14:textId="77777777" w:rsidR="00227151" w:rsidRPr="00DD27DC" w:rsidRDefault="00227151" w:rsidP="0022715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59C4531" w14:textId="6B7E3313" w:rsidR="00227151" w:rsidRPr="00100B12" w:rsidRDefault="00227151" w:rsidP="00100B12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noProof/>
          <w:lang w:val="en-IN" w:eastAsia="en-GB" w:bidi="gu-IN"/>
        </w:rPr>
        <w:drawing>
          <wp:inline distT="0" distB="0" distL="0" distR="0" wp14:anchorId="0D63A2BD" wp14:editId="4266E109">
            <wp:extent cx="5295900" cy="3863340"/>
            <wp:effectExtent l="0" t="0" r="0" b="381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364" cy="387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5413F" w14:textId="698B71DE" w:rsidR="009005E2" w:rsidRPr="00DD27DC" w:rsidRDefault="009005E2" w:rsidP="00A3053B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lastRenderedPageBreak/>
        <w:t>Implement Recycler</w:t>
      </w:r>
      <w:r w:rsidR="00F84A26"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 xml:space="preserve"> </w:t>
      </w: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view project</w:t>
      </w:r>
      <w:r w:rsidR="00353849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.</w:t>
      </w:r>
    </w:p>
    <w:p w14:paraId="4196E9B6" w14:textId="77777777" w:rsidR="00F84A26" w:rsidRPr="00DD27DC" w:rsidRDefault="00F84A26" w:rsidP="00F84A26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09114120" w14:textId="39A9468C" w:rsidR="00AF36DD" w:rsidRPr="00DD27DC" w:rsidRDefault="00AF36DD" w:rsidP="00F84A26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Activity_main.xml</w:t>
      </w:r>
    </w:p>
    <w:p w14:paraId="08F5D795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&lt;?xml version="1.0" encoding="utf-8"?&gt;</w:t>
      </w:r>
    </w:p>
    <w:p w14:paraId="5A5C26E0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&lt;android.support.v7.widget.RecyclerView</w:t>
      </w:r>
    </w:p>
    <w:p w14:paraId="1C4C3E9D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xmlns:android="http://schemas.android.com/apk/res/android"</w:t>
      </w:r>
    </w:p>
    <w:p w14:paraId="340ABB58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xmlns:tools="http://schemas.android.com/tools"</w:t>
      </w:r>
    </w:p>
    <w:p w14:paraId="1AC1DC30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android:layout_width="match_parent"</w:t>
      </w:r>
    </w:p>
    <w:p w14:paraId="1A28E047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android:layout_height="match_parent"</w:t>
      </w:r>
    </w:p>
    <w:p w14:paraId="2D30B82B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android:scrollbars="vertical"</w:t>
      </w:r>
    </w:p>
    <w:p w14:paraId="41162230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android:id="@+id/recyclerView"</w:t>
      </w:r>
    </w:p>
    <w:p w14:paraId="38C17A62" w14:textId="00FE15B3" w:rsidR="00AF36DD" w:rsidRPr="00DD27DC" w:rsidRDefault="00AF36DD" w:rsidP="00CF7F9F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tools:context="example.javatpoint.com.recyclerviewlist.MainActivity"&gt;</w:t>
      </w:r>
    </w:p>
    <w:p w14:paraId="5FE42B50" w14:textId="654812A8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&lt;/android.support.v7.widget.RecyclerView&gt;</w:t>
      </w:r>
    </w:p>
    <w:p w14:paraId="1900925F" w14:textId="45FC0A19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11C34C6" w14:textId="2C06F4FD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MainActivity.java</w:t>
      </w:r>
    </w:p>
    <w:p w14:paraId="065806F7" w14:textId="777A389A" w:rsidR="00AF36DD" w:rsidRPr="00DD27DC" w:rsidRDefault="00AF36DD" w:rsidP="003F08EB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package com.example.recyclerview;</w:t>
      </w:r>
    </w:p>
    <w:p w14:paraId="7A0FE4FA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androidx.appcompat.app.AppCompatActivity;</w:t>
      </w:r>
    </w:p>
    <w:p w14:paraId="4ED05450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androidx.recyclerview.widget.LinearLayoutManager;</w:t>
      </w:r>
    </w:p>
    <w:p w14:paraId="005B0CE7" w14:textId="6D16F6A9" w:rsidR="00AF36DD" w:rsidRPr="00DD27DC" w:rsidRDefault="00AF36DD" w:rsidP="003F08EB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androidx.recyclerview.widget.RecyclerView;</w:t>
      </w:r>
    </w:p>
    <w:p w14:paraId="400AA5C0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android.os.Bundle;</w:t>
      </w:r>
    </w:p>
    <w:p w14:paraId="73859A8E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5D87923" w14:textId="4F1749BF" w:rsidR="00AF36DD" w:rsidRPr="00DD27DC" w:rsidRDefault="00AF36DD" w:rsidP="00CF7F9F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public class MainActivity extends AppCompatActivity {</w:t>
      </w:r>
    </w:p>
    <w:p w14:paraId="1CABFC66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@Override</w:t>
      </w:r>
    </w:p>
    <w:p w14:paraId="0CFE8FE0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protected void onCreate(Bundle savedInstanceState) {</w:t>
      </w:r>
    </w:p>
    <w:p w14:paraId="1CE24E68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super.onCreate(savedInstanceState);</w:t>
      </w:r>
    </w:p>
    <w:p w14:paraId="1D1EDA21" w14:textId="699BFA54" w:rsidR="00AF36DD" w:rsidRPr="00DD27DC" w:rsidRDefault="00AF36DD" w:rsidP="00CF7F9F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setContentView(R.layout.activity_main);</w:t>
      </w:r>
    </w:p>
    <w:p w14:paraId="43A2EFE4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MyListData[] myListData = new MyListData[] {</w:t>
      </w:r>
    </w:p>
    <w:p w14:paraId="5CD9D7BE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new MyListData("Email", android.R.drawable.ic_dialog_email),</w:t>
      </w:r>
    </w:p>
    <w:p w14:paraId="2C366CAA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new MyListData("Info", android.R.drawable.ic_dialog_info),</w:t>
      </w:r>
    </w:p>
    <w:p w14:paraId="3EF38B07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new MyListData("Delete", android.R.drawable.ic_delete),</w:t>
      </w:r>
    </w:p>
    <w:p w14:paraId="20295A25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new MyListData("Dialer", android.R.drawable.ic_dialog_dialer),</w:t>
      </w:r>
    </w:p>
    <w:p w14:paraId="6D7405AB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new MyListData("Alert", android.R.drawable.ic_dialog_alert),</w:t>
      </w:r>
    </w:p>
    <w:p w14:paraId="170A7539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new MyListData("Map", android.R.drawable.ic_dialog_map),</w:t>
      </w:r>
    </w:p>
    <w:p w14:paraId="073FC82E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new MyListData("Email", android.R.drawable.ic_dialog_email),</w:t>
      </w:r>
    </w:p>
    <w:p w14:paraId="34EF303A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new MyListData("Info", android.R.drawable.ic_dialog_info),</w:t>
      </w:r>
    </w:p>
    <w:p w14:paraId="5719FEA8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new MyListData("Delete", android.R.drawable.ic_delete),</w:t>
      </w:r>
    </w:p>
    <w:p w14:paraId="1B4B47DA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new MyListData("Dialer", android.R.drawable.ic_dialog_dialer),</w:t>
      </w:r>
    </w:p>
    <w:p w14:paraId="32104159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new MyListData("Alert", android.R.drawable.ic_dialog_alert),</w:t>
      </w:r>
    </w:p>
    <w:p w14:paraId="34A7D44A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new MyListData("Map", android.R.drawable.ic_dialog_map),</w:t>
      </w:r>
    </w:p>
    <w:p w14:paraId="2587F65F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};</w:t>
      </w:r>
    </w:p>
    <w:p w14:paraId="6C036C08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A5460B9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RecyclerView recyclerView = (RecyclerView) findViewById(R.id.recyclerView);</w:t>
      </w:r>
    </w:p>
    <w:p w14:paraId="720F6FBF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MyListAdapter adapter = new MyListAdapter(myListData);</w:t>
      </w:r>
    </w:p>
    <w:p w14:paraId="553EEAB8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recyclerView.setHasFixedSize(true);</w:t>
      </w:r>
    </w:p>
    <w:p w14:paraId="69BF8A41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recyclerView.setLayoutManager(new LinearLayoutManager(this));</w:t>
      </w:r>
    </w:p>
    <w:p w14:paraId="7427D1A7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recyclerView.setAdapter(adapter);</w:t>
      </w:r>
    </w:p>
    <w:p w14:paraId="36A2DF0B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3C58FBAC" w14:textId="58E36DD5" w:rsidR="00AF36DD" w:rsidRPr="00DD27DC" w:rsidRDefault="00AF36DD" w:rsidP="00CF7F9F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}</w:t>
      </w:r>
    </w:p>
    <w:p w14:paraId="0D15E8EE" w14:textId="3A9EF44F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MyListAdapter.java</w:t>
      </w:r>
    </w:p>
    <w:p w14:paraId="02F0FDEA" w14:textId="67303603" w:rsidR="00AF36DD" w:rsidRPr="00DD27DC" w:rsidRDefault="00AF36DD" w:rsidP="003F08EB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lastRenderedPageBreak/>
        <w:t>package com.example.recyclerview;</w:t>
      </w:r>
    </w:p>
    <w:p w14:paraId="7249A191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android.view.LayoutInflater;</w:t>
      </w:r>
    </w:p>
    <w:p w14:paraId="0DC8344A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android.view.View;</w:t>
      </w:r>
    </w:p>
    <w:p w14:paraId="548AA19F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android.view.ViewGroup;</w:t>
      </w:r>
    </w:p>
    <w:p w14:paraId="65672714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android.widget.ImageView;</w:t>
      </w:r>
    </w:p>
    <w:p w14:paraId="41530DB2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android.widget.RelativeLayout;</w:t>
      </w:r>
    </w:p>
    <w:p w14:paraId="2A4140EE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android.widget.TextView;</w:t>
      </w:r>
    </w:p>
    <w:p w14:paraId="446A8215" w14:textId="1CDC28A7" w:rsidR="00AF36DD" w:rsidRPr="00DD27DC" w:rsidRDefault="00AF36DD" w:rsidP="00CF7F9F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android.widget.Toast;</w:t>
      </w:r>
    </w:p>
    <w:p w14:paraId="26B60A07" w14:textId="4BB1A34F" w:rsidR="00AF36DD" w:rsidRPr="00DD27DC" w:rsidRDefault="00AF36DD" w:rsidP="00CF7F9F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androidx.recyclerview.widget.RecyclerView;</w:t>
      </w:r>
    </w:p>
    <w:p w14:paraId="30AB72A7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public class MyListAdapter extends RecyclerView.Adapter&lt;MyListAdapter.ViewHolder&gt;</w:t>
      </w:r>
    </w:p>
    <w:p w14:paraId="3C5A4EC7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{</w:t>
      </w:r>
    </w:p>
    <w:p w14:paraId="10669AB7" w14:textId="25AC5C98" w:rsidR="00AF36DD" w:rsidRPr="00DD27DC" w:rsidRDefault="00AF36DD" w:rsidP="00CF7F9F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private MyListData[] listdata;</w:t>
      </w:r>
    </w:p>
    <w:p w14:paraId="4B4A1BD9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// RecyclerView recyclerView;</w:t>
      </w:r>
    </w:p>
    <w:p w14:paraId="751B249A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public MyListAdapter(MyListData[] listdata) {</w:t>
      </w:r>
    </w:p>
    <w:p w14:paraId="2D5820CE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this.listdata = listdata;</w:t>
      </w:r>
    </w:p>
    <w:p w14:paraId="28EF583A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0118774D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@Override</w:t>
      </w:r>
    </w:p>
    <w:p w14:paraId="22A56A5D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public ViewHolder onCreateViewHolder(ViewGroup parent, int viewType) {</w:t>
      </w:r>
    </w:p>
    <w:p w14:paraId="3EEE3DC4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LayoutInflater layoutInflater = LayoutInflater.from(parent.getContext());</w:t>
      </w:r>
    </w:p>
    <w:p w14:paraId="54C44E39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View listItem= layoutInflater.inflate(R.layout.list_item, parent, false);</w:t>
      </w:r>
    </w:p>
    <w:p w14:paraId="09F9C3EA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ViewHolder viewHolder = new ViewHolder(listItem);</w:t>
      </w:r>
    </w:p>
    <w:p w14:paraId="4DDDAE5D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return viewHolder;</w:t>
      </w:r>
    </w:p>
    <w:p w14:paraId="0F7269AF" w14:textId="5ABD9667" w:rsidR="00AF36DD" w:rsidRPr="00DD27DC" w:rsidRDefault="00AF36DD" w:rsidP="00CF7F9F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334D181F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@Override</w:t>
      </w:r>
    </w:p>
    <w:p w14:paraId="2FA323EC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public void onBindViewHolder(ViewHolder holder, int position) {</w:t>
      </w:r>
    </w:p>
    <w:p w14:paraId="20A5D33A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final MyListData myListData = listdata[position];</w:t>
      </w:r>
    </w:p>
    <w:p w14:paraId="14A51E48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holder.textView.setText(listdata[position].getDescription());</w:t>
      </w:r>
    </w:p>
    <w:p w14:paraId="1D876B34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holder.imageView.setImageResource(listdata[position].getImgId());</w:t>
      </w:r>
    </w:p>
    <w:p w14:paraId="6F286275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holder.relativeLayout.setOnClickListener(new View.OnClickListener() {</w:t>
      </w:r>
    </w:p>
    <w:p w14:paraId="7B562806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@Override</w:t>
      </w:r>
    </w:p>
    <w:p w14:paraId="334A6265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public void onClick(View view) {</w:t>
      </w:r>
    </w:p>
    <w:p w14:paraId="47AD8C0A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Toast.makeText(view.getContext(),"click on item: "+myListData.getDescription(),Toast.LENGTH_LONG).show();</w:t>
      </w:r>
    </w:p>
    <w:p w14:paraId="67E2432E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}</w:t>
      </w:r>
    </w:p>
    <w:p w14:paraId="6E383CF6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});</w:t>
      </w:r>
    </w:p>
    <w:p w14:paraId="741F9A15" w14:textId="73F7B354" w:rsidR="00AF36DD" w:rsidRPr="00DD27DC" w:rsidRDefault="00AF36DD" w:rsidP="003F08EB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7B6705C5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@Override</w:t>
      </w:r>
    </w:p>
    <w:p w14:paraId="3A55575E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public int getItemCount() {</w:t>
      </w:r>
    </w:p>
    <w:p w14:paraId="77059447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return listdata.length;</w:t>
      </w:r>
    </w:p>
    <w:p w14:paraId="6EA9C11C" w14:textId="2D7C2A65" w:rsidR="00AF36DD" w:rsidRPr="00DD27DC" w:rsidRDefault="00AF36DD" w:rsidP="00CF7F9F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0162336E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public static class ViewHolder extends RecyclerView.ViewHolder {</w:t>
      </w:r>
    </w:p>
    <w:p w14:paraId="2F5BB7F0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public ImageView imageView;</w:t>
      </w:r>
    </w:p>
    <w:p w14:paraId="6CAC35C6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public TextView textView;</w:t>
      </w:r>
    </w:p>
    <w:p w14:paraId="2597CC21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public RelativeLayout relativeLayout;</w:t>
      </w:r>
    </w:p>
    <w:p w14:paraId="4B7ECC1A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public ViewHolder(View itemView) {</w:t>
      </w:r>
    </w:p>
    <w:p w14:paraId="5A68F189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super(itemView);</w:t>
      </w:r>
    </w:p>
    <w:p w14:paraId="07070AC9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this.imageView = (ImageView) itemView.findViewById(R.id.imageView);</w:t>
      </w:r>
    </w:p>
    <w:p w14:paraId="343577B8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this.textView = (TextView) itemView.findViewById(R.id.textView);</w:t>
      </w:r>
    </w:p>
    <w:p w14:paraId="023E9840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relativeLayout = (RelativeLayout)itemView.findViewById(R.id.relativeLayout);</w:t>
      </w:r>
    </w:p>
    <w:p w14:paraId="366390E3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}</w:t>
      </w:r>
    </w:p>
    <w:p w14:paraId="24BA32CE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7F0F3D88" w14:textId="43DA71DB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lastRenderedPageBreak/>
        <w:t>}</w:t>
      </w:r>
    </w:p>
    <w:p w14:paraId="2E4EC651" w14:textId="1F1AE2BA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6578B01E" w14:textId="11830FF2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List_item.xml</w:t>
      </w:r>
    </w:p>
    <w:p w14:paraId="56052770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&lt;?xml version="1.0" encoding="utf-8"?&gt;</w:t>
      </w:r>
    </w:p>
    <w:p w14:paraId="1EC6CBCE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&lt;RelativeLayout xmlns:android="http://schemas.android.com/apk/res/android"</w:t>
      </w:r>
    </w:p>
    <w:p w14:paraId="4B8568B0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android:id="@+id/relativeLayout"</w:t>
      </w:r>
    </w:p>
    <w:p w14:paraId="580E1362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android:layout_width="match_parent"</w:t>
      </w:r>
    </w:p>
    <w:p w14:paraId="2F0A8293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android:layout_height="?android:attr/listPreferredItemHeightLarge"</w:t>
      </w:r>
    </w:p>
    <w:p w14:paraId="51E95C23" w14:textId="0BD27329" w:rsidR="00AF36DD" w:rsidRPr="00DD27DC" w:rsidRDefault="00AF36DD" w:rsidP="00CF7F9F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android:background="@drawable/border"&gt;</w:t>
      </w:r>
    </w:p>
    <w:p w14:paraId="008086E1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&lt;ImageView</w:t>
      </w:r>
    </w:p>
    <w:p w14:paraId="5DC3293F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android:id="@+id/imageView"</w:t>
      </w:r>
    </w:p>
    <w:p w14:paraId="231248FB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android:layout_width="wrap_content"</w:t>
      </w:r>
    </w:p>
    <w:p w14:paraId="0F868420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android:layout_height="wrap_content"</w:t>
      </w:r>
    </w:p>
    <w:p w14:paraId="36878948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android:layout_centerVertical="true"</w:t>
      </w:r>
    </w:p>
    <w:p w14:paraId="08AA57D7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android:layout_alignParentStart="true"</w:t>
      </w:r>
    </w:p>
    <w:p w14:paraId="09F88DEE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android:layout_alignParentLeft="true"</w:t>
      </w:r>
    </w:p>
    <w:p w14:paraId="1F698721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android:layout_marginStart="@dimen/activity_horizontal_margin"</w:t>
      </w:r>
    </w:p>
    <w:p w14:paraId="2E71C226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android:layout_marginEnd="@dimen/activity_horizontal_margin"</w:t>
      </w:r>
    </w:p>
    <w:p w14:paraId="61129381" w14:textId="0AA8D565" w:rsidR="00AF36DD" w:rsidRPr="00DD27DC" w:rsidRDefault="00AF36DD" w:rsidP="00CF7F9F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android:contentDescription="Icon" /&gt;</w:t>
      </w:r>
    </w:p>
    <w:p w14:paraId="20B195C8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&lt;TextView</w:t>
      </w:r>
    </w:p>
    <w:p w14:paraId="57CBCBEF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android:id="@+id/textView"</w:t>
      </w:r>
    </w:p>
    <w:p w14:paraId="405B6518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android:layout_width="wrap_content"</w:t>
      </w:r>
    </w:p>
    <w:p w14:paraId="0D421852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android:layout_height="match_parent"</w:t>
      </w:r>
    </w:p>
    <w:p w14:paraId="3BABCA05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android:layout_toEndOf="@id/imageView"</w:t>
      </w:r>
    </w:p>
    <w:p w14:paraId="4871FF8D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android:layout_toRightOf="@id/imageView"</w:t>
      </w:r>
    </w:p>
    <w:p w14:paraId="5865A6FA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android:gravity="center_vertical"</w:t>
      </w:r>
    </w:p>
    <w:p w14:paraId="43FAB06D" w14:textId="40E4B129" w:rsidR="00AF36DD" w:rsidRPr="00DD27DC" w:rsidRDefault="00AF36DD" w:rsidP="003F08EB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android:textSize="16sp"/&gt;</w:t>
      </w:r>
    </w:p>
    <w:p w14:paraId="6C075EC6" w14:textId="767176D2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&lt;/RelativeLayout&gt;</w:t>
      </w:r>
    </w:p>
    <w:p w14:paraId="79E83ED0" w14:textId="5DBE9A63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6BE31ADD" w14:textId="14B8BF0D" w:rsidR="0041793B" w:rsidRPr="00DD27DC" w:rsidRDefault="00AF36DD" w:rsidP="00A00AE5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noProof/>
          <w:lang w:val="en-IN" w:eastAsia="en-GB" w:bidi="gu-IN"/>
        </w:rPr>
        <w:drawing>
          <wp:inline distT="0" distB="0" distL="0" distR="0" wp14:anchorId="6F3697CC" wp14:editId="1BD12A61">
            <wp:extent cx="1958340" cy="3476341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2514" cy="351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51462" w14:textId="631B575C" w:rsidR="009005E2" w:rsidRPr="00DD27DC" w:rsidRDefault="009005E2" w:rsidP="00A3053B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lastRenderedPageBreak/>
        <w:t>Implement Scroll</w:t>
      </w:r>
      <w:r w:rsidR="00BC0CD0"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 xml:space="preserve"> </w:t>
      </w: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view project</w:t>
      </w:r>
      <w:r w:rsidR="00196029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.</w:t>
      </w:r>
    </w:p>
    <w:p w14:paraId="7D0F8D8A" w14:textId="77777777" w:rsidR="00BC0CD0" w:rsidRPr="00DD27DC" w:rsidRDefault="00BC0CD0" w:rsidP="00BC0CD0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1947A808" w14:textId="4FAA591C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Activity_main.xml</w:t>
      </w:r>
    </w:p>
    <w:p w14:paraId="599B8878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&lt;?xml version="1.0" encoding="utf-8"?&gt;</w:t>
      </w:r>
    </w:p>
    <w:p w14:paraId="3ECF3843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&lt;RelativeLayout xmlns:android="http://schemas.android.com/apk/res/android"</w:t>
      </w:r>
    </w:p>
    <w:p w14:paraId="2EAE45EC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xmlns:tools="http://schemas.android.com/tools"</w:t>
      </w:r>
    </w:p>
    <w:p w14:paraId="6EBD3191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android:layout_width="match_parent"</w:t>
      </w:r>
    </w:p>
    <w:p w14:paraId="6B2388C6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android:layout_height="match_parent"</w:t>
      </w:r>
    </w:p>
    <w:p w14:paraId="4D4312EF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android:paddingBottom="@dimen/activity_vertical_margin"</w:t>
      </w:r>
    </w:p>
    <w:p w14:paraId="213A302B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android:paddingLeft="@dimen/activity_horizontal_margin"</w:t>
      </w:r>
    </w:p>
    <w:p w14:paraId="5056B730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android:paddingRight="@dimen/activity_horizontal_margin"</w:t>
      </w:r>
    </w:p>
    <w:p w14:paraId="29BE96EA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android:paddingTop="@dimen/activity_vertical_margin"</w:t>
      </w:r>
    </w:p>
    <w:p w14:paraId="5C7FE000" w14:textId="00185551" w:rsidR="00AF36DD" w:rsidRPr="00DD27DC" w:rsidRDefault="00AF36DD" w:rsidP="00F91744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tools:context="com.example.test.scrollviews.MainActivity"&gt;</w:t>
      </w:r>
    </w:p>
    <w:p w14:paraId="408DBB0C" w14:textId="77777777" w:rsidR="00F91744" w:rsidRPr="00DD27DC" w:rsidRDefault="00F91744" w:rsidP="00F91744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0C143BB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&lt;TextView</w:t>
      </w:r>
    </w:p>
    <w:p w14:paraId="01502DB6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android:layout_width="wrap_content"</w:t>
      </w:r>
    </w:p>
    <w:p w14:paraId="7BF64B3F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android:layout_height="wrap_content"</w:t>
      </w:r>
    </w:p>
    <w:p w14:paraId="32B1AF91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android:textAppearance="?android:attr/textAppearanceMedium"</w:t>
      </w:r>
    </w:p>
    <w:p w14:paraId="65A92078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android:text="Vertical ScrollView example"</w:t>
      </w:r>
    </w:p>
    <w:p w14:paraId="244F90C9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android:id="@+id/textView"</w:t>
      </w:r>
    </w:p>
    <w:p w14:paraId="1B7225CB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android:layout_gravity="center_horizontal"</w:t>
      </w:r>
    </w:p>
    <w:p w14:paraId="0520AE1F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android:layout_centerHorizontal="true"</w:t>
      </w:r>
    </w:p>
    <w:p w14:paraId="0F68959F" w14:textId="3DDF3EDF" w:rsidR="00AF36DD" w:rsidRPr="00DD27DC" w:rsidRDefault="00AF36DD" w:rsidP="00100C4C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android:layout_alignParentTop="true" /&gt;</w:t>
      </w:r>
    </w:p>
    <w:p w14:paraId="387BC070" w14:textId="77777777" w:rsidR="00100C4C" w:rsidRPr="00DD27DC" w:rsidRDefault="00100C4C" w:rsidP="00100C4C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A40A88A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&lt;ScrollView android:layout_marginTop="30dp"</w:t>
      </w:r>
    </w:p>
    <w:p w14:paraId="5D8E7D50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android:layout_width="fill_parent"</w:t>
      </w:r>
    </w:p>
    <w:p w14:paraId="3E6A5555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android:layout_height="wrap_content"</w:t>
      </w:r>
    </w:p>
    <w:p w14:paraId="3ED38D1A" w14:textId="54FF2904" w:rsidR="00AF36DD" w:rsidRPr="00DD27DC" w:rsidRDefault="00AF36DD" w:rsidP="009C3AC7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android:id="@+id/scrollView"&gt;</w:t>
      </w:r>
    </w:p>
    <w:p w14:paraId="5BD56DB8" w14:textId="77777777" w:rsidR="009C3AC7" w:rsidRPr="00DD27DC" w:rsidRDefault="009C3AC7" w:rsidP="009C3AC7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4D906D2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&lt;LinearLayout</w:t>
      </w:r>
    </w:p>
    <w:p w14:paraId="24E7811B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android:layout_width="fill_parent"</w:t>
      </w:r>
    </w:p>
    <w:p w14:paraId="6050A1FA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android:layout_height="fill_parent"</w:t>
      </w:r>
    </w:p>
    <w:p w14:paraId="1062E45E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android:orientation="vertical" &gt;</w:t>
      </w:r>
    </w:p>
    <w:p w14:paraId="3CDF96E2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68AC206F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&lt;Button</w:t>
      </w:r>
    </w:p>
    <w:p w14:paraId="2E653557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android:layout_width="fill_parent"</w:t>
      </w:r>
    </w:p>
    <w:p w14:paraId="7BBC1D79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android:layout_height="wrap_content"</w:t>
      </w:r>
    </w:p>
    <w:p w14:paraId="7AC3A71C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android:text="Button 1" /&gt;</w:t>
      </w:r>
    </w:p>
    <w:p w14:paraId="3EEEDCA0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&lt;Button</w:t>
      </w:r>
    </w:p>
    <w:p w14:paraId="6C92BEEA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android:layout_width="fill_parent"</w:t>
      </w:r>
    </w:p>
    <w:p w14:paraId="54B2FA36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android:layout_height="wrap_content"</w:t>
      </w:r>
    </w:p>
    <w:p w14:paraId="7135D656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android:text="Button 2" /&gt;</w:t>
      </w:r>
    </w:p>
    <w:p w14:paraId="396C9096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&lt;Button</w:t>
      </w:r>
    </w:p>
    <w:p w14:paraId="14F3A156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android:layout_width="fill_parent"</w:t>
      </w:r>
    </w:p>
    <w:p w14:paraId="618127B9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android:layout_height="wrap_content"</w:t>
      </w:r>
    </w:p>
    <w:p w14:paraId="32DDC8FD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android:text="Button 3" /&gt;</w:t>
      </w:r>
    </w:p>
    <w:p w14:paraId="01745127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&lt;Button</w:t>
      </w:r>
    </w:p>
    <w:p w14:paraId="665A0455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android:layout_width="fill_parent"</w:t>
      </w:r>
    </w:p>
    <w:p w14:paraId="26650F71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android:layout_height="wrap_content"</w:t>
      </w:r>
    </w:p>
    <w:p w14:paraId="0E0E29D6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android:text="Button 4" /&gt;</w:t>
      </w:r>
    </w:p>
    <w:p w14:paraId="5067AAAB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lastRenderedPageBreak/>
        <w:t xml:space="preserve">            &lt;Button</w:t>
      </w:r>
    </w:p>
    <w:p w14:paraId="340B373E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android:layout_width="fill_parent"</w:t>
      </w:r>
    </w:p>
    <w:p w14:paraId="2D530630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android:layout_height="wrap_content"</w:t>
      </w:r>
    </w:p>
    <w:p w14:paraId="65212FE9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android:text="Button 5" /&gt;</w:t>
      </w:r>
    </w:p>
    <w:p w14:paraId="4537DAA1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&lt;Button</w:t>
      </w:r>
    </w:p>
    <w:p w14:paraId="0ACB3C4A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android:layout_width="fill_parent"</w:t>
      </w:r>
    </w:p>
    <w:p w14:paraId="31D4A8A4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android:layout_height="wrap_content"</w:t>
      </w:r>
    </w:p>
    <w:p w14:paraId="4656798A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android:text="Button 6" /&gt;</w:t>
      </w:r>
    </w:p>
    <w:p w14:paraId="7E81746D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&lt;Button</w:t>
      </w:r>
    </w:p>
    <w:p w14:paraId="475C7CDF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android:layout_width="fill_parent"</w:t>
      </w:r>
    </w:p>
    <w:p w14:paraId="422F59D8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android:layout_height="wrap_content"</w:t>
      </w:r>
    </w:p>
    <w:p w14:paraId="2D967D59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android:text="Button 7" /&gt;</w:t>
      </w:r>
    </w:p>
    <w:p w14:paraId="01539CEC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&lt;Button</w:t>
      </w:r>
    </w:p>
    <w:p w14:paraId="7FB7B830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android:layout_width="fill_parent"</w:t>
      </w:r>
    </w:p>
    <w:p w14:paraId="4621FAF4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android:layout_height="wrap_content"</w:t>
      </w:r>
    </w:p>
    <w:p w14:paraId="20A54F37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android:text="Button 8" /&gt;</w:t>
      </w:r>
    </w:p>
    <w:p w14:paraId="00DCAC07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&lt;Button</w:t>
      </w:r>
    </w:p>
    <w:p w14:paraId="2CC0411E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android:layout_width="fill_parent"</w:t>
      </w:r>
    </w:p>
    <w:p w14:paraId="668ED4B1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android:layout_height="wrap_content"</w:t>
      </w:r>
    </w:p>
    <w:p w14:paraId="108289DF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android:text="Button 9" /&gt;</w:t>
      </w:r>
    </w:p>
    <w:p w14:paraId="7AEFD9AB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&lt;Button</w:t>
      </w:r>
    </w:p>
    <w:p w14:paraId="5E7E7506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android:layout_width="fill_parent"</w:t>
      </w:r>
    </w:p>
    <w:p w14:paraId="345C436B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android:layout_height="wrap_content"</w:t>
      </w:r>
    </w:p>
    <w:p w14:paraId="52932A59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android:text="Button 10" /&gt;</w:t>
      </w:r>
    </w:p>
    <w:p w14:paraId="72CC874C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&lt;Button</w:t>
      </w:r>
    </w:p>
    <w:p w14:paraId="2B6F6F30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android:layout_width="fill_parent"</w:t>
      </w:r>
    </w:p>
    <w:p w14:paraId="6D095296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android:layout_height="wrap_content"</w:t>
      </w:r>
    </w:p>
    <w:p w14:paraId="19B22FA4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android:text="Button 11" /&gt;</w:t>
      </w:r>
    </w:p>
    <w:p w14:paraId="63DA76D3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&lt;Button</w:t>
      </w:r>
    </w:p>
    <w:p w14:paraId="4F0D6B19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android:layout_width="fill_parent"</w:t>
      </w:r>
    </w:p>
    <w:p w14:paraId="50D26DE1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android:layout_height="wrap_content"</w:t>
      </w:r>
    </w:p>
    <w:p w14:paraId="33CE3BBD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android:text="Button 12" /&gt;</w:t>
      </w:r>
    </w:p>
    <w:p w14:paraId="09D683D3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&lt;Button</w:t>
      </w:r>
    </w:p>
    <w:p w14:paraId="058BF80B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android:layout_width="fill_parent"</w:t>
      </w:r>
    </w:p>
    <w:p w14:paraId="65B76EEC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android:layout_height="wrap_content"</w:t>
      </w:r>
    </w:p>
    <w:p w14:paraId="49274507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android:text="Button 13" /&gt;</w:t>
      </w:r>
    </w:p>
    <w:p w14:paraId="028FE999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&lt;Button</w:t>
      </w:r>
    </w:p>
    <w:p w14:paraId="66015411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android:layout_width="fill_parent"</w:t>
      </w:r>
    </w:p>
    <w:p w14:paraId="5C0306F0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android:layout_height="wrap_content"</w:t>
      </w:r>
    </w:p>
    <w:p w14:paraId="7B2E1234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android:text="Button 14" /&gt;</w:t>
      </w:r>
    </w:p>
    <w:p w14:paraId="317D601C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&lt;Button</w:t>
      </w:r>
    </w:p>
    <w:p w14:paraId="31DCD888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android:layout_width="fill_parent"</w:t>
      </w:r>
    </w:p>
    <w:p w14:paraId="006BA264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android:layout_height="wrap_content"</w:t>
      </w:r>
    </w:p>
    <w:p w14:paraId="3C4186A8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android:text="Button 15" /&gt;</w:t>
      </w:r>
    </w:p>
    <w:p w14:paraId="38D7BAF1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&lt;Button</w:t>
      </w:r>
    </w:p>
    <w:p w14:paraId="472B81AC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android:layout_width="fill_parent"</w:t>
      </w:r>
    </w:p>
    <w:p w14:paraId="6B1A8051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android:layout_height="wrap_content"</w:t>
      </w:r>
    </w:p>
    <w:p w14:paraId="72B9A5A6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android:text="Button 16" /&gt;</w:t>
      </w:r>
    </w:p>
    <w:p w14:paraId="5714C5D1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&lt;Button</w:t>
      </w:r>
    </w:p>
    <w:p w14:paraId="52F5CE26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android:layout_width="fill_parent"</w:t>
      </w:r>
    </w:p>
    <w:p w14:paraId="3AF25EDF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android:layout_height="wrap_content"</w:t>
      </w:r>
    </w:p>
    <w:p w14:paraId="7F2E6D65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lastRenderedPageBreak/>
        <w:t xml:space="preserve">                android:text="Button 17" /&gt;</w:t>
      </w:r>
    </w:p>
    <w:p w14:paraId="3327BA79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&lt;Button</w:t>
      </w:r>
    </w:p>
    <w:p w14:paraId="16297453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android:layout_width="fill_parent"</w:t>
      </w:r>
    </w:p>
    <w:p w14:paraId="4F6048C0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android:layout_height="wrap_content"</w:t>
      </w:r>
    </w:p>
    <w:p w14:paraId="3BD3DB39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android:text="Button 18" /&gt;</w:t>
      </w:r>
    </w:p>
    <w:p w14:paraId="498DDBA5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62301CC9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&lt;Button</w:t>
      </w:r>
    </w:p>
    <w:p w14:paraId="6ACD2EAC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android:layout_width="fill_parent"</w:t>
      </w:r>
    </w:p>
    <w:p w14:paraId="5C846CA7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android:layout_height="wrap_content"</w:t>
      </w:r>
    </w:p>
    <w:p w14:paraId="5F49195C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android:text="Button 19" /&gt;</w:t>
      </w:r>
    </w:p>
    <w:p w14:paraId="125EBE55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&lt;Button</w:t>
      </w:r>
    </w:p>
    <w:p w14:paraId="57B88989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android:layout_width="fill_parent"</w:t>
      </w:r>
    </w:p>
    <w:p w14:paraId="5D81319F" w14:textId="77777777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android:layout_height="wrap_content"</w:t>
      </w:r>
    </w:p>
    <w:p w14:paraId="468FD749" w14:textId="5C813AC6" w:rsidR="00AF36DD" w:rsidRPr="00DD27DC" w:rsidRDefault="00AF36DD" w:rsidP="00F66A3A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android:text="Button 20" /&gt;</w:t>
      </w:r>
    </w:p>
    <w:p w14:paraId="7D29434C" w14:textId="701734D6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&lt;/LinearLayout&gt;</w:t>
      </w:r>
    </w:p>
    <w:p w14:paraId="48C4E443" w14:textId="7FDE362B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&lt;/ScrollView&gt;</w:t>
      </w:r>
    </w:p>
    <w:p w14:paraId="1CD74AD5" w14:textId="6CB881A9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&lt;/RelativeLayout&gt;</w:t>
      </w:r>
    </w:p>
    <w:p w14:paraId="7D531D7D" w14:textId="77777777" w:rsidR="000934AF" w:rsidRPr="00DD27DC" w:rsidRDefault="000934AF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E536F15" w14:textId="5AFEB209" w:rsidR="00AF36DD" w:rsidRPr="00DD27DC" w:rsidRDefault="00C37068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noProof/>
          <w:lang w:val="en-IN" w:eastAsia="en-GB" w:bidi="gu-IN"/>
        </w:rPr>
        <w:drawing>
          <wp:inline distT="0" distB="0" distL="0" distR="0" wp14:anchorId="1EC6FB70" wp14:editId="3DB7BC94">
            <wp:extent cx="5169750" cy="3665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946" cy="3667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B33C7" w14:textId="260FEE66" w:rsidR="00AF36DD" w:rsidRPr="00DD27DC" w:rsidRDefault="00AF36DD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C398629" w14:textId="55DCBB32" w:rsidR="00A24346" w:rsidRPr="00DD27DC" w:rsidRDefault="00A24346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0064103" w14:textId="5AF8CD61" w:rsidR="00A24346" w:rsidRPr="00DD27DC" w:rsidRDefault="00A24346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5EBF269" w14:textId="17BF5667" w:rsidR="00A24346" w:rsidRPr="00DD27DC" w:rsidRDefault="00A24346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2625FFF" w14:textId="3309846B" w:rsidR="00A24346" w:rsidRPr="00DD27DC" w:rsidRDefault="00A24346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F29BAFD" w14:textId="4EF745A4" w:rsidR="00A24346" w:rsidRPr="00DD27DC" w:rsidRDefault="00A24346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F377439" w14:textId="0D72B222" w:rsidR="00A24346" w:rsidRPr="00DD27DC" w:rsidRDefault="00A24346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4288CE9" w14:textId="22B26FDB" w:rsidR="00A24346" w:rsidRPr="00DD27DC" w:rsidRDefault="00A24346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279FAA7" w14:textId="0C91A732" w:rsidR="00A24346" w:rsidRPr="00DD27DC" w:rsidRDefault="00A24346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AC7EA6D" w14:textId="77777777" w:rsidR="00A24346" w:rsidRPr="00DD27DC" w:rsidRDefault="00A24346" w:rsidP="00AF36DD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68DCBC85" w14:textId="73678AD5" w:rsidR="00100B12" w:rsidRDefault="00100B12" w:rsidP="00A3053B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lastRenderedPageBreak/>
        <w:t>Implement Send Email Functionality.</w:t>
      </w:r>
    </w:p>
    <w:p w14:paraId="1DE381A3" w14:textId="173048C2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Activity_main.xml</w:t>
      </w:r>
    </w:p>
    <w:p w14:paraId="581B4AC7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>&lt;?xml version="1.0" encoding="utf-8"?&gt;</w:t>
      </w:r>
    </w:p>
    <w:p w14:paraId="2A109208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>&lt;androidx.constraintlayout.widget.ConstraintLayout xmlns:android="http://schemas.android.com/apk/res/android"</w:t>
      </w:r>
    </w:p>
    <w:p w14:paraId="58BEF94C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xmlns:app="http://schemas.android.com/apk/res-auto"</w:t>
      </w:r>
    </w:p>
    <w:p w14:paraId="316EC1E3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xmlns:tools="http://schemas.android.com/tools"</w:t>
      </w:r>
    </w:p>
    <w:p w14:paraId="0110DCD0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android:layout_width="match_parent"</w:t>
      </w:r>
    </w:p>
    <w:p w14:paraId="7EF3C5A4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android:layout_height="match_parent"</w:t>
      </w:r>
    </w:p>
    <w:p w14:paraId="68F2199D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tools:context=".MainActivity"&gt;</w:t>
      </w:r>
    </w:p>
    <w:p w14:paraId="2ACD9D23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2D122048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&lt;EditText</w:t>
      </w:r>
    </w:p>
    <w:p w14:paraId="2B6D3875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android:id="@+id/EmailAddress"</w:t>
      </w:r>
    </w:p>
    <w:p w14:paraId="181BB33A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android:layout_width="wrap_content"</w:t>
      </w:r>
    </w:p>
    <w:p w14:paraId="79B77FEC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android:layout_height="wrap_content"</w:t>
      </w:r>
    </w:p>
    <w:p w14:paraId="0FB3885C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android:ems="10"</w:t>
      </w:r>
    </w:p>
    <w:p w14:paraId="7582DC34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android:hint="Enter Email Address"</w:t>
      </w:r>
    </w:p>
    <w:p w14:paraId="3846AC3B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android:inputType="textEmailAddress"</w:t>
      </w:r>
    </w:p>
    <w:p w14:paraId="0A4A184C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app:layout_constraintBottom_toTopOf="@+id/EmailSubject"</w:t>
      </w:r>
    </w:p>
    <w:p w14:paraId="5792CC50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app:layout_constraintEnd_toEndOf="parent"</w:t>
      </w:r>
    </w:p>
    <w:p w14:paraId="35B4F573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app:layout_constraintHorizontal_bias="0.5"</w:t>
      </w:r>
    </w:p>
    <w:p w14:paraId="7A391531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app:layout_constraintStart_toStartOf="parent"</w:t>
      </w:r>
    </w:p>
    <w:p w14:paraId="7AEEDF86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app:layout_constraintTop_toTopOf="parent" /&gt;</w:t>
      </w:r>
    </w:p>
    <w:p w14:paraId="39021915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208908C8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&lt;EditText</w:t>
      </w:r>
    </w:p>
    <w:p w14:paraId="4422A571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android:id="@+id/EmailSubject"</w:t>
      </w:r>
    </w:p>
    <w:p w14:paraId="0031B027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android:layout_width="wrap_content"</w:t>
      </w:r>
    </w:p>
    <w:p w14:paraId="0D3F8251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android:layout_height="wrap_content"</w:t>
      </w:r>
    </w:p>
    <w:p w14:paraId="58770F1B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android:ems="10"</w:t>
      </w:r>
    </w:p>
    <w:p w14:paraId="6A8B5111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android:hint="Enter Email Subject"</w:t>
      </w:r>
    </w:p>
    <w:p w14:paraId="7DB1FB06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android:inputType="textShortMessage|textEmailAddress"</w:t>
      </w:r>
    </w:p>
    <w:p w14:paraId="2FF80D11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app:layout_constraintBottom_toTopOf="@+id/EmailMessage"</w:t>
      </w:r>
    </w:p>
    <w:p w14:paraId="5A1A10A1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app:layout_constraintEnd_toEndOf="parent"</w:t>
      </w:r>
    </w:p>
    <w:p w14:paraId="34FCC6F5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app:layout_constraintHorizontal_bias="0.5"</w:t>
      </w:r>
    </w:p>
    <w:p w14:paraId="60697001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app:layout_constraintStart_toStartOf="parent"</w:t>
      </w:r>
    </w:p>
    <w:p w14:paraId="47FACFBF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lastRenderedPageBreak/>
        <w:t xml:space="preserve">        app:layout_constraintTop_toBottomOf="@+id/EmailAddress" /&gt;</w:t>
      </w:r>
    </w:p>
    <w:p w14:paraId="7C00B61D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42576DAC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&lt;EditText</w:t>
      </w:r>
    </w:p>
    <w:p w14:paraId="2F173222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android:id="@+id/EmailMessage"</w:t>
      </w:r>
    </w:p>
    <w:p w14:paraId="27EB033E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android:layout_width="wrap_content"</w:t>
      </w:r>
    </w:p>
    <w:p w14:paraId="7DE82089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android:layout_height="150dp"</w:t>
      </w:r>
    </w:p>
    <w:p w14:paraId="4D351EC1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android:ems="10"</w:t>
      </w:r>
    </w:p>
    <w:p w14:paraId="09E9BD0A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android:hint="Enter Your Message"</w:t>
      </w:r>
    </w:p>
    <w:p w14:paraId="6705E3D3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android:inputType="textMultiLine|textEmailAddress"</w:t>
      </w:r>
    </w:p>
    <w:p w14:paraId="68020285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app:layout_constraintBottom_toTopOf="@+id/buttonsendemail"</w:t>
      </w:r>
    </w:p>
    <w:p w14:paraId="3027A599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app:layout_constraintEnd_toEndOf="parent"</w:t>
      </w:r>
    </w:p>
    <w:p w14:paraId="7C08AD07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app:layout_constraintHorizontal_bias="0.5"</w:t>
      </w:r>
    </w:p>
    <w:p w14:paraId="73E2EC90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app:layout_constraintStart_toStartOf="parent"</w:t>
      </w:r>
    </w:p>
    <w:p w14:paraId="639A3670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app:layout_constraintTop_toBottomOf="@+id/EmailSubject" /&gt;</w:t>
      </w:r>
    </w:p>
    <w:p w14:paraId="2E2756B5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3636266F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&lt;Button</w:t>
      </w:r>
    </w:p>
    <w:p w14:paraId="566D5181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android:id="@+id/buttonsendemail"</w:t>
      </w:r>
    </w:p>
    <w:p w14:paraId="3ADCB242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android:layout_width="wrap_content"</w:t>
      </w:r>
    </w:p>
    <w:p w14:paraId="3FAF5323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android:layout_height="wrap_content"</w:t>
      </w:r>
    </w:p>
    <w:p w14:paraId="4415324B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android:text="SEND EMAIL"</w:t>
      </w:r>
    </w:p>
    <w:p w14:paraId="7C373325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app:layout_constraintBottom_toBottomOf="parent"</w:t>
      </w:r>
    </w:p>
    <w:p w14:paraId="6CB212B7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app:layout_constraintEnd_toEndOf="parent"</w:t>
      </w:r>
    </w:p>
    <w:p w14:paraId="0684F57D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app:layout_constraintHorizontal_bias="0.5"</w:t>
      </w:r>
    </w:p>
    <w:p w14:paraId="35CA6B64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app:layout_constraintStart_toStartOf="parent"</w:t>
      </w:r>
    </w:p>
    <w:p w14:paraId="3186B0E6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app:layout_constraintTop_toBottomOf="@+id/EmailMessage" /&gt;</w:t>
      </w:r>
    </w:p>
    <w:p w14:paraId="4254F1F6" w14:textId="3263EC01" w:rsid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>&lt;/androidx.constraintlayout.widget.ConstraintLayout&gt;</w:t>
      </w:r>
    </w:p>
    <w:p w14:paraId="3E61BEAD" w14:textId="46DCC44B" w:rsid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1E635C19" w14:textId="2307C92D" w:rsidR="00B53769" w:rsidRPr="005B5C03" w:rsidRDefault="00B53769" w:rsidP="00B53769">
      <w:pPr>
        <w:ind w:left="720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5B5C03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MainActivity.java</w:t>
      </w:r>
    </w:p>
    <w:p w14:paraId="7FC65E67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>package com.company.sendemail;</w:t>
      </w:r>
    </w:p>
    <w:p w14:paraId="7820891B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0292560D" w14:textId="38B97B26" w:rsidR="00B53769" w:rsidRPr="00B53769" w:rsidRDefault="00B53769" w:rsidP="005B5C03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>import androidx.appcompat.app.AppCompatActivity;</w:t>
      </w:r>
    </w:p>
    <w:p w14:paraId="42FBEDB7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>import android.content.Intent;</w:t>
      </w:r>
    </w:p>
    <w:p w14:paraId="55DB59C7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>import android.net.Uri;</w:t>
      </w:r>
    </w:p>
    <w:p w14:paraId="5B0FFF08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>import android.os.Bundle;</w:t>
      </w:r>
    </w:p>
    <w:p w14:paraId="0FB7CAA6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lastRenderedPageBreak/>
        <w:t>import android.view.View;</w:t>
      </w:r>
    </w:p>
    <w:p w14:paraId="18E5F5A2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>import android.widget.Button;</w:t>
      </w:r>
    </w:p>
    <w:p w14:paraId="490D0B96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>import android.widget.EditText;</w:t>
      </w:r>
    </w:p>
    <w:p w14:paraId="14825B20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67EEA819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>public class MainActivity extends AppCompatActivity {</w:t>
      </w:r>
    </w:p>
    <w:p w14:paraId="49B3C03E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0FE2D95A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Button send;</w:t>
      </w:r>
    </w:p>
    <w:p w14:paraId="0CB90879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EditText address,message,subject;</w:t>
      </w:r>
    </w:p>
    <w:p w14:paraId="3186B4F8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17D94B9D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@Override</w:t>
      </w:r>
    </w:p>
    <w:p w14:paraId="06367E63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protected void onCreate(Bundle savedInstanceState) {</w:t>
      </w:r>
    </w:p>
    <w:p w14:paraId="739B3FDA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super.onCreate(savedInstanceState);</w:t>
      </w:r>
    </w:p>
    <w:p w14:paraId="25ED8EA0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setContentView(R.layout.activity_main);</w:t>
      </w:r>
    </w:p>
    <w:p w14:paraId="2585507E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066DA660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address=findViewById(R.id.EmailAddress);</w:t>
      </w:r>
    </w:p>
    <w:p w14:paraId="379477FC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message=findViewById(R.id.EmailMessage);</w:t>
      </w:r>
    </w:p>
    <w:p w14:paraId="55CBC07C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subject=findViewById(R.id.EmailSubject);</w:t>
      </w:r>
    </w:p>
    <w:p w14:paraId="04A428E5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send=findViewById(R.id.buttonsendemail);</w:t>
      </w:r>
    </w:p>
    <w:p w14:paraId="28C1967C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25B6DCDA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send.setOnClickListener(new View.OnClickListener() {</w:t>
      </w:r>
    </w:p>
    <w:p w14:paraId="73436DCF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    @Override</w:t>
      </w:r>
    </w:p>
    <w:p w14:paraId="7CD89D80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    public void onClick(View view) {</w:t>
      </w:r>
    </w:p>
    <w:p w14:paraId="1D1F28B8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String userAddress=address.getText().toString();//text to string</w:t>
      </w:r>
    </w:p>
    <w:p w14:paraId="4F69E000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String userMessage=message.getText().toString();</w:t>
      </w:r>
    </w:p>
    <w:p w14:paraId="2BC352F1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String userSubject=subject.getText().toString();</w:t>
      </w:r>
    </w:p>
    <w:p w14:paraId="7F51B373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7C5E430D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sendEmail(userAddress,userSubject,userMessage);//onclick event</w:t>
      </w:r>
    </w:p>
    <w:p w14:paraId="473F48BA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    }</w:t>
      </w:r>
    </w:p>
    <w:p w14:paraId="61D5DCE9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});</w:t>
      </w:r>
    </w:p>
    <w:p w14:paraId="6488D293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70033BDF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public void sendEmail(String userAddress,String userSubject,String userMessage)//mail sending method</w:t>
      </w:r>
    </w:p>
    <w:p w14:paraId="471CDE7C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{</w:t>
      </w:r>
    </w:p>
    <w:p w14:paraId="39901A48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   String[] emailAddress = {userAddress}; //email address   store in array</w:t>
      </w:r>
    </w:p>
    <w:p w14:paraId="684D10D3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lastRenderedPageBreak/>
        <w:t xml:space="preserve">        Intent emailIntent = new Intent(Intent.ACTION_SEND);//sending mail, it switch one activity to another activity</w:t>
      </w:r>
    </w:p>
    <w:p w14:paraId="6F8B523B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emailIntent.setData(Uri.parse("mailto:"));//send data as a email</w:t>
      </w:r>
    </w:p>
    <w:p w14:paraId="4EDE8AA2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emailIntent.setType("text/plain");</w:t>
      </w:r>
    </w:p>
    <w:p w14:paraId="4A794397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2922D06C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emailIntent.putExtra(Intent.EXTRA_EMAIL,emailAddress);//data will send into mail address section</w:t>
      </w:r>
    </w:p>
    <w:p w14:paraId="37A28D89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emailIntent.putExtra(Intent.EXTRA_SUBJECT,userSubject);//data will send into subject section</w:t>
      </w:r>
    </w:p>
    <w:p w14:paraId="721C937D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emailIntent.putExtra(Intent.EXTRA_TEXT,userMessage);//data will send into user message section</w:t>
      </w:r>
    </w:p>
    <w:p w14:paraId="4D5310A1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    startActivity(Intent.createChooser(emailIntent,"email send"));//user choice</w:t>
      </w:r>
    </w:p>
    <w:p w14:paraId="06B1D1D3" w14:textId="77777777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7CBD7BD7" w14:textId="179B6D79" w:rsid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B53769">
        <w:rPr>
          <w:rFonts w:ascii="Times New Roman" w:eastAsia="Times New Roman" w:hAnsi="Times New Roman" w:cs="Times New Roman"/>
          <w:lang w:val="en-IN" w:eastAsia="en-GB" w:bidi="gu-IN"/>
        </w:rPr>
        <w:t>}</w:t>
      </w:r>
    </w:p>
    <w:p w14:paraId="40C380B7" w14:textId="2FD4101B" w:rsidR="00B53769" w:rsidRPr="00B53769" w:rsidRDefault="00B53769" w:rsidP="00B53769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>
        <w:rPr>
          <w:rFonts w:ascii="Times New Roman" w:eastAsia="Times New Roman" w:hAnsi="Times New Roman" w:cs="Times New Roman"/>
          <w:noProof/>
          <w:lang w:val="en-IN" w:eastAsia="en-GB" w:bidi="gu-IN"/>
        </w:rPr>
        <w:drawing>
          <wp:inline distT="0" distB="0" distL="0" distR="0" wp14:anchorId="5FFD665A" wp14:editId="3677DFDE">
            <wp:extent cx="5928360" cy="37185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0646B" w14:textId="757AA815" w:rsidR="00100B12" w:rsidRDefault="00100B12" w:rsidP="00100B12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7D8F2A62" w14:textId="7859DC12" w:rsidR="00B53769" w:rsidRDefault="00B53769" w:rsidP="00100B12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2A5CA317" w14:textId="3EE96945" w:rsidR="00B53769" w:rsidRDefault="00B53769" w:rsidP="00100B12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1B785396" w14:textId="722B5AF6" w:rsidR="00B53769" w:rsidRDefault="00B53769" w:rsidP="00100B12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044D756C" w14:textId="77777777" w:rsidR="00B53769" w:rsidRPr="00100B12" w:rsidRDefault="00B53769" w:rsidP="00100B12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7642BD51" w14:textId="33D9130C" w:rsidR="00100B12" w:rsidRDefault="00100B12" w:rsidP="00A3053B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lastRenderedPageBreak/>
        <w:t>Implement Send SMS Functionality.</w:t>
      </w:r>
    </w:p>
    <w:p w14:paraId="6925EB61" w14:textId="145BF44D" w:rsidR="00B53769" w:rsidRPr="0026715D" w:rsidRDefault="00B53769" w:rsidP="0026715D">
      <w:pPr>
        <w:ind w:left="720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Activity_main.xml</w:t>
      </w:r>
    </w:p>
    <w:p w14:paraId="0DA0D21C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>&lt;?xml version="1.0" encoding="utf-8"?&gt;</w:t>
      </w:r>
    </w:p>
    <w:p w14:paraId="6DA93C88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>&lt;androidx.constraintlayout.widget.ConstraintLayout xmlns:android="http://schemas.android.com/apk/res/android"</w:t>
      </w:r>
    </w:p>
    <w:p w14:paraId="10842EBC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xmlns:app="http://schemas.android.com/apk/res-auto"</w:t>
      </w:r>
    </w:p>
    <w:p w14:paraId="3A01A98E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xmlns:tools="http://schemas.android.com/tools"</w:t>
      </w:r>
    </w:p>
    <w:p w14:paraId="6CD27C75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android:layout_width="match_parent"</w:t>
      </w:r>
    </w:p>
    <w:p w14:paraId="61FD8678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android:layout_height="match_parent"</w:t>
      </w:r>
    </w:p>
    <w:p w14:paraId="561C8E12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tools:context=".MainActivity"&gt;</w:t>
      </w:r>
    </w:p>
    <w:p w14:paraId="208338A2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65206E80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&lt;Button</w:t>
      </w:r>
    </w:p>
    <w:p w14:paraId="283C0190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android:id="@+id/buttonSend"</w:t>
      </w:r>
    </w:p>
    <w:p w14:paraId="2114BBB8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android:layout_width="wrap_content"</w:t>
      </w:r>
    </w:p>
    <w:p w14:paraId="3372437B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android:layout_height="wrap_content"</w:t>
      </w:r>
    </w:p>
    <w:p w14:paraId="4193A405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android:layout_marginStart="72dp"</w:t>
      </w:r>
    </w:p>
    <w:p w14:paraId="58082197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android:layout_marginLeft="72dp"</w:t>
      </w:r>
    </w:p>
    <w:p w14:paraId="4AFD8C86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android:layout_marginBottom="135dp"</w:t>
      </w:r>
    </w:p>
    <w:p w14:paraId="7C04D561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android:text="Send SMS"</w:t>
      </w:r>
    </w:p>
    <w:p w14:paraId="607AEF3C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app:layout_constraintBottom_toBottomOf="parent"</w:t>
      </w:r>
    </w:p>
    <w:p w14:paraId="6738BA85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app:layout_constraintEnd_toEndOf="parent"</w:t>
      </w:r>
    </w:p>
    <w:p w14:paraId="06586579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app:layout_constraintHorizontal_bias="0.34"</w:t>
      </w:r>
    </w:p>
    <w:p w14:paraId="08398EAE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app:layout_constraintStart_toStartOf="parent"</w:t>
      </w:r>
    </w:p>
    <w:p w14:paraId="232353C6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app:layout_constraintTop_toBottomOf="@+id/editTextNumber" /&gt;</w:t>
      </w:r>
    </w:p>
    <w:p w14:paraId="1D518D00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5C9B0A12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&lt;EditText</w:t>
      </w:r>
    </w:p>
    <w:p w14:paraId="42DE42E9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android:id="@+id/editTextMessage"</w:t>
      </w:r>
    </w:p>
    <w:p w14:paraId="63B9AD79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android:layout_width="300dp"</w:t>
      </w:r>
    </w:p>
    <w:p w14:paraId="6540EA13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android:layout_height="0dp"</w:t>
      </w:r>
    </w:p>
    <w:p w14:paraId="0660C30E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android:layout_marginTop="79dp"</w:t>
      </w:r>
    </w:p>
    <w:p w14:paraId="4927B5FE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android:layout_marginBottom="87dp"</w:t>
      </w:r>
    </w:p>
    <w:p w14:paraId="137DBD2C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android:ems="10"</w:t>
      </w:r>
    </w:p>
    <w:p w14:paraId="59CF0A0A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android:gravity="start|top"</w:t>
      </w:r>
    </w:p>
    <w:p w14:paraId="76C0FF4A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android:inputType="textMultiLine"</w:t>
      </w:r>
    </w:p>
    <w:p w14:paraId="650EBC08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app:layout_constraintBottom_toTopOf="@+id/editTextNumber"</w:t>
      </w:r>
    </w:p>
    <w:p w14:paraId="01506C61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lastRenderedPageBreak/>
        <w:t xml:space="preserve">        app:layout_constraintEnd_toEndOf="parent"</w:t>
      </w:r>
    </w:p>
    <w:p w14:paraId="055A872E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app:layout_constraintHorizontal_bias="0.5"</w:t>
      </w:r>
    </w:p>
    <w:p w14:paraId="7D009D31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app:layout_constraintStart_toStartOf="parent"</w:t>
      </w:r>
    </w:p>
    <w:p w14:paraId="1B9B4FF4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app:layout_constraintTop_toTopOf="parent" /&gt;</w:t>
      </w:r>
    </w:p>
    <w:p w14:paraId="3057147D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17B9D8E1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&lt;EditText</w:t>
      </w:r>
    </w:p>
    <w:p w14:paraId="4FC1DE91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android:id="@+id/editTextNumber"</w:t>
      </w:r>
    </w:p>
    <w:p w14:paraId="5B844EAB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android:layout_width="0dp"</w:t>
      </w:r>
    </w:p>
    <w:p w14:paraId="7DCAE8D5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android:layout_height="wrap_content"</w:t>
      </w:r>
    </w:p>
    <w:p w14:paraId="6C53371A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android:layout_marginStart="46dp"</w:t>
      </w:r>
    </w:p>
    <w:p w14:paraId="4F75C6DF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android:layout_marginLeft="46dp"</w:t>
      </w:r>
    </w:p>
    <w:p w14:paraId="745B3E89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android:layout_marginEnd="46dp"</w:t>
      </w:r>
    </w:p>
    <w:p w14:paraId="6B7B12B1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android:layout_marginRight="46dp"</w:t>
      </w:r>
    </w:p>
    <w:p w14:paraId="6B88F321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android:layout_marginBottom="59dp"</w:t>
      </w:r>
    </w:p>
    <w:p w14:paraId="7FE4294D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android:ems="10"</w:t>
      </w:r>
    </w:p>
    <w:p w14:paraId="6F1179F6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android:inputType="phone"</w:t>
      </w:r>
    </w:p>
    <w:p w14:paraId="0C80D07A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app:layout_constraintBottom_toTopOf="@+id/buttonSend"</w:t>
      </w:r>
    </w:p>
    <w:p w14:paraId="44CA8068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app:layout_constraintEnd_toEndOf="parent"</w:t>
      </w:r>
    </w:p>
    <w:p w14:paraId="27ACF671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app:layout_constraintHorizontal_bias="1.0"</w:t>
      </w:r>
    </w:p>
    <w:p w14:paraId="31770CAB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app:layout_constraintStart_toStartOf="parent"</w:t>
      </w:r>
    </w:p>
    <w:p w14:paraId="3F2DB7C4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app:layout_constraintTop_toBottomOf="@+id/editTextMessage" /&gt;</w:t>
      </w:r>
    </w:p>
    <w:p w14:paraId="57EFA428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3503A6D1" w14:textId="6222B114" w:rsidR="00B53769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>&lt;/androidx.constraintlayout.widget.ConstraintLayout&gt;</w:t>
      </w:r>
    </w:p>
    <w:p w14:paraId="67F038E9" w14:textId="05C42B06" w:rsid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51B339A1" w14:textId="3B756C39" w:rsidR="00FF2708" w:rsidRPr="0026715D" w:rsidRDefault="00FF2708" w:rsidP="00FF2708">
      <w:pPr>
        <w:ind w:left="720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26715D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MainActivity.java</w:t>
      </w:r>
    </w:p>
    <w:p w14:paraId="4BD253CC" w14:textId="2E814A2B" w:rsidR="00FF2708" w:rsidRPr="00FF2708" w:rsidRDefault="00FF2708" w:rsidP="000B26CB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>package com.company.sendsms;</w:t>
      </w:r>
    </w:p>
    <w:p w14:paraId="33507471" w14:textId="53F6FABF" w:rsidR="00FF2708" w:rsidRPr="00FF2708" w:rsidRDefault="00FF2708" w:rsidP="000B26CB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import </w:t>
      </w:r>
      <w:r w:rsidR="000B26CB">
        <w:rPr>
          <w:rFonts w:ascii="Times New Roman" w:eastAsia="Times New Roman" w:hAnsi="Times New Roman" w:cs="Times New Roman"/>
          <w:lang w:val="en-IN" w:eastAsia="en-GB" w:bidi="gu-IN"/>
        </w:rPr>
        <w:t>…</w:t>
      </w:r>
    </w:p>
    <w:p w14:paraId="308FD789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194C7D5C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>public class MainActivity extends AppCompatActivity {</w:t>
      </w:r>
    </w:p>
    <w:p w14:paraId="2671FD0D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7E05B243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Button send;</w:t>
      </w:r>
    </w:p>
    <w:p w14:paraId="3B94ACAD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EditText message,number;</w:t>
      </w:r>
    </w:p>
    <w:p w14:paraId="51B137E5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16BA3E3C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String userMessage;</w:t>
      </w:r>
    </w:p>
    <w:p w14:paraId="01F248CF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lastRenderedPageBreak/>
        <w:t xml:space="preserve">    String userNumber;</w:t>
      </w:r>
    </w:p>
    <w:p w14:paraId="46DFEBD7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17676B41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@Override</w:t>
      </w:r>
    </w:p>
    <w:p w14:paraId="758A666A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protected void onCreate(Bundle savedInstanceState) {</w:t>
      </w:r>
    </w:p>
    <w:p w14:paraId="5987ED7D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super.onCreate(savedInstanceState);</w:t>
      </w:r>
    </w:p>
    <w:p w14:paraId="4EAEAD59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setContentView(R.layout.activity_main);</w:t>
      </w:r>
    </w:p>
    <w:p w14:paraId="1E3D207A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2A13A670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send=findViewById(R.id.buttonSend);</w:t>
      </w:r>
    </w:p>
    <w:p w14:paraId="4EE4E06B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message=findViewById(R.id.editTextMessage);</w:t>
      </w:r>
    </w:p>
    <w:p w14:paraId="3D823885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number=findViewById(R.id.editTextNumber);</w:t>
      </w:r>
    </w:p>
    <w:p w14:paraId="47BF2361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0ABD0AA5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send.setOnClickListener(new View.OnClickListener() {</w:t>
      </w:r>
    </w:p>
    <w:p w14:paraId="114E1D95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    @Override</w:t>
      </w:r>
    </w:p>
    <w:p w14:paraId="7CD19519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    public void onClick(View view) {</w:t>
      </w:r>
    </w:p>
    <w:p w14:paraId="0F51D439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userMessage = message.getText().toString();</w:t>
      </w:r>
    </w:p>
    <w:p w14:paraId="51475729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userNumber = number.getText().toString();</w:t>
      </w:r>
    </w:p>
    <w:p w14:paraId="38E7B289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2BB9082A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sendSMS(userMessage,userNumber);</w:t>
      </w:r>
    </w:p>
    <w:p w14:paraId="747AF74A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    }</w:t>
      </w:r>
    </w:p>
    <w:p w14:paraId="2C6DCF64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});</w:t>
      </w:r>
    </w:p>
    <w:p w14:paraId="0BB9EC66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76AEB9F3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2820A89F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public void sendSMS(String userMessage,String userNumber)</w:t>
      </w:r>
    </w:p>
    <w:p w14:paraId="07F1B3A8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{</w:t>
      </w:r>
    </w:p>
    <w:p w14:paraId="5E85E9FA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   if(ContextCompat.checkSelfPermission(this</w:t>
      </w:r>
    </w:p>
    <w:p w14:paraId="526E13A1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   , Manifest.permission.SEND_SMS)!= PackageManager.PERMISSION_GRANTED)//permission</w:t>
      </w:r>
    </w:p>
    <w:p w14:paraId="63F3F256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   {</w:t>
      </w:r>
    </w:p>
    <w:p w14:paraId="20A4A7D5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       ActivityCompat.requestPermissions(this,new String[]{Manifest.permission.SEND_SMS},1);</w:t>
      </w:r>
    </w:p>
    <w:p w14:paraId="67C76101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   }</w:t>
      </w:r>
    </w:p>
    <w:p w14:paraId="66E16044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   else</w:t>
      </w:r>
    </w:p>
    <w:p w14:paraId="6F370909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   {</w:t>
      </w:r>
    </w:p>
    <w:p w14:paraId="2D629389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       SmsManager smsManager = SmsManager.getDefault();</w:t>
      </w:r>
    </w:p>
    <w:p w14:paraId="39C2AC96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       smsManager.sendTextMessage(userNumber,null,userMessage,null,null);</w:t>
      </w:r>
    </w:p>
    <w:p w14:paraId="7C63CAB5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lastRenderedPageBreak/>
        <w:t xml:space="preserve">           }</w:t>
      </w:r>
    </w:p>
    <w:p w14:paraId="1B648841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}</w:t>
      </w:r>
    </w:p>
    <w:p w14:paraId="7ACBDAE2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799915EC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@Override</w:t>
      </w:r>
    </w:p>
    <w:p w14:paraId="00EAE876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public void onRequestPermissionsResult(int requestCode, @NonNull String[] permissions, @NonNull int[] grantResults) {</w:t>
      </w:r>
    </w:p>
    <w:p w14:paraId="4EE4B5BB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super.onRequestPermissionsResult(requestCode, permissions, grantResults);</w:t>
      </w:r>
    </w:p>
    <w:p w14:paraId="371CAFFC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62982ED0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if(requestCode==1 &amp;&amp; grantResults.length &gt; 0 &amp;&amp; grantResults[0]== PackageManager.PERMISSION_GRANTED)</w:t>
      </w:r>
    </w:p>
    <w:p w14:paraId="0348BA5B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{</w:t>
      </w:r>
    </w:p>
    <w:p w14:paraId="1821F1E7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    SmsManager smsManager = SmsManager.getDefault();</w:t>
      </w:r>
    </w:p>
    <w:p w14:paraId="6949F147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    smsManager.sendTextMessage(userNumber,null,userMessage,null,null);</w:t>
      </w:r>
    </w:p>
    <w:p w14:paraId="54BA10C6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</w:p>
    <w:p w14:paraId="01226FEC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    }</w:t>
      </w:r>
    </w:p>
    <w:p w14:paraId="212C6B1B" w14:textId="77777777" w:rsidR="00FF2708" w:rsidRP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22C59409" w14:textId="327536E5" w:rsidR="00FF2708" w:rsidRDefault="00FF2708" w:rsidP="00FF2708">
      <w:pPr>
        <w:ind w:left="720"/>
        <w:rPr>
          <w:rFonts w:ascii="Times New Roman" w:eastAsia="Times New Roman" w:hAnsi="Times New Roman" w:cs="Times New Roman"/>
          <w:lang w:val="en-IN" w:eastAsia="en-GB" w:bidi="gu-IN"/>
        </w:rPr>
      </w:pPr>
      <w:r w:rsidRPr="00FF2708">
        <w:rPr>
          <w:rFonts w:ascii="Times New Roman" w:eastAsia="Times New Roman" w:hAnsi="Times New Roman" w:cs="Times New Roman"/>
          <w:lang w:val="en-IN" w:eastAsia="en-GB" w:bidi="gu-IN"/>
        </w:rPr>
        <w:t>}</w:t>
      </w:r>
    </w:p>
    <w:p w14:paraId="09539209" w14:textId="16C3062C" w:rsidR="00FF2708" w:rsidRPr="00B53769" w:rsidRDefault="00FF2708" w:rsidP="00FF2708">
      <w:pPr>
        <w:rPr>
          <w:rFonts w:ascii="Times New Roman" w:eastAsia="Times New Roman" w:hAnsi="Times New Roman" w:cs="Times New Roman"/>
          <w:lang w:val="en-IN" w:eastAsia="en-GB" w:bidi="gu-IN"/>
        </w:rPr>
      </w:pPr>
      <w:r>
        <w:rPr>
          <w:rFonts w:ascii="Times New Roman" w:eastAsia="Times New Roman" w:hAnsi="Times New Roman" w:cs="Times New Roman"/>
          <w:noProof/>
          <w:lang w:val="en-IN" w:eastAsia="en-GB" w:bidi="gu-IN"/>
        </w:rPr>
        <w:drawing>
          <wp:inline distT="0" distB="0" distL="0" distR="0" wp14:anchorId="5091BE79" wp14:editId="098A3940">
            <wp:extent cx="5928360" cy="3581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A751F" w14:textId="52D0891F" w:rsidR="00100B12" w:rsidRDefault="00100B12" w:rsidP="00100B12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552CDC34" w14:textId="77777777" w:rsidR="00FF2708" w:rsidRPr="00100B12" w:rsidRDefault="00FF2708" w:rsidP="00FD7B3B">
      <w:pPr>
        <w:ind w:left="0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2E0BCF3E" w14:textId="637A60B4" w:rsidR="009005E2" w:rsidRPr="00DD27DC" w:rsidRDefault="009005E2" w:rsidP="00A3053B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lastRenderedPageBreak/>
        <w:t>Implement Shared</w:t>
      </w:r>
      <w:r w:rsidR="003942D8"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 xml:space="preserve"> </w:t>
      </w: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preferences project</w:t>
      </w:r>
      <w:r w:rsidR="00196029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.</w:t>
      </w:r>
    </w:p>
    <w:p w14:paraId="7ED89A7D" w14:textId="13BD0B60" w:rsidR="003942D8" w:rsidRPr="00DD27DC" w:rsidRDefault="003942D8" w:rsidP="003942D8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5C3DE938" w14:textId="5745345C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Activity_main.xml</w:t>
      </w:r>
    </w:p>
    <w:p w14:paraId="116283FD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&lt;?xml version="1.0" encoding="utf-8"?&gt;</w:t>
      </w:r>
    </w:p>
    <w:p w14:paraId="0B6E33CA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&lt;RelativeLayout</w:t>
      </w:r>
    </w:p>
    <w:p w14:paraId="1DC58CAC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xmlns:android="http://schemas.android.com/apk/res/android"</w:t>
      </w:r>
    </w:p>
    <w:p w14:paraId="3EB2767B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xmlns:tools="http://schemas.android.com/tools"</w:t>
      </w:r>
    </w:p>
    <w:p w14:paraId="5F7817E9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android:layout_width="match_parent"</w:t>
      </w:r>
    </w:p>
    <w:p w14:paraId="1D3A2D93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android:layout_height="match_parent"</w:t>
      </w:r>
    </w:p>
    <w:p w14:paraId="5BF31167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tools:context=".MainActivity"</w:t>
      </w:r>
    </w:p>
    <w:p w14:paraId="16EF94AE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tools:ignore="HardcodedText"&gt;</w:t>
      </w:r>
    </w:p>
    <w:p w14:paraId="00279F25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B11104F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&lt;TextView</w:t>
      </w:r>
    </w:p>
    <w:p w14:paraId="28AB4D37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android:id="@+id/textview"</w:t>
      </w:r>
    </w:p>
    <w:p w14:paraId="4EBE06C5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android:layout_width="wrap_content"</w:t>
      </w:r>
    </w:p>
    <w:p w14:paraId="6B168F50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android:layout_height="wrap_content"</w:t>
      </w:r>
    </w:p>
    <w:p w14:paraId="5B84ED31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android:layout_centerHorizontal="true"</w:t>
      </w:r>
    </w:p>
    <w:p w14:paraId="158C57D5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android:layout_marginTop="32dp"</w:t>
      </w:r>
    </w:p>
    <w:p w14:paraId="4412307D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android:text="Shared Preferences Demo"</w:t>
      </w:r>
    </w:p>
    <w:p w14:paraId="08DB0866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android:textColor="@android:color/black"</w:t>
      </w:r>
    </w:p>
    <w:p w14:paraId="55DDF47D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android:textSize="24sp" /&gt;</w:t>
      </w:r>
    </w:p>
    <w:p w14:paraId="3EF94B88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CD37E5D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&lt;EditText</w:t>
      </w:r>
    </w:p>
    <w:p w14:paraId="58A3AD72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android:id="@+id/edit1"</w:t>
      </w:r>
    </w:p>
    <w:p w14:paraId="1A41CB67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android:layout_width="match_parent"</w:t>
      </w:r>
    </w:p>
    <w:p w14:paraId="6924F1DA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android:layout_height="wrap_content"</w:t>
      </w:r>
    </w:p>
    <w:p w14:paraId="495F2451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android:layout_below="@+id/textview"</w:t>
      </w:r>
    </w:p>
    <w:p w14:paraId="62011562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android:layout_marginStart="16dp"</w:t>
      </w:r>
    </w:p>
    <w:p w14:paraId="5E9E4843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android:layout_marginTop="8dp"</w:t>
      </w:r>
    </w:p>
    <w:p w14:paraId="79470F3F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android:layout_marginEnd="16dp"</w:t>
      </w:r>
    </w:p>
    <w:p w14:paraId="3620ED15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android:hint="Enter your Name"</w:t>
      </w:r>
    </w:p>
    <w:p w14:paraId="28340896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android:padding="10dp" /&gt;</w:t>
      </w:r>
    </w:p>
    <w:p w14:paraId="6F3A20AE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404AA46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&lt;EditText</w:t>
      </w:r>
    </w:p>
    <w:p w14:paraId="62050B08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android:id="@+id/edit2"</w:t>
      </w:r>
    </w:p>
    <w:p w14:paraId="7685164F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android:layout_width="match_parent"</w:t>
      </w:r>
    </w:p>
    <w:p w14:paraId="6AB5BDD2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android:layout_height="wrap_content"</w:t>
      </w:r>
    </w:p>
    <w:p w14:paraId="59401B7F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android:layout_below="@+id/edit1"</w:t>
      </w:r>
    </w:p>
    <w:p w14:paraId="0B6BBACB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android:layout_marginStart="16dp"</w:t>
      </w:r>
    </w:p>
    <w:p w14:paraId="3EE9C78D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android:layout_marginTop="8dp"</w:t>
      </w:r>
    </w:p>
    <w:p w14:paraId="299942D7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android:layout_marginEnd="16dp"</w:t>
      </w:r>
    </w:p>
    <w:p w14:paraId="77A60B0B" w14:textId="77777777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android:hint="Enter your Age"</w:t>
      </w:r>
    </w:p>
    <w:p w14:paraId="5646A158" w14:textId="248DD786" w:rsidR="00C37068" w:rsidRPr="00DD27DC" w:rsidRDefault="00C37068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android:padding="10dp" /&gt;</w:t>
      </w:r>
    </w:p>
    <w:p w14:paraId="0B81F25D" w14:textId="03E15C85" w:rsidR="00C37068" w:rsidRPr="00DD27DC" w:rsidRDefault="00C37068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&lt;/RelativeLayout&gt;</w:t>
      </w:r>
    </w:p>
    <w:p w14:paraId="77A70F5D" w14:textId="77777777" w:rsidR="00911489" w:rsidRPr="00DD27DC" w:rsidRDefault="00911489" w:rsidP="00C3706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E2269B9" w14:textId="7104CEF8" w:rsidR="00F7241A" w:rsidRPr="00DD27DC" w:rsidRDefault="00C37068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noProof/>
          <w:lang w:val="en-IN" w:eastAsia="en-GB" w:bidi="gu-IN"/>
        </w:rPr>
        <w:lastRenderedPageBreak/>
        <w:drawing>
          <wp:inline distT="0" distB="0" distL="0" distR="0" wp14:anchorId="7AE6A10E" wp14:editId="262CFE59">
            <wp:extent cx="4884420" cy="404422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092" cy="406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F667" w14:textId="67EDC66D" w:rsidR="00567DCD" w:rsidRPr="00DD27DC" w:rsidRDefault="00567DCD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7E22ADA" w14:textId="2A92AC36" w:rsidR="00567DCD" w:rsidRPr="00DD27DC" w:rsidRDefault="00567DCD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7E5643D" w14:textId="16436316" w:rsidR="00567DCD" w:rsidRPr="00DD27DC" w:rsidRDefault="00567DCD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23CFE30" w14:textId="68F03DF1" w:rsidR="00567DCD" w:rsidRPr="00DD27DC" w:rsidRDefault="00567DCD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638543D4" w14:textId="0A8810D5" w:rsidR="00567DCD" w:rsidRPr="00DD27DC" w:rsidRDefault="00567DCD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0FA75AD" w14:textId="43812D76" w:rsidR="00567DCD" w:rsidRPr="00DD27DC" w:rsidRDefault="00567DCD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DB9E9DF" w14:textId="704E0054" w:rsidR="00567DCD" w:rsidRPr="00DD27DC" w:rsidRDefault="00567DCD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B6F7B11" w14:textId="7ED13262" w:rsidR="00567DCD" w:rsidRPr="00DD27DC" w:rsidRDefault="00567DCD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A86D981" w14:textId="62530619" w:rsidR="00567DCD" w:rsidRPr="00DD27DC" w:rsidRDefault="00567DCD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61DDDED" w14:textId="62D795B4" w:rsidR="00567DCD" w:rsidRPr="00DD27DC" w:rsidRDefault="00567DCD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396F49C" w14:textId="5132AC75" w:rsidR="00567DCD" w:rsidRPr="00DD27DC" w:rsidRDefault="00567DCD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00EEFA7" w14:textId="780CA9C3" w:rsidR="00567DCD" w:rsidRPr="00DD27DC" w:rsidRDefault="00567DCD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8D9A4B7" w14:textId="7090B228" w:rsidR="00567DCD" w:rsidRPr="00DD27DC" w:rsidRDefault="00567DCD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A0F92C7" w14:textId="427ECC03" w:rsidR="00567DCD" w:rsidRPr="00DD27DC" w:rsidRDefault="00567DCD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5656257" w14:textId="6D7A4F83" w:rsidR="00567DCD" w:rsidRPr="00DD27DC" w:rsidRDefault="00567DCD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8493F5E" w14:textId="7D10A67A" w:rsidR="00567DCD" w:rsidRPr="00DD27DC" w:rsidRDefault="00567DCD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2CF9268" w14:textId="70304B76" w:rsidR="00567DCD" w:rsidRPr="00DD27DC" w:rsidRDefault="00567DCD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7CBEA1B" w14:textId="34E0B825" w:rsidR="00567DCD" w:rsidRPr="00DD27DC" w:rsidRDefault="00567DCD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C052EF8" w14:textId="3508A9E8" w:rsidR="00567DCD" w:rsidRDefault="00567DCD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86AFC27" w14:textId="2B5839F6" w:rsidR="00FF2708" w:rsidRDefault="00FF2708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2B46B61" w14:textId="0E88605A" w:rsidR="00FF2708" w:rsidRDefault="00FF2708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0E516C4" w14:textId="0FA72E47" w:rsidR="00FF2708" w:rsidRDefault="00FF2708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BA721CD" w14:textId="75C87E4D" w:rsidR="00FF2708" w:rsidRDefault="00FF2708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7A23F18" w14:textId="77777777" w:rsidR="00FF2708" w:rsidRPr="00DD27DC" w:rsidRDefault="00FF2708" w:rsidP="00ED0500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1AC214A" w14:textId="77777777" w:rsidR="004469B6" w:rsidRPr="00DD27DC" w:rsidRDefault="004469B6" w:rsidP="008768B1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23FFE91" w14:textId="7EE377BC" w:rsidR="00100B12" w:rsidRDefault="00100B12" w:rsidP="00A3053B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lastRenderedPageBreak/>
        <w:t>Implement Firebase used project.</w:t>
      </w:r>
    </w:p>
    <w:p w14:paraId="34E1DE86" w14:textId="0F641A6D" w:rsidR="00FF2708" w:rsidRPr="00FD7B3B" w:rsidRDefault="00FF2708" w:rsidP="00FD7B3B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Activity_main.xml</w:t>
      </w:r>
    </w:p>
    <w:p w14:paraId="379EB936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&lt;?xml version="1.0" encoding="utf-8"?&gt;</w:t>
      </w:r>
    </w:p>
    <w:p w14:paraId="5F340C01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&lt;androidx.constraintlayout.widget.ConstraintLayout xmlns:android="http://schemas.android.com/apk/res/android"</w:t>
      </w:r>
    </w:p>
    <w:p w14:paraId="6ABD75D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xmlns:app="http://schemas.android.com/apk/res-auto"</w:t>
      </w:r>
    </w:p>
    <w:p w14:paraId="015E1C56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xmlns:tools="http://schemas.android.com/tools"</w:t>
      </w:r>
    </w:p>
    <w:p w14:paraId="1271CC5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android:id="@+id/Signup_buttton"</w:t>
      </w:r>
    </w:p>
    <w:p w14:paraId="32B7CDF7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android:layout_width="match_parent"</w:t>
      </w:r>
    </w:p>
    <w:p w14:paraId="506544D9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android:layout_height="match_parent"</w:t>
      </w:r>
    </w:p>
    <w:p w14:paraId="580F1F4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tools:context=".MainActivity"&gt;</w:t>
      </w:r>
    </w:p>
    <w:p w14:paraId="57307C54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A1E748F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&lt;Button</w:t>
      </w:r>
    </w:p>
    <w:p w14:paraId="7D6A8E2D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android:id="@+id/signupbutton"</w:t>
      </w:r>
    </w:p>
    <w:p w14:paraId="7BDD5AD7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android:layout_width="wrap_content"</w:t>
      </w:r>
    </w:p>
    <w:p w14:paraId="75F2EC1A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android:layout_height="wrap_content"</w:t>
      </w:r>
    </w:p>
    <w:p w14:paraId="0358A759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android:layout_marginStart="133dp"</w:t>
      </w:r>
    </w:p>
    <w:p w14:paraId="7B18A538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android:layout_marginBottom="156dp"</w:t>
      </w:r>
    </w:p>
    <w:p w14:paraId="7B8755C4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android:text="Sign UP"</w:t>
      </w:r>
    </w:p>
    <w:p w14:paraId="11F24D4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app:layout_constraintBottom_toBottomOf="parent"</w:t>
      </w:r>
    </w:p>
    <w:p w14:paraId="178C1149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app:layout_constraintEnd_toEndOf="parent"</w:t>
      </w:r>
    </w:p>
    <w:p w14:paraId="737FEB98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app:layout_constraintHorizontal_bias="0.173"</w:t>
      </w:r>
    </w:p>
    <w:p w14:paraId="0D7E0A67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app:layout_constraintStart_toStartOf="parent" /&gt;</w:t>
      </w:r>
    </w:p>
    <w:p w14:paraId="3761BF5A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BF6A06F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&lt;EditText</w:t>
      </w:r>
    </w:p>
    <w:p w14:paraId="7F7599C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android:id="@+id/editTextTextEmaill"</w:t>
      </w:r>
    </w:p>
    <w:p w14:paraId="5D98CD11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android:layout_width="wrap_content"</w:t>
      </w:r>
    </w:p>
    <w:p w14:paraId="49FFEF8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android:layout_height="wrap_content"</w:t>
      </w:r>
    </w:p>
    <w:p w14:paraId="7A93D1A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android:layout_marginStart="3dp"</w:t>
      </w:r>
    </w:p>
    <w:p w14:paraId="13DF9AF7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android:layout_marginBottom="48dp"</w:t>
      </w:r>
    </w:p>
    <w:p w14:paraId="0448A35E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android:ems="10"</w:t>
      </w:r>
    </w:p>
    <w:p w14:paraId="71AFF20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android:hint="Please Enter Your Email Address"</w:t>
      </w:r>
    </w:p>
    <w:p w14:paraId="05E44505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android:inputType="textEmailAddress"</w:t>
      </w:r>
    </w:p>
    <w:p w14:paraId="213881E6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app:layout_constraintBottom_toTopOf="@+id/editTextPassword"</w:t>
      </w:r>
    </w:p>
    <w:p w14:paraId="0FDC070F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app:layout_constraintEnd_toEndOf="parent"</w:t>
      </w:r>
    </w:p>
    <w:p w14:paraId="07078E4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app:layout_constraintHorizontal_bias="0.5"</w:t>
      </w:r>
    </w:p>
    <w:p w14:paraId="47E96294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app:layout_constraintStart_toStartOf="parent" /&gt;</w:t>
      </w:r>
    </w:p>
    <w:p w14:paraId="5F77911E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907257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&lt;EditText</w:t>
      </w:r>
    </w:p>
    <w:p w14:paraId="7233DEA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android:id="@+id/editTextPassword"</w:t>
      </w:r>
    </w:p>
    <w:p w14:paraId="4AF08F05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android:layout_width="wrap_content"</w:t>
      </w:r>
    </w:p>
    <w:p w14:paraId="09AB8611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android:layout_height="wrap_content"</w:t>
      </w:r>
    </w:p>
    <w:p w14:paraId="1442E616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android:layout_marginStart="70dp"</w:t>
      </w:r>
    </w:p>
    <w:p w14:paraId="65819E66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android:layout_marginBottom="44dp"</w:t>
      </w:r>
    </w:p>
    <w:p w14:paraId="38A6A90A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android:ems="10"</w:t>
      </w:r>
    </w:p>
    <w:p w14:paraId="6CAFB361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android:hint="Please Enter Your Password"</w:t>
      </w:r>
    </w:p>
    <w:p w14:paraId="2B818CC5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android:inputType="textPassword"</w:t>
      </w:r>
    </w:p>
    <w:p w14:paraId="24023736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app:layout_constraintBottom_toTopOf="@+id/Sign_inButtton"</w:t>
      </w:r>
    </w:p>
    <w:p w14:paraId="040CDDB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app:layout_constraintEnd_toEndOf="parent"</w:t>
      </w:r>
    </w:p>
    <w:p w14:paraId="7CA1CFA6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app:layout_constraintHorizontal_bias="0.229"</w:t>
      </w:r>
    </w:p>
    <w:p w14:paraId="66A81946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lastRenderedPageBreak/>
        <w:t xml:space="preserve">        app:layout_constraintStart_toStartOf="parent" /&gt;</w:t>
      </w:r>
    </w:p>
    <w:p w14:paraId="59DE89F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95EB186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&lt;Button</w:t>
      </w:r>
    </w:p>
    <w:p w14:paraId="50CD4CC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android:id="@+id/Sign_inButtton"</w:t>
      </w:r>
    </w:p>
    <w:p w14:paraId="6F06513E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android:layout_width="wrap_content"</w:t>
      </w:r>
    </w:p>
    <w:p w14:paraId="60679C27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android:layout_height="wrap_content"</w:t>
      </w:r>
    </w:p>
    <w:p w14:paraId="01DE5BEA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android:layout_marginStart="8dp"</w:t>
      </w:r>
    </w:p>
    <w:p w14:paraId="4A78C805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android:layout_marginBottom="116dp"</w:t>
      </w:r>
    </w:p>
    <w:p w14:paraId="169E418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android:text="Sign in"</w:t>
      </w:r>
    </w:p>
    <w:p w14:paraId="5043F2F7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app:layout_constraintBottom_toTopOf="@+id/signupbutton"</w:t>
      </w:r>
    </w:p>
    <w:p w14:paraId="59CCC64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app:layout_constraintEnd_toEndOf="parent"</w:t>
      </w:r>
    </w:p>
    <w:p w14:paraId="1FE01FE9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app:layout_constraintHorizontal_bias="0.5"</w:t>
      </w:r>
    </w:p>
    <w:p w14:paraId="7435005D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app:layout_constraintStart_toStartOf="parent" /&gt;</w:t>
      </w:r>
    </w:p>
    <w:p w14:paraId="305BDE02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F60ADB2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&lt;Button</w:t>
      </w:r>
    </w:p>
    <w:p w14:paraId="4AF45DA1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android:id="@+id/ForgetButton"</w:t>
      </w:r>
    </w:p>
    <w:p w14:paraId="1BB8CCC5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android:layout_width="wrap_content"</w:t>
      </w:r>
    </w:p>
    <w:p w14:paraId="1B946EE5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android:layout_height="wrap_content"</w:t>
      </w:r>
    </w:p>
    <w:p w14:paraId="286F0C0D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android:layout_marginStart="9dp"</w:t>
      </w:r>
    </w:p>
    <w:p w14:paraId="472E25CA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android:layout_marginTop="44dp"</w:t>
      </w:r>
    </w:p>
    <w:p w14:paraId="506C92C5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android:text="Forget Password"</w:t>
      </w:r>
    </w:p>
    <w:p w14:paraId="704767F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app:layout_constraintEnd_toEndOf="parent"</w:t>
      </w:r>
    </w:p>
    <w:p w14:paraId="7E6CEEE8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app:layout_constraintHorizontal_bias="0.542"</w:t>
      </w:r>
    </w:p>
    <w:p w14:paraId="34163BAF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app:layout_constraintStart_toStartOf="parent"</w:t>
      </w:r>
    </w:p>
    <w:p w14:paraId="53FC76B9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app:layout_constraintTop_toBottomOf="@+id/signupbutton" /&gt;</w:t>
      </w:r>
    </w:p>
    <w:p w14:paraId="1763825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F8CAD28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&lt;Button</w:t>
      </w:r>
    </w:p>
    <w:p w14:paraId="32DBB80A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android:id="@+id/buttonPhoneSign"</w:t>
      </w:r>
    </w:p>
    <w:p w14:paraId="32302FAD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android:layout_width="wrap_content"</w:t>
      </w:r>
    </w:p>
    <w:p w14:paraId="7DA1C3B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android:layout_height="wrap_content"</w:t>
      </w:r>
    </w:p>
    <w:p w14:paraId="41DECC81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android:layout_marginTop="32dp"</w:t>
      </w:r>
    </w:p>
    <w:p w14:paraId="1B58362D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android:text="Sign in With Phone no"</w:t>
      </w:r>
    </w:p>
    <w:p w14:paraId="2223108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app:layout_constraintEnd_toEndOf="parent"</w:t>
      </w:r>
    </w:p>
    <w:p w14:paraId="363CC229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app:layout_constraintHorizontal_bias="0.5"</w:t>
      </w:r>
    </w:p>
    <w:p w14:paraId="53F1798F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app:layout_constraintStart_toStartOf="parent"</w:t>
      </w:r>
    </w:p>
    <w:p w14:paraId="71D1348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app:layout_constraintTop_toBottomOf="@+id/Sign_inButtton" /&gt;</w:t>
      </w:r>
    </w:p>
    <w:p w14:paraId="01D9B149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623DCB9" w14:textId="4275303A" w:rsidR="00FF2708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&lt;/androidx.constraintlayout.widget.ConstraintLayout&gt;</w:t>
      </w:r>
    </w:p>
    <w:p w14:paraId="24C8009B" w14:textId="27CC047D" w:rsid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8D50281" w14:textId="1B2996CB" w:rsidR="00C75C3E" w:rsidRPr="00FD7B3B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FD7B3B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MainActivity.java</w:t>
      </w:r>
    </w:p>
    <w:p w14:paraId="61858805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package com.company.firebaseexample;</w:t>
      </w:r>
    </w:p>
    <w:p w14:paraId="5AC02206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7E623D6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import androidx.annotation.NonNull;</w:t>
      </w:r>
    </w:p>
    <w:p w14:paraId="72F9928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import androidx.appcompat.app.AppCompatActivity;</w:t>
      </w:r>
    </w:p>
    <w:p w14:paraId="6B77DB79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02BB042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import android.Manifest;</w:t>
      </w:r>
    </w:p>
    <w:p w14:paraId="5715C531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import android.content.Intent;</w:t>
      </w:r>
    </w:p>
    <w:p w14:paraId="793AD452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import android.os.Bundle;</w:t>
      </w:r>
    </w:p>
    <w:p w14:paraId="60F040BA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import android.view.View;</w:t>
      </w:r>
    </w:p>
    <w:p w14:paraId="7BF011F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import android.widget.Button;</w:t>
      </w:r>
    </w:p>
    <w:p w14:paraId="43EED866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lastRenderedPageBreak/>
        <w:t>import android.widget.EditText;</w:t>
      </w:r>
    </w:p>
    <w:p w14:paraId="3CF0919A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import android.widget.TextView;</w:t>
      </w:r>
    </w:p>
    <w:p w14:paraId="740EA4E6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import android.widget.Toast;</w:t>
      </w:r>
    </w:p>
    <w:p w14:paraId="70D8F13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DAB5101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import com.google.android.gms.tasks.OnCompleteListener;</w:t>
      </w:r>
    </w:p>
    <w:p w14:paraId="404F74D8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import com.google.android.gms.tasks.Task;</w:t>
      </w:r>
    </w:p>
    <w:p w14:paraId="4342685F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import com.google.firebase.auth.AuthResult;</w:t>
      </w:r>
    </w:p>
    <w:p w14:paraId="65AADF8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import com.google.firebase.auth.FirebaseAuth;</w:t>
      </w:r>
    </w:p>
    <w:p w14:paraId="674EF24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import com.google.firebase.auth.FirebaseUser;</w:t>
      </w:r>
    </w:p>
    <w:p w14:paraId="5AB231CA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import com.google.firebase.database.DataSnapshot;</w:t>
      </w:r>
    </w:p>
    <w:p w14:paraId="012CE69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import com.google.firebase.database.DatabaseError;</w:t>
      </w:r>
    </w:p>
    <w:p w14:paraId="32978214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import com.google.firebase.database.DatabaseReference;</w:t>
      </w:r>
    </w:p>
    <w:p w14:paraId="796614D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import com.google.firebase.database.FirebaseDatabase;</w:t>
      </w:r>
    </w:p>
    <w:p w14:paraId="5C39ED02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import com.google.firebase.database.ValueEventListener;</w:t>
      </w:r>
    </w:p>
    <w:p w14:paraId="35463BD2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6271B5D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public class MainActivity extends AppCompatActivity {</w:t>
      </w:r>
    </w:p>
    <w:p w14:paraId="3F58D43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DD1174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EditText mail;</w:t>
      </w:r>
    </w:p>
    <w:p w14:paraId="69777AA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EditText password;</w:t>
      </w:r>
    </w:p>
    <w:p w14:paraId="27A838E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Button signin;</w:t>
      </w:r>
    </w:p>
    <w:p w14:paraId="7B9C85AE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Button signup;</w:t>
      </w:r>
    </w:p>
    <w:p w14:paraId="3EC15D25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Button forgotpassword;</w:t>
      </w:r>
    </w:p>
    <w:p w14:paraId="1B1F34E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Button phoneSign;</w:t>
      </w:r>
    </w:p>
    <w:p w14:paraId="173C467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E6771C8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FirebaseAuth auth = FirebaseAuth.getInstance();</w:t>
      </w:r>
    </w:p>
    <w:p w14:paraId="6184F4D9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4B217F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@Override</w:t>
      </w:r>
    </w:p>
    <w:p w14:paraId="7F4DAD6D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protected void onCreate(Bundle savedInstanceState) {</w:t>
      </w:r>
    </w:p>
    <w:p w14:paraId="62031ADE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super.onCreate(savedInstanceState);</w:t>
      </w:r>
    </w:p>
    <w:p w14:paraId="2C2AA29F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setContentView(R.layout.activity_main);</w:t>
      </w:r>
    </w:p>
    <w:p w14:paraId="7AAD7DC8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6CBF618E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mail=findViewById(R.id.editTextTextEmaill);</w:t>
      </w:r>
    </w:p>
    <w:p w14:paraId="050E8731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password=findViewById(R.id.editTextPassword);</w:t>
      </w:r>
    </w:p>
    <w:p w14:paraId="196506FE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signin=findViewById(R.id.Sign_inButtton);</w:t>
      </w:r>
    </w:p>
    <w:p w14:paraId="53CA0DD9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signup=findViewById(R.id.signupbutton);</w:t>
      </w:r>
    </w:p>
    <w:p w14:paraId="098213EE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forgotpassword=findViewById(R.id.ForgetButton);</w:t>
      </w:r>
    </w:p>
    <w:p w14:paraId="5E43399F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phoneSign=findViewById(R.id.buttonPhoneSign);</w:t>
      </w:r>
    </w:p>
    <w:p w14:paraId="5406706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61267D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phoneSign.setOnClickListener(new View.OnClickListener() {</w:t>
      </w:r>
    </w:p>
    <w:p w14:paraId="5B25C5A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@Override</w:t>
      </w:r>
    </w:p>
    <w:p w14:paraId="531D1DE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public void onClick(View view) {</w:t>
      </w:r>
    </w:p>
    <w:p w14:paraId="1F119052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FDA6C5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Intent i = new Intent(MainActivity.this,phoneSignActivity.class);</w:t>
      </w:r>
    </w:p>
    <w:p w14:paraId="797BE5B4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startActivity(i);</w:t>
      </w:r>
    </w:p>
    <w:p w14:paraId="212813F8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finish();</w:t>
      </w:r>
    </w:p>
    <w:p w14:paraId="1992C206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E2A2B1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}</w:t>
      </w:r>
    </w:p>
    <w:p w14:paraId="22C49D3A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});</w:t>
      </w:r>
    </w:p>
    <w:p w14:paraId="6BD07B8E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signin.setOnClickListener(new View.OnClickListener() {</w:t>
      </w:r>
    </w:p>
    <w:p w14:paraId="3820ED59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@Override</w:t>
      </w:r>
    </w:p>
    <w:p w14:paraId="623E456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public void onClick(View view) {</w:t>
      </w:r>
    </w:p>
    <w:p w14:paraId="09FA352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ED4CDE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String userMail = mail.getText().toString();</w:t>
      </w:r>
    </w:p>
    <w:p w14:paraId="24EB5F5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String userPassword = password.getText().toString();</w:t>
      </w:r>
    </w:p>
    <w:p w14:paraId="74B4AF2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signFirebase(userMail,userPassword);</w:t>
      </w:r>
    </w:p>
    <w:p w14:paraId="52B0F16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692A65D1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}</w:t>
      </w:r>
    </w:p>
    <w:p w14:paraId="1A90FBDD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});</w:t>
      </w:r>
    </w:p>
    <w:p w14:paraId="471B0734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2F03F6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5BCAF95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signup.setOnClickListener(new View.OnClickListener() {</w:t>
      </w:r>
    </w:p>
    <w:p w14:paraId="32A888E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@Override</w:t>
      </w:r>
    </w:p>
    <w:p w14:paraId="06999C81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public void onClick(View view) {</w:t>
      </w:r>
    </w:p>
    <w:p w14:paraId="4E15C16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Intent i = new Intent(MainActivity.this,SignUp.class);</w:t>
      </w:r>
    </w:p>
    <w:p w14:paraId="33A868C7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startActivity(i);</w:t>
      </w:r>
    </w:p>
    <w:p w14:paraId="5EC85928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7113C95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B4DECED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}</w:t>
      </w:r>
    </w:p>
    <w:p w14:paraId="77874744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});</w:t>
      </w:r>
    </w:p>
    <w:p w14:paraId="1BC5EF9F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3865A3E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forgotpassword.setOnClickListener(new View.OnClickListener() {</w:t>
      </w:r>
    </w:p>
    <w:p w14:paraId="2440A7D6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@Override</w:t>
      </w:r>
    </w:p>
    <w:p w14:paraId="5F736FC4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public void onClick(View view) {</w:t>
      </w:r>
    </w:p>
    <w:p w14:paraId="6A93A6CA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Intent i = new Intent(MainActivity.this,ForgetActivity.class);</w:t>
      </w:r>
    </w:p>
    <w:p w14:paraId="3D72858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startActivity(i);</w:t>
      </w:r>
    </w:p>
    <w:p w14:paraId="6D784B7A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AF46834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}</w:t>
      </w:r>
    </w:p>
    <w:p w14:paraId="4D4E677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});</w:t>
      </w:r>
    </w:p>
    <w:p w14:paraId="53E4DCA8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DF2065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8EA851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77FF6C88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CF3A6AD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public void signFirebase(String userMail,String userPassword)</w:t>
      </w:r>
    </w:p>
    <w:p w14:paraId="4A4E0BB2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{</w:t>
      </w:r>
    </w:p>
    <w:p w14:paraId="2F238521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auth.signInWithEmailAndPassword(userMail, userPassword)</w:t>
      </w:r>
    </w:p>
    <w:p w14:paraId="00B7183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.addOnCompleteListener(this, new OnCompleteListener&lt;AuthResult&gt;() {</w:t>
      </w:r>
    </w:p>
    <w:p w14:paraId="0B278AB6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    @Override</w:t>
      </w:r>
    </w:p>
    <w:p w14:paraId="07010E1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    public void onComplete(@NonNull Task&lt;AuthResult&gt; task) {</w:t>
      </w:r>
    </w:p>
    <w:p w14:paraId="4E870AA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        if (task.isSuccessful()) {</w:t>
      </w:r>
    </w:p>
    <w:p w14:paraId="2DB1370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            // Sign in success, update UI with the signed-in user's information</w:t>
      </w:r>
    </w:p>
    <w:p w14:paraId="02999F54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             Intent i = new Intent(MainActivity.this,Main_Menu.class);</w:t>
      </w:r>
    </w:p>
    <w:p w14:paraId="5A82166E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             startActivity(i);</w:t>
      </w:r>
    </w:p>
    <w:p w14:paraId="4BA36DA7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             finish();</w:t>
      </w:r>
    </w:p>
    <w:p w14:paraId="57B27B87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539DE67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81618FE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        } else {</w:t>
      </w:r>
    </w:p>
    <w:p w14:paraId="12C9A09E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            // If sign in fails, display a message to the user.</w:t>
      </w:r>
    </w:p>
    <w:p w14:paraId="5C2386C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9F6F8D4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            Toast.makeText(MainActivity.this,"Incorrect mail or password ",Toast.LENGTH_SHORT).show();</w:t>
      </w:r>
    </w:p>
    <w:p w14:paraId="72B4CA1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CBA7FFF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        }</w:t>
      </w:r>
    </w:p>
    <w:p w14:paraId="39CD1BCD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lastRenderedPageBreak/>
        <w:t xml:space="preserve">                    }</w:t>
      </w:r>
    </w:p>
    <w:p w14:paraId="0CB049DD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});</w:t>
      </w:r>
    </w:p>
    <w:p w14:paraId="620E5436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AC18CE8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E4792B2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2AD39E84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374FE5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@Override</w:t>
      </w:r>
    </w:p>
    <w:p w14:paraId="0A4E98B7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protected void onStart() {</w:t>
      </w:r>
    </w:p>
    <w:p w14:paraId="04456C0A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super.onStart();</w:t>
      </w:r>
    </w:p>
    <w:p w14:paraId="764E810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CB857EF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FirebaseUser user = auth.getCurrentUser();</w:t>
      </w:r>
    </w:p>
    <w:p w14:paraId="071251CE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if(user !=null)</w:t>
      </w:r>
    </w:p>
    <w:p w14:paraId="64D9077A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{</w:t>
      </w:r>
    </w:p>
    <w:p w14:paraId="7500C3A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Intent i = new Intent(MainActivity.this,Main_Menu.class);</w:t>
      </w:r>
    </w:p>
    <w:p w14:paraId="395E28C5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startActivity(i);</w:t>
      </w:r>
    </w:p>
    <w:p w14:paraId="6C4EDE69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finish();</w:t>
      </w:r>
    </w:p>
    <w:p w14:paraId="28B761F9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E3662CE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}</w:t>
      </w:r>
    </w:p>
    <w:p w14:paraId="2779280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258AA444" w14:textId="08747D2B" w:rsid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}</w:t>
      </w:r>
    </w:p>
    <w:p w14:paraId="59073FE6" w14:textId="3BC0CAF6" w:rsidR="00C75C3E" w:rsidRPr="00C75C3E" w:rsidRDefault="00C75C3E" w:rsidP="00C75C3E">
      <w:pPr>
        <w:rPr>
          <w:rFonts w:ascii="Times New Roman" w:eastAsia="Times New Roman" w:hAnsi="Times New Roman" w:cs="Times New Roman"/>
          <w:lang w:val="en-IN" w:eastAsia="en-GB" w:bidi="gu-IN"/>
        </w:rPr>
      </w:pPr>
      <w:r>
        <w:rPr>
          <w:rFonts w:ascii="Times New Roman" w:eastAsia="Times New Roman" w:hAnsi="Times New Roman" w:cs="Times New Roman"/>
          <w:noProof/>
          <w:lang w:val="en-IN" w:eastAsia="en-GB" w:bidi="gu-IN"/>
        </w:rPr>
        <w:drawing>
          <wp:inline distT="0" distB="0" distL="0" distR="0" wp14:anchorId="175DAD62" wp14:editId="12D97742">
            <wp:extent cx="5935980" cy="3939540"/>
            <wp:effectExtent l="0" t="0" r="762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D47A1" w14:textId="6E370ABE" w:rsidR="00D769C5" w:rsidRDefault="00D769C5" w:rsidP="00D769C5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50A410E3" w14:textId="4128A3AA" w:rsidR="00C75C3E" w:rsidRDefault="00C75C3E" w:rsidP="00D769C5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4F1B8A5F" w14:textId="6E9841A4" w:rsidR="00C75C3E" w:rsidRDefault="00C75C3E" w:rsidP="00D769C5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621B1654" w14:textId="77777777" w:rsidR="00C75C3E" w:rsidRDefault="00C75C3E" w:rsidP="00D769C5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2640E11D" w14:textId="5361AE8C" w:rsidR="00100B12" w:rsidRDefault="00100B12" w:rsidP="00A3053B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lastRenderedPageBreak/>
        <w:t>Implement Local Notification project.</w:t>
      </w:r>
    </w:p>
    <w:p w14:paraId="543D7AE2" w14:textId="2F7766DC" w:rsidR="00C75C3E" w:rsidRPr="00FD7B3B" w:rsidRDefault="00C75C3E" w:rsidP="00FD7B3B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Activity_main.xml</w:t>
      </w:r>
    </w:p>
    <w:p w14:paraId="41FA461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&lt;?xml version="1.0" encoding="utf-8"?&gt;</w:t>
      </w:r>
    </w:p>
    <w:p w14:paraId="395EB871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&lt;androidx.constraintlayout.widget.ConstraintLayout xmlns:android="http://schemas.android.com/apk/res/android"</w:t>
      </w:r>
    </w:p>
    <w:p w14:paraId="01D69EB9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xmlns:app="http://schemas.android.com/apk/res-auto"</w:t>
      </w:r>
    </w:p>
    <w:p w14:paraId="2193C041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xmlns:tools="http://schemas.android.com/tools"</w:t>
      </w:r>
    </w:p>
    <w:p w14:paraId="3C43351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android:layout_width="match_parent"</w:t>
      </w:r>
    </w:p>
    <w:p w14:paraId="7957812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android:layout_height="match_parent"</w:t>
      </w:r>
    </w:p>
    <w:p w14:paraId="2D03777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tools:context=".MainActivity"&gt;</w:t>
      </w:r>
    </w:p>
    <w:p w14:paraId="7909C04D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6234828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&lt;Button</w:t>
      </w:r>
    </w:p>
    <w:p w14:paraId="1293D584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android:id="@+id/button"</w:t>
      </w:r>
    </w:p>
    <w:p w14:paraId="4C72D828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android:layout_width="wrap_content"</w:t>
      </w:r>
    </w:p>
    <w:p w14:paraId="6CDB610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android:layout_height="wrap_content"</w:t>
      </w:r>
    </w:p>
    <w:p w14:paraId="37254179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android:text="Button"</w:t>
      </w:r>
    </w:p>
    <w:p w14:paraId="2B4D9E31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android:textSize="24sp"</w:t>
      </w:r>
    </w:p>
    <w:p w14:paraId="5BBA9278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app:layout_constraintBottom_toBottomOf="parent"</w:t>
      </w:r>
    </w:p>
    <w:p w14:paraId="1F91E92D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app:layout_constraintEnd_toEndOf="parent"</w:t>
      </w:r>
    </w:p>
    <w:p w14:paraId="3BAB262F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app:layout_constraintHorizontal_bias="0.5"</w:t>
      </w:r>
    </w:p>
    <w:p w14:paraId="2FE4B3D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app:layout_constraintStart_toStartOf="parent"</w:t>
      </w:r>
    </w:p>
    <w:p w14:paraId="73D30B2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app:layout_constraintTop_toTopOf="parent" /&gt;</w:t>
      </w:r>
    </w:p>
    <w:p w14:paraId="25FF1B6F" w14:textId="6012A46F" w:rsid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&lt;/androidx.constraintlayout.widget.ConstraintLayout&gt;</w:t>
      </w:r>
    </w:p>
    <w:p w14:paraId="463B1FAC" w14:textId="653AF228" w:rsid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168DF38" w14:textId="4FA9F2EC" w:rsidR="00C75C3E" w:rsidRPr="00FD7B3B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FD7B3B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MainActivity.java</w:t>
      </w:r>
    </w:p>
    <w:p w14:paraId="6545752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package com.company.localnotification;</w:t>
      </w:r>
    </w:p>
    <w:p w14:paraId="64571750" w14:textId="2F4B9678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import </w:t>
      </w:r>
      <w:r>
        <w:rPr>
          <w:rFonts w:ascii="Times New Roman" w:eastAsia="Times New Roman" w:hAnsi="Times New Roman" w:cs="Times New Roman"/>
          <w:lang w:val="en-IN" w:eastAsia="en-GB" w:bidi="gu-IN"/>
        </w:rPr>
        <w:t>…</w:t>
      </w:r>
    </w:p>
    <w:p w14:paraId="7C263379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609199DF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public class MainActivity extends AppCompatActivity {</w:t>
      </w:r>
    </w:p>
    <w:p w14:paraId="4CC8F606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Button button;</w:t>
      </w:r>
    </w:p>
    <w:p w14:paraId="5493213D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public final String CHANNEL_ID= "1";</w:t>
      </w:r>
    </w:p>
    <w:p w14:paraId="2B6F11EE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int counter = 0;</w:t>
      </w:r>
    </w:p>
    <w:p w14:paraId="5F0F9919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@Override</w:t>
      </w:r>
    </w:p>
    <w:p w14:paraId="7471326A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protected void onCreate(Bundle savedInstanceState) {</w:t>
      </w:r>
    </w:p>
    <w:p w14:paraId="35A800A6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super.onCreate(savedInstanceState);</w:t>
      </w:r>
    </w:p>
    <w:p w14:paraId="092DA8C4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setContentView(R.layout.activity_main);</w:t>
      </w:r>
    </w:p>
    <w:p w14:paraId="37B00D1E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7F40E4A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button = findViewById(R.id.button);</w:t>
      </w:r>
    </w:p>
    <w:p w14:paraId="68D51747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1EAFC4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button.setOnClickListener(new View.OnClickListener() {</w:t>
      </w:r>
    </w:p>
    <w:p w14:paraId="3EDDD2F7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@Override</w:t>
      </w:r>
    </w:p>
    <w:p w14:paraId="5EF32206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public void onClick(View view) {</w:t>
      </w:r>
    </w:p>
    <w:p w14:paraId="306D2748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counter++;</w:t>
      </w:r>
    </w:p>
    <w:p w14:paraId="6688CC98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button.setText(""+ counter);</w:t>
      </w:r>
    </w:p>
    <w:p w14:paraId="291DE27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if(counter == 5)</w:t>
      </w:r>
    </w:p>
    <w:p w14:paraId="7A851996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{</w:t>
      </w:r>
    </w:p>
    <w:p w14:paraId="5F337817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    startNotification();</w:t>
      </w:r>
    </w:p>
    <w:p w14:paraId="5492FA1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}</w:t>
      </w:r>
    </w:p>
    <w:p w14:paraId="25907E1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3416A35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}</w:t>
      </w:r>
    </w:p>
    <w:p w14:paraId="6F943BC8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lastRenderedPageBreak/>
        <w:t xml:space="preserve">        });</w:t>
      </w:r>
    </w:p>
    <w:p w14:paraId="24C66144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698E400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13BFE1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@RequiresApi(api = Build.VERSION_CODES.O)</w:t>
      </w:r>
    </w:p>
    <w:p w14:paraId="458FFAF2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public void startNotification()</w:t>
      </w:r>
    </w:p>
    <w:p w14:paraId="3F9AE50A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{</w:t>
      </w:r>
    </w:p>
    <w:p w14:paraId="34518348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Intent i = new Intent(this,MainActivity.class);</w:t>
      </w:r>
    </w:p>
    <w:p w14:paraId="3626220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PendingIntent pendingIntent = PendingIntent.getActivity(this,0,i,0);</w:t>
      </w:r>
    </w:p>
    <w:p w14:paraId="6FF4E55F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110648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Intent actionIntent = new Intent(this,recivers.class);</w:t>
      </w:r>
    </w:p>
    <w:p w14:paraId="0CEC471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actionIntent.putExtra("toast","This is Notification Message");</w:t>
      </w:r>
    </w:p>
    <w:p w14:paraId="5F6EEC01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D60CF3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PendingIntent actionPending = PendingIntent.getBroadcast(this,0,actionIntent,0);</w:t>
      </w:r>
    </w:p>
    <w:p w14:paraId="45FB07B7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Notification.Action action = new Notification.Action.Builder(Icon.createWithResource(this,</w:t>
      </w:r>
    </w:p>
    <w:p w14:paraId="4A63C5EE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R.drawable.ic_add_alert_24),"Toast Message",actionPending).build();</w:t>
      </w:r>
    </w:p>
    <w:p w14:paraId="70AD1C1E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C1C90E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Intent dismissIntent = new Intent(this,reciversDismiss.class);</w:t>
      </w:r>
    </w:p>
    <w:p w14:paraId="2EEEC375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PendingIntent dismissPending = PendingIntent.getBroadcast(this,0,dismissIntent,0);</w:t>
      </w:r>
    </w:p>
    <w:p w14:paraId="18CD306E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Notification.Action dismissAction = new Notification.Action.Builder(Icon.createWithResource(this,</w:t>
      </w:r>
    </w:p>
    <w:p w14:paraId="12C7A609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R.drawable.ic_add_alert_24),"Dismiss",dismissPending).build();</w:t>
      </w:r>
    </w:p>
    <w:p w14:paraId="103951F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20AD232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NotificationChannel channel = new NotificationChannel(CHANNEL_ID,"1"</w:t>
      </w:r>
    </w:p>
    <w:p w14:paraId="742E6AA1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, NotificationManager.IMPORTANCE_DEFAULT);</w:t>
      </w:r>
    </w:p>
    <w:p w14:paraId="33BD919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NotificationManager manager = (NotificationManager)getSystemService(NOTIFICATION_SERVICE);</w:t>
      </w:r>
    </w:p>
    <w:p w14:paraId="0A87E677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manager.createNotificationChannel(channel);</w:t>
      </w:r>
    </w:p>
    <w:p w14:paraId="1AA1201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2583F4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Bitmap icon = BitmapFactory.decodeResource(getResources(),R.drawable.abc);</w:t>
      </w:r>
    </w:p>
    <w:p w14:paraId="7E7FB651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//  String text = getResources().getString(R.string.big_text);</w:t>
      </w:r>
    </w:p>
    <w:p w14:paraId="04823E7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3A3D4A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Notification.Builder builder = new Notification.Builder(MainActivity.this,CHANNEL_ID);</w:t>
      </w:r>
    </w:p>
    <w:p w14:paraId="0F2271C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7728D1F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builder.setSmallIcon(R.drawable.ic_add_alert_24)</w:t>
      </w:r>
    </w:p>
    <w:p w14:paraId="409CA4D8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.setContentTitle("Title")</w:t>
      </w:r>
    </w:p>
    <w:p w14:paraId="546CD05A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.setContentText("Notification Text")</w:t>
      </w:r>
    </w:p>
    <w:p w14:paraId="6D81FD6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.setContentIntent(pendingIntent)</w:t>
      </w:r>
    </w:p>
    <w:p w14:paraId="2EE2A000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.setAutoCancel(true)</w:t>
      </w:r>
    </w:p>
    <w:p w14:paraId="4720DC2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.addAction(action)</w:t>
      </w:r>
    </w:p>
    <w:p w14:paraId="52AB31FD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.addAction(dismissAction)</w:t>
      </w:r>
    </w:p>
    <w:p w14:paraId="0CA9A4FC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.setColor(Color.BLUE)</w:t>
      </w:r>
    </w:p>
    <w:p w14:paraId="632B0481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.setLargeIcon(icon)</w:t>
      </w:r>
    </w:p>
    <w:p w14:paraId="0458A21B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        .setStyle(new Notification.BigPictureStyle().bigPicture(icon));</w:t>
      </w:r>
    </w:p>
    <w:p w14:paraId="574FA619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5A3E114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AFE877F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NotificationManagerCompat compat = NotificationManagerCompat.from(MainActivity.this);</w:t>
      </w:r>
    </w:p>
    <w:p w14:paraId="31A0D4B3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20CAE66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 xml:space="preserve">        compat.notify(1,builder.build());</w:t>
      </w:r>
    </w:p>
    <w:p w14:paraId="3B8B2A97" w14:textId="77777777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lastRenderedPageBreak/>
        <w:t xml:space="preserve">     }</w:t>
      </w:r>
    </w:p>
    <w:p w14:paraId="45D92818" w14:textId="64EDAAC9" w:rsidR="00C75C3E" w:rsidRPr="00C75C3E" w:rsidRDefault="00C75C3E" w:rsidP="00C75C3E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C75C3E">
        <w:rPr>
          <w:rFonts w:ascii="Times New Roman" w:eastAsia="Times New Roman" w:hAnsi="Times New Roman" w:cs="Times New Roman"/>
          <w:lang w:val="en-IN" w:eastAsia="en-GB" w:bidi="gu-IN"/>
        </w:rPr>
        <w:t>}</w:t>
      </w:r>
    </w:p>
    <w:p w14:paraId="02DC789B" w14:textId="462F94B8" w:rsidR="00D769C5" w:rsidRPr="00405287" w:rsidRDefault="00405287" w:rsidP="00405287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IN" w:eastAsia="en-GB" w:bidi="gu-IN"/>
        </w:rPr>
        <w:drawing>
          <wp:inline distT="0" distB="0" distL="0" distR="0" wp14:anchorId="2CA849C1" wp14:editId="5FCFE922">
            <wp:extent cx="5890260" cy="47091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4DF53" w14:textId="2A6928BE" w:rsidR="00C75C3E" w:rsidRDefault="00C75C3E" w:rsidP="00D769C5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1F4CC8F5" w14:textId="5FC620DD" w:rsidR="00405287" w:rsidRDefault="00405287" w:rsidP="00D769C5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4EE7B186" w14:textId="29924975" w:rsidR="00405287" w:rsidRDefault="00405287" w:rsidP="00D769C5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6C18D6EE" w14:textId="0FFA68F7" w:rsidR="00405287" w:rsidRDefault="00405287" w:rsidP="00D769C5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149992FE" w14:textId="62A8C3C8" w:rsidR="00405287" w:rsidRDefault="00405287" w:rsidP="00D769C5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7F6BC19E" w14:textId="63EFD52A" w:rsidR="00405287" w:rsidRDefault="00405287" w:rsidP="00D769C5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02D19563" w14:textId="3D5CA45F" w:rsidR="00405287" w:rsidRDefault="00405287" w:rsidP="00D769C5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261AAD34" w14:textId="68736274" w:rsidR="00405287" w:rsidRDefault="00405287" w:rsidP="00D769C5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2D94EFAE" w14:textId="45BBC37F" w:rsidR="00405287" w:rsidRDefault="00405287" w:rsidP="00D769C5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4F47BE72" w14:textId="0E61F70E" w:rsidR="00405287" w:rsidRDefault="00405287" w:rsidP="00D769C5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5F4F8D2E" w14:textId="09E8074A" w:rsidR="00405287" w:rsidRDefault="00405287" w:rsidP="00D769C5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256C52BD" w14:textId="47AEE09F" w:rsidR="00405287" w:rsidRDefault="00405287" w:rsidP="00D769C5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1AEC03F0" w14:textId="6B5FCF4C" w:rsidR="00405287" w:rsidRDefault="00405287" w:rsidP="00D769C5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55A090E4" w14:textId="77777777" w:rsidR="00405287" w:rsidRDefault="00405287" w:rsidP="00D769C5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715F06D6" w14:textId="334BE940" w:rsidR="009005E2" w:rsidRPr="00DD27DC" w:rsidRDefault="009005E2" w:rsidP="00A3053B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lastRenderedPageBreak/>
        <w:t>Implement web</w:t>
      </w:r>
      <w:r w:rsidR="00175CD6"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 xml:space="preserve"> </w:t>
      </w: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view project</w:t>
      </w:r>
      <w:r w:rsidR="007C395E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.</w:t>
      </w:r>
    </w:p>
    <w:p w14:paraId="64CB1DAF" w14:textId="77777777" w:rsidR="00A92762" w:rsidRPr="00DD27DC" w:rsidRDefault="00A92762" w:rsidP="00A92762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</w:p>
    <w:p w14:paraId="40F94AE4" w14:textId="062A7356" w:rsidR="00BA4FE9" w:rsidRPr="00DD27DC" w:rsidRDefault="00BA4FE9" w:rsidP="00A92762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MainActivity.java</w:t>
      </w:r>
    </w:p>
    <w:p w14:paraId="5DC9445D" w14:textId="3F4918E0" w:rsidR="00BA4FE9" w:rsidRPr="00DD27DC" w:rsidRDefault="00BA4FE9" w:rsidP="00A92762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package com.example.webview;</w:t>
      </w:r>
    </w:p>
    <w:p w14:paraId="640453E4" w14:textId="4FE52C92" w:rsidR="00BA4FE9" w:rsidRPr="00DD27DC" w:rsidRDefault="00BA4FE9" w:rsidP="00A92762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androidx.appcompat.app.AppCompatActivity;</w:t>
      </w:r>
    </w:p>
    <w:p w14:paraId="151334BD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android.os.Bundle;</w:t>
      </w:r>
    </w:p>
    <w:p w14:paraId="1CDAE126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android.webkit.WebView;</w:t>
      </w:r>
    </w:p>
    <w:p w14:paraId="13FC21E9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import android.webkit.WebViewClient;</w:t>
      </w:r>
    </w:p>
    <w:p w14:paraId="4AAD9679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0728DF5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public class MainActivity extends AppCompatActivity {</w:t>
      </w:r>
    </w:p>
    <w:p w14:paraId="6ED30EA2" w14:textId="70760492" w:rsidR="00BA4FE9" w:rsidRPr="00DD27DC" w:rsidRDefault="00BA4FE9" w:rsidP="00176018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WebView webView;</w:t>
      </w:r>
    </w:p>
    <w:p w14:paraId="31E54E98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@Override</w:t>
      </w:r>
    </w:p>
    <w:p w14:paraId="4504ECDE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protected void onCreate(Bundle savedInstanceState) {</w:t>
      </w:r>
    </w:p>
    <w:p w14:paraId="68FFDDB5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super.onCreate(savedInstanceState);</w:t>
      </w:r>
    </w:p>
    <w:p w14:paraId="3AE95986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setContentView(R.layout.activity_main);</w:t>
      </w:r>
    </w:p>
    <w:p w14:paraId="251C2B52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4B6A0C3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webView = findViewById(R.id.web);</w:t>
      </w:r>
    </w:p>
    <w:p w14:paraId="2D42269E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webView.setWebViewClient(new WebViewClient());</w:t>
      </w:r>
    </w:p>
    <w:p w14:paraId="5DD043B4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webView.loadUrl("https://www.google.com/");</w:t>
      </w:r>
    </w:p>
    <w:p w14:paraId="19C23519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4A7BB85A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75C3E59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@Override</w:t>
      </w:r>
    </w:p>
    <w:p w14:paraId="78D09427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public void onBackPressed() {</w:t>
      </w:r>
    </w:p>
    <w:p w14:paraId="74D0825E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if(webView.canGoBack())</w:t>
      </w:r>
    </w:p>
    <w:p w14:paraId="7E26470E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{</w:t>
      </w:r>
    </w:p>
    <w:p w14:paraId="1D80EE7B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webView.goBack();</w:t>
      </w:r>
    </w:p>
    <w:p w14:paraId="7649AB0A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}</w:t>
      </w:r>
    </w:p>
    <w:p w14:paraId="03338DFB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else {</w:t>
      </w:r>
    </w:p>
    <w:p w14:paraId="6BDA86A9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    super.onBackPressed();</w:t>
      </w:r>
    </w:p>
    <w:p w14:paraId="396CEF3E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}</w:t>
      </w:r>
    </w:p>
    <w:p w14:paraId="2322F305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}</w:t>
      </w:r>
    </w:p>
    <w:p w14:paraId="552765D2" w14:textId="49CCB97F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}</w:t>
      </w:r>
    </w:p>
    <w:p w14:paraId="4DF52703" w14:textId="50E66AD1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29CADC4" w14:textId="0187643F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GB" w:bidi="gu-IN"/>
        </w:rPr>
        <w:t>Activity_main.xml</w:t>
      </w:r>
    </w:p>
    <w:p w14:paraId="273CA45C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&lt;?xml version="1.0" encoding="utf-8"?&gt;</w:t>
      </w:r>
    </w:p>
    <w:p w14:paraId="5C7A213B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&lt;androidx.constraintlayout.widget.ConstraintLayout xmlns:android="http://schemas.android.com/apk/res/android"</w:t>
      </w:r>
    </w:p>
    <w:p w14:paraId="5459BD08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xmlns:app="http://schemas.android.com/apk/res-auto"</w:t>
      </w:r>
    </w:p>
    <w:p w14:paraId="11B5CBA1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xmlns:tools="http://schemas.android.com/tools"</w:t>
      </w:r>
    </w:p>
    <w:p w14:paraId="06518C4D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android:layout_width="match_parent"</w:t>
      </w:r>
    </w:p>
    <w:p w14:paraId="01800AEB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android:layout_height="match_parent"</w:t>
      </w:r>
    </w:p>
    <w:p w14:paraId="40A33061" w14:textId="0D1F59FA" w:rsidR="00BA4FE9" w:rsidRPr="00DD27DC" w:rsidRDefault="00BA4FE9" w:rsidP="00614BFA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tools:context=".MainActivity"&gt;</w:t>
      </w:r>
    </w:p>
    <w:p w14:paraId="4F83D703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&lt;WebView</w:t>
      </w:r>
    </w:p>
    <w:p w14:paraId="0FDC611D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android:id="@+id/web"</w:t>
      </w:r>
    </w:p>
    <w:p w14:paraId="148652E8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android:layout_width="match_parent"</w:t>
      </w:r>
    </w:p>
    <w:p w14:paraId="002738B2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 xml:space="preserve">        android:layout_height="match_parent" /&gt;</w:t>
      </w:r>
    </w:p>
    <w:p w14:paraId="7BB6B0CB" w14:textId="77777777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21D88D9" w14:textId="3D989DE5" w:rsidR="00BA4FE9" w:rsidRPr="00DD27DC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lang w:val="en-IN" w:eastAsia="en-GB" w:bidi="gu-IN"/>
        </w:rPr>
        <w:t>&lt;/androidx.constraintlayout.widget.ConstraintLayout&gt;</w:t>
      </w:r>
    </w:p>
    <w:p w14:paraId="22EE2280" w14:textId="77777777" w:rsidR="00553DEF" w:rsidRPr="00DD27DC" w:rsidRDefault="00553DEF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D0039D4" w14:textId="34F7C750" w:rsidR="00BA4FE9" w:rsidRDefault="00BA4FE9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  <w:r w:rsidRPr="00DD27DC">
        <w:rPr>
          <w:rFonts w:ascii="Times New Roman" w:eastAsia="Times New Roman" w:hAnsi="Times New Roman" w:cs="Times New Roman"/>
          <w:noProof/>
          <w:lang w:val="en-IN" w:eastAsia="en-GB" w:bidi="gu-IN"/>
        </w:rPr>
        <w:lastRenderedPageBreak/>
        <w:drawing>
          <wp:inline distT="0" distB="0" distL="0" distR="0" wp14:anchorId="5E67BE23" wp14:editId="4AC2CE9A">
            <wp:extent cx="5021580" cy="4132006"/>
            <wp:effectExtent l="0" t="0" r="762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409" cy="4133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62427" w14:textId="20C5A8B6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9E61EF7" w14:textId="6C3EC331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ED32A5C" w14:textId="460CD321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50C6C4E" w14:textId="78A3EBF0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39F3CEA" w14:textId="4EF0B80C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3D17270" w14:textId="151FF082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55A5916" w14:textId="76185AC2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1F5EC668" w14:textId="11EE3610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7A9CB2B7" w14:textId="68810B71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9A0DCB8" w14:textId="6B40638C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037D07F" w14:textId="18465B80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E30FC4A" w14:textId="184B84F7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438C8A8" w14:textId="31768F1A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C5CA985" w14:textId="79E01B52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58507FC" w14:textId="7B90174D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61DACD1F" w14:textId="21FC0AAF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D32AF0B" w14:textId="7C72202B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1491665" w14:textId="2BECF570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C908DDF" w14:textId="109F8918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35B1278" w14:textId="67E05AA3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2501FF46" w14:textId="58AAF506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3186C3CB" w14:textId="1A1209B5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410B18C1" w14:textId="61C18033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5760076E" w14:textId="1A09FE2D" w:rsidR="00227151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p w14:paraId="01D09718" w14:textId="77777777" w:rsidR="00227151" w:rsidRPr="00DD27DC" w:rsidRDefault="00227151" w:rsidP="00BA4FE9">
      <w:pPr>
        <w:pStyle w:val="ListParagraph"/>
        <w:ind w:left="792"/>
        <w:rPr>
          <w:rFonts w:ascii="Times New Roman" w:eastAsia="Times New Roman" w:hAnsi="Times New Roman" w:cs="Times New Roman"/>
          <w:lang w:val="en-IN" w:eastAsia="en-GB" w:bidi="gu-IN"/>
        </w:rPr>
      </w:pPr>
    </w:p>
    <w:sectPr w:rsidR="00227151" w:rsidRPr="00DD27DC">
      <w:headerReference w:type="default" r:id="rId25"/>
      <w:footerReference w:type="default" r:id="rId26"/>
      <w:headerReference w:type="first" r:id="rId2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C19C07" w14:textId="77777777" w:rsidR="00BC744D" w:rsidRDefault="00BC744D">
      <w:r>
        <w:separator/>
      </w:r>
    </w:p>
    <w:p w14:paraId="428BAC02" w14:textId="77777777" w:rsidR="00BC744D" w:rsidRDefault="00BC744D"/>
  </w:endnote>
  <w:endnote w:type="continuationSeparator" w:id="0">
    <w:p w14:paraId="13AF2C4D" w14:textId="77777777" w:rsidR="00BC744D" w:rsidRDefault="00BC744D">
      <w:r>
        <w:continuationSeparator/>
      </w:r>
    </w:p>
    <w:p w14:paraId="424336C1" w14:textId="77777777" w:rsidR="00BC744D" w:rsidRDefault="00BC744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altName w:val="Shruti"/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36264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A87336" w14:textId="44A298E2" w:rsidR="00AF5CCA" w:rsidRDefault="00AF5CC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090C066" w14:textId="77777777" w:rsidR="00661859" w:rsidRDefault="006618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D9A618" w14:textId="77777777" w:rsidR="00BC744D" w:rsidRDefault="00BC744D">
      <w:r>
        <w:separator/>
      </w:r>
    </w:p>
    <w:p w14:paraId="20C594CD" w14:textId="77777777" w:rsidR="00BC744D" w:rsidRDefault="00BC744D"/>
  </w:footnote>
  <w:footnote w:type="continuationSeparator" w:id="0">
    <w:p w14:paraId="7551C000" w14:textId="77777777" w:rsidR="00BC744D" w:rsidRDefault="00BC744D">
      <w:r>
        <w:continuationSeparator/>
      </w:r>
    </w:p>
    <w:p w14:paraId="5C3FBFFA" w14:textId="77777777" w:rsidR="00BC744D" w:rsidRDefault="00BC744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37DE01" w14:textId="3B6567DC" w:rsidR="004732E0" w:rsidRDefault="004732E0" w:rsidP="00EF1C88">
    <w:pPr>
      <w:pStyle w:val="Header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826FE0" w14:textId="77777777" w:rsidR="004732E0" w:rsidRDefault="004732E0">
    <w:pPr>
      <w:pStyle w:val="Header"/>
    </w:pPr>
    <w:r>
      <w:rPr>
        <w:noProof/>
        <w:lang w:eastAsia="en-US" w:bidi="gu-IN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6D533EA5" wp14:editId="2D973E32">
              <wp:simplePos x="0" y="0"/>
              <wp:positionH relativeFrom="page">
                <wp:posOffset>352425</wp:posOffset>
              </wp:positionH>
              <wp:positionV relativeFrom="page">
                <wp:posOffset>457200</wp:posOffset>
              </wp:positionV>
              <wp:extent cx="228600" cy="9144000"/>
              <wp:effectExtent l="0" t="0" r="3175" b="635"/>
              <wp:wrapNone/>
              <wp:docPr id="2" name="Group 2" descr="Decorative sidebar for cover page 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8600" cy="9144000"/>
                        <a:chOff x="0" y="0"/>
                        <a:chExt cx="228600" cy="9144000"/>
                      </a:xfrm>
                    </wpg:grpSpPr>
                    <wps:wsp>
                      <wps:cNvPr id="3" name="Rectangle 3" descr="Decorative sidebar"/>
                      <wps:cNvSpPr/>
                      <wps:spPr>
                        <a:xfrm>
                          <a:off x="0" y="0"/>
                          <a:ext cx="228600" cy="878205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" name="Rectangle 5" descr="Decorative sidebar"/>
                      <wps:cNvSpPr>
                        <a:spLocks noChangeAspect="1"/>
                      </wps:cNvSpPr>
                      <wps:spPr>
                        <a:xfrm>
                          <a:off x="0" y="8915400"/>
                          <a:ext cx="228600" cy="2286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2900</wp14:pctWidth>
              </wp14:sizeRelH>
              <wp14:sizeRelV relativeFrom="page">
                <wp14:pctHeight>90900</wp14:pctHeight>
              </wp14:sizeRelV>
            </wp:anchor>
          </w:drawing>
        </mc:Choice>
        <mc:Fallback>
          <w:pict>
            <v:group w14:anchorId="7F1F8124" id="Group 2" o:spid="_x0000_s1026" alt="Decorative sidebar for cover page " style="position:absolute;margin-left:27.75pt;margin-top:36pt;width:18pt;height:10in;z-index:-251657216;mso-width-percent:29;mso-height-percent:909;mso-position-horizontal-relative:page;mso-position-vertical-relative:page;mso-width-percent:29;mso-height-percent:909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">
              <v:rect id="Rectangle 3" o:spid="_x0000_s1027" alt="Decorative sidebar" style="position:absolute;width:2286;height:878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hrzMIA&#10;AADaAAAADwAAAGRycy9kb3ducmV2LnhtbESP0WrCQBRE3wX/YblC33RjSkXTbIJKA6X4UtsPuGZv&#10;k2j2bshuk/TvuwWhj8PMnGHSfDKtGKh3jWUF61UEgri0uuFKwedHsdyCcB5ZY2uZFPyQgzybz1JM&#10;tB35nYazr0SAsEtQQe19l0jpypoMupXtiIP3ZXuDPsi+krrHMcBNK+Mo2kiDDYeFGjs61lTezt9G&#10;wYuxT6frbjBF3Fys3GzZH95YqYfFtH8G4Wny/+F7+1UreIS/K+EGyOw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mGvMwgAAANoAAAAPAAAAAAAAAAAAAAAAAJgCAABkcnMvZG93&#10;bnJldi54bWxQSwUGAAAAAAQABAD1AAAAhwMAAAAA&#10;" fillcolor="#dd8047 [3205]" stroked="f" strokeweight="1pt"/>
              <v:rect id="Rectangle 5" o:spid="_x0000_s1028" alt="Decorative sidebar" style="position:absolute;top:89154;width:2286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iBJMEA&#10;AADaAAAADwAAAGRycy9kb3ducmV2LnhtbESPQYvCMBSE7wv+h/AEL0VTlRWpRhGhIMgKVi/eHs2z&#10;LTYvpYla//1GEDwOM/MNs1x3phYPal1lWcF4FIMgzq2uuFBwPqXDOQjnkTXWlknBixysV72fJSba&#10;PvlIj8wXIkDYJaig9L5JpHR5SQbdyDbEwbva1qAPsi2kbvEZ4KaWkzieSYMVh4USG9qWlN+yu1Ew&#10;TbVp8NClPtrfMTofo/Hl76DUoN9tFiA8df4b/rR3WsEvvK+EGyB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h4gSTBAAAA2gAAAA8AAAAAAAAAAAAAAAAAmAIAAGRycy9kb3du&#10;cmV2LnhtbFBLBQYAAAAABAAEAPUAAACGAwAAAAA=&#10;" fillcolor="#94b6d2 [3204]" stroked="f" strokeweight="1pt">
                <v:path arrowok="t"/>
                <o:lock v:ext="edit" aspectratio="t"/>
              </v:rect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6D6D20"/>
    <w:multiLevelType w:val="hybridMultilevel"/>
    <w:tmpl w:val="B4DE4594"/>
    <w:lvl w:ilvl="0" w:tplc="A8B0EC6A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057318"/>
    <w:multiLevelType w:val="hybridMultilevel"/>
    <w:tmpl w:val="5D3663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576565"/>
    <w:multiLevelType w:val="hybridMultilevel"/>
    <w:tmpl w:val="E0AA9184"/>
    <w:lvl w:ilvl="0" w:tplc="40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" w15:restartNumberingAfterBreak="0">
    <w:nsid w:val="65EA7BA9"/>
    <w:multiLevelType w:val="hybridMultilevel"/>
    <w:tmpl w:val="70420450"/>
    <w:lvl w:ilvl="0" w:tplc="CE5654D8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72" w:hanging="360"/>
      </w:pPr>
    </w:lvl>
    <w:lvl w:ilvl="2" w:tplc="4009001B" w:tentative="1">
      <w:start w:val="1"/>
      <w:numFmt w:val="lowerRoman"/>
      <w:lvlText w:val="%3."/>
      <w:lvlJc w:val="right"/>
      <w:pPr>
        <w:ind w:left="2592" w:hanging="180"/>
      </w:pPr>
    </w:lvl>
    <w:lvl w:ilvl="3" w:tplc="4009000F" w:tentative="1">
      <w:start w:val="1"/>
      <w:numFmt w:val="decimal"/>
      <w:lvlText w:val="%4."/>
      <w:lvlJc w:val="left"/>
      <w:pPr>
        <w:ind w:left="3312" w:hanging="360"/>
      </w:pPr>
    </w:lvl>
    <w:lvl w:ilvl="4" w:tplc="40090019" w:tentative="1">
      <w:start w:val="1"/>
      <w:numFmt w:val="lowerLetter"/>
      <w:lvlText w:val="%5."/>
      <w:lvlJc w:val="left"/>
      <w:pPr>
        <w:ind w:left="4032" w:hanging="360"/>
      </w:pPr>
    </w:lvl>
    <w:lvl w:ilvl="5" w:tplc="4009001B" w:tentative="1">
      <w:start w:val="1"/>
      <w:numFmt w:val="lowerRoman"/>
      <w:lvlText w:val="%6."/>
      <w:lvlJc w:val="right"/>
      <w:pPr>
        <w:ind w:left="4752" w:hanging="180"/>
      </w:pPr>
    </w:lvl>
    <w:lvl w:ilvl="6" w:tplc="4009000F" w:tentative="1">
      <w:start w:val="1"/>
      <w:numFmt w:val="decimal"/>
      <w:lvlText w:val="%7."/>
      <w:lvlJc w:val="left"/>
      <w:pPr>
        <w:ind w:left="5472" w:hanging="360"/>
      </w:pPr>
    </w:lvl>
    <w:lvl w:ilvl="7" w:tplc="40090019" w:tentative="1">
      <w:start w:val="1"/>
      <w:numFmt w:val="lowerLetter"/>
      <w:lvlText w:val="%8."/>
      <w:lvlJc w:val="left"/>
      <w:pPr>
        <w:ind w:left="6192" w:hanging="360"/>
      </w:pPr>
    </w:lvl>
    <w:lvl w:ilvl="8" w:tplc="40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4" w15:restartNumberingAfterBreak="0">
    <w:nsid w:val="6879345D"/>
    <w:multiLevelType w:val="hybridMultilevel"/>
    <w:tmpl w:val="CDDCFAD4"/>
    <w:lvl w:ilvl="0" w:tplc="473C54E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12" w:hanging="360"/>
      </w:pPr>
    </w:lvl>
    <w:lvl w:ilvl="2" w:tplc="4009001B" w:tentative="1">
      <w:start w:val="1"/>
      <w:numFmt w:val="lowerRoman"/>
      <w:lvlText w:val="%3."/>
      <w:lvlJc w:val="right"/>
      <w:pPr>
        <w:ind w:left="2232" w:hanging="180"/>
      </w:pPr>
    </w:lvl>
    <w:lvl w:ilvl="3" w:tplc="4009000F" w:tentative="1">
      <w:start w:val="1"/>
      <w:numFmt w:val="decimal"/>
      <w:lvlText w:val="%4."/>
      <w:lvlJc w:val="left"/>
      <w:pPr>
        <w:ind w:left="2952" w:hanging="360"/>
      </w:pPr>
    </w:lvl>
    <w:lvl w:ilvl="4" w:tplc="40090019" w:tentative="1">
      <w:start w:val="1"/>
      <w:numFmt w:val="lowerLetter"/>
      <w:lvlText w:val="%5."/>
      <w:lvlJc w:val="left"/>
      <w:pPr>
        <w:ind w:left="3672" w:hanging="360"/>
      </w:pPr>
    </w:lvl>
    <w:lvl w:ilvl="5" w:tplc="4009001B" w:tentative="1">
      <w:start w:val="1"/>
      <w:numFmt w:val="lowerRoman"/>
      <w:lvlText w:val="%6."/>
      <w:lvlJc w:val="right"/>
      <w:pPr>
        <w:ind w:left="4392" w:hanging="180"/>
      </w:pPr>
    </w:lvl>
    <w:lvl w:ilvl="6" w:tplc="4009000F" w:tentative="1">
      <w:start w:val="1"/>
      <w:numFmt w:val="decimal"/>
      <w:lvlText w:val="%7."/>
      <w:lvlJc w:val="left"/>
      <w:pPr>
        <w:ind w:left="5112" w:hanging="360"/>
      </w:pPr>
    </w:lvl>
    <w:lvl w:ilvl="7" w:tplc="40090019" w:tentative="1">
      <w:start w:val="1"/>
      <w:numFmt w:val="lowerLetter"/>
      <w:lvlText w:val="%8."/>
      <w:lvlJc w:val="left"/>
      <w:pPr>
        <w:ind w:left="5832" w:hanging="360"/>
      </w:pPr>
    </w:lvl>
    <w:lvl w:ilvl="8" w:tplc="40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" w15:restartNumberingAfterBreak="0">
    <w:nsid w:val="71A10C41"/>
    <w:multiLevelType w:val="hybridMultilevel"/>
    <w:tmpl w:val="E7A688AE"/>
    <w:lvl w:ilvl="0" w:tplc="40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6" w15:restartNumberingAfterBreak="0">
    <w:nsid w:val="72A43FE4"/>
    <w:multiLevelType w:val="hybridMultilevel"/>
    <w:tmpl w:val="5C30200C"/>
    <w:lvl w:ilvl="0" w:tplc="40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3"/>
  </w:num>
  <w:num w:numId="5">
    <w:abstractNumId w:val="1"/>
  </w:num>
  <w:num w:numId="6">
    <w:abstractNumId w:val="2"/>
  </w:num>
  <w:num w:numId="7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5BCB"/>
    <w:rsid w:val="00005719"/>
    <w:rsid w:val="0000687A"/>
    <w:rsid w:val="00025E80"/>
    <w:rsid w:val="00032261"/>
    <w:rsid w:val="000337E7"/>
    <w:rsid w:val="0003724C"/>
    <w:rsid w:val="000428FA"/>
    <w:rsid w:val="00042EDD"/>
    <w:rsid w:val="000434D5"/>
    <w:rsid w:val="000442C7"/>
    <w:rsid w:val="00046389"/>
    <w:rsid w:val="000502F8"/>
    <w:rsid w:val="00050A9A"/>
    <w:rsid w:val="00051117"/>
    <w:rsid w:val="00051155"/>
    <w:rsid w:val="000521DA"/>
    <w:rsid w:val="00053980"/>
    <w:rsid w:val="00054EBC"/>
    <w:rsid w:val="0006137E"/>
    <w:rsid w:val="0006345C"/>
    <w:rsid w:val="00067E02"/>
    <w:rsid w:val="00075061"/>
    <w:rsid w:val="00083CCA"/>
    <w:rsid w:val="00086182"/>
    <w:rsid w:val="000934AF"/>
    <w:rsid w:val="00094A56"/>
    <w:rsid w:val="00095721"/>
    <w:rsid w:val="000A073F"/>
    <w:rsid w:val="000A65BE"/>
    <w:rsid w:val="000B0339"/>
    <w:rsid w:val="000B14CB"/>
    <w:rsid w:val="000B26CB"/>
    <w:rsid w:val="000B77D8"/>
    <w:rsid w:val="000C0E45"/>
    <w:rsid w:val="000E0D05"/>
    <w:rsid w:val="000E19FD"/>
    <w:rsid w:val="000F79A8"/>
    <w:rsid w:val="00100B12"/>
    <w:rsid w:val="00100C4C"/>
    <w:rsid w:val="00101DF9"/>
    <w:rsid w:val="001033D3"/>
    <w:rsid w:val="0010379C"/>
    <w:rsid w:val="001052E7"/>
    <w:rsid w:val="00105C54"/>
    <w:rsid w:val="00105E12"/>
    <w:rsid w:val="00107CB6"/>
    <w:rsid w:val="001106FE"/>
    <w:rsid w:val="001135DC"/>
    <w:rsid w:val="001158DC"/>
    <w:rsid w:val="00125318"/>
    <w:rsid w:val="0012627B"/>
    <w:rsid w:val="001263F0"/>
    <w:rsid w:val="0012640C"/>
    <w:rsid w:val="00130083"/>
    <w:rsid w:val="0013333F"/>
    <w:rsid w:val="00136B23"/>
    <w:rsid w:val="001471DC"/>
    <w:rsid w:val="001558B5"/>
    <w:rsid w:val="0015618A"/>
    <w:rsid w:val="0016041C"/>
    <w:rsid w:val="00161BEE"/>
    <w:rsid w:val="00162CC6"/>
    <w:rsid w:val="00165778"/>
    <w:rsid w:val="0016594D"/>
    <w:rsid w:val="00165F50"/>
    <w:rsid w:val="001749A3"/>
    <w:rsid w:val="00175CD6"/>
    <w:rsid w:val="00176018"/>
    <w:rsid w:val="001815D9"/>
    <w:rsid w:val="00193898"/>
    <w:rsid w:val="00195922"/>
    <w:rsid w:val="00196029"/>
    <w:rsid w:val="001A0E6C"/>
    <w:rsid w:val="001A2269"/>
    <w:rsid w:val="001A43CD"/>
    <w:rsid w:val="001A4C80"/>
    <w:rsid w:val="001A5156"/>
    <w:rsid w:val="001B1F36"/>
    <w:rsid w:val="001B571A"/>
    <w:rsid w:val="001B58FA"/>
    <w:rsid w:val="001B7483"/>
    <w:rsid w:val="001C0E4E"/>
    <w:rsid w:val="001D2F4B"/>
    <w:rsid w:val="001D3503"/>
    <w:rsid w:val="001D54AB"/>
    <w:rsid w:val="001D6CC1"/>
    <w:rsid w:val="001E4533"/>
    <w:rsid w:val="001E5BCB"/>
    <w:rsid w:val="001E5D58"/>
    <w:rsid w:val="001E6F3D"/>
    <w:rsid w:val="001F1041"/>
    <w:rsid w:val="001F1C61"/>
    <w:rsid w:val="001F59BB"/>
    <w:rsid w:val="002021EF"/>
    <w:rsid w:val="00203D2E"/>
    <w:rsid w:val="0020521D"/>
    <w:rsid w:val="00212B99"/>
    <w:rsid w:val="0021596B"/>
    <w:rsid w:val="00226350"/>
    <w:rsid w:val="00227151"/>
    <w:rsid w:val="00227D1C"/>
    <w:rsid w:val="00230345"/>
    <w:rsid w:val="00243F0F"/>
    <w:rsid w:val="0024594C"/>
    <w:rsid w:val="002509D5"/>
    <w:rsid w:val="0025205F"/>
    <w:rsid w:val="00257FDC"/>
    <w:rsid w:val="002645BD"/>
    <w:rsid w:val="0026715D"/>
    <w:rsid w:val="00267916"/>
    <w:rsid w:val="0027631A"/>
    <w:rsid w:val="00280692"/>
    <w:rsid w:val="00281B37"/>
    <w:rsid w:val="002914C6"/>
    <w:rsid w:val="002A6FC4"/>
    <w:rsid w:val="002B21AE"/>
    <w:rsid w:val="002D1A09"/>
    <w:rsid w:val="002E00C8"/>
    <w:rsid w:val="002E274A"/>
    <w:rsid w:val="002E48EF"/>
    <w:rsid w:val="002E7F6F"/>
    <w:rsid w:val="002F4407"/>
    <w:rsid w:val="002F5039"/>
    <w:rsid w:val="002F60EA"/>
    <w:rsid w:val="002F657B"/>
    <w:rsid w:val="00312DD5"/>
    <w:rsid w:val="003135EE"/>
    <w:rsid w:val="00315135"/>
    <w:rsid w:val="00323B83"/>
    <w:rsid w:val="003262FD"/>
    <w:rsid w:val="003304F6"/>
    <w:rsid w:val="0033593E"/>
    <w:rsid w:val="00337A92"/>
    <w:rsid w:val="00341308"/>
    <w:rsid w:val="00341531"/>
    <w:rsid w:val="00345B6D"/>
    <w:rsid w:val="00353849"/>
    <w:rsid w:val="00357EBD"/>
    <w:rsid w:val="0036107D"/>
    <w:rsid w:val="00374CB9"/>
    <w:rsid w:val="00376F7B"/>
    <w:rsid w:val="00385A4C"/>
    <w:rsid w:val="003926B5"/>
    <w:rsid w:val="003942D8"/>
    <w:rsid w:val="00396A67"/>
    <w:rsid w:val="003A0CB1"/>
    <w:rsid w:val="003A114D"/>
    <w:rsid w:val="003B253B"/>
    <w:rsid w:val="003B6CC8"/>
    <w:rsid w:val="003C1054"/>
    <w:rsid w:val="003C7E22"/>
    <w:rsid w:val="003D0677"/>
    <w:rsid w:val="003D4546"/>
    <w:rsid w:val="003D626F"/>
    <w:rsid w:val="003E0B97"/>
    <w:rsid w:val="003E6E7C"/>
    <w:rsid w:val="003E6F13"/>
    <w:rsid w:val="003E733E"/>
    <w:rsid w:val="003F03B7"/>
    <w:rsid w:val="003F066D"/>
    <w:rsid w:val="003F08EB"/>
    <w:rsid w:val="003F24FC"/>
    <w:rsid w:val="003F463D"/>
    <w:rsid w:val="00405287"/>
    <w:rsid w:val="00412B37"/>
    <w:rsid w:val="00414538"/>
    <w:rsid w:val="00414F71"/>
    <w:rsid w:val="0041793B"/>
    <w:rsid w:val="00421991"/>
    <w:rsid w:val="00425354"/>
    <w:rsid w:val="0042760A"/>
    <w:rsid w:val="0043564E"/>
    <w:rsid w:val="004366A1"/>
    <w:rsid w:val="004469B6"/>
    <w:rsid w:val="004534A5"/>
    <w:rsid w:val="00456531"/>
    <w:rsid w:val="004566FA"/>
    <w:rsid w:val="00464570"/>
    <w:rsid w:val="0047030F"/>
    <w:rsid w:val="004732E0"/>
    <w:rsid w:val="00476B7F"/>
    <w:rsid w:val="00476FAA"/>
    <w:rsid w:val="00480BB6"/>
    <w:rsid w:val="00495232"/>
    <w:rsid w:val="004975E1"/>
    <w:rsid w:val="004A469C"/>
    <w:rsid w:val="004A4D85"/>
    <w:rsid w:val="004A4EC4"/>
    <w:rsid w:val="004A6763"/>
    <w:rsid w:val="004A6939"/>
    <w:rsid w:val="004B386C"/>
    <w:rsid w:val="004C3735"/>
    <w:rsid w:val="004D0AAD"/>
    <w:rsid w:val="004D1EBC"/>
    <w:rsid w:val="004D55D5"/>
    <w:rsid w:val="004D6E4C"/>
    <w:rsid w:val="004E0924"/>
    <w:rsid w:val="004E31AE"/>
    <w:rsid w:val="004E31DC"/>
    <w:rsid w:val="004E71E5"/>
    <w:rsid w:val="004E71FA"/>
    <w:rsid w:val="004F24A1"/>
    <w:rsid w:val="004F373A"/>
    <w:rsid w:val="004F4CEB"/>
    <w:rsid w:val="004F5377"/>
    <w:rsid w:val="004F60FE"/>
    <w:rsid w:val="0050354E"/>
    <w:rsid w:val="00504D55"/>
    <w:rsid w:val="00506788"/>
    <w:rsid w:val="00513F64"/>
    <w:rsid w:val="00517AD1"/>
    <w:rsid w:val="00523618"/>
    <w:rsid w:val="00523D8E"/>
    <w:rsid w:val="00530E92"/>
    <w:rsid w:val="0053182B"/>
    <w:rsid w:val="005331CA"/>
    <w:rsid w:val="00541E5C"/>
    <w:rsid w:val="0054693A"/>
    <w:rsid w:val="00547B41"/>
    <w:rsid w:val="005504AE"/>
    <w:rsid w:val="00553DEF"/>
    <w:rsid w:val="00557413"/>
    <w:rsid w:val="005622FF"/>
    <w:rsid w:val="00563447"/>
    <w:rsid w:val="00563F37"/>
    <w:rsid w:val="00567DCD"/>
    <w:rsid w:val="00573533"/>
    <w:rsid w:val="00574ECE"/>
    <w:rsid w:val="0058474A"/>
    <w:rsid w:val="00587AC1"/>
    <w:rsid w:val="0059520C"/>
    <w:rsid w:val="005A1EF5"/>
    <w:rsid w:val="005A4D13"/>
    <w:rsid w:val="005A5504"/>
    <w:rsid w:val="005B1D2A"/>
    <w:rsid w:val="005B5C03"/>
    <w:rsid w:val="005C558A"/>
    <w:rsid w:val="005C6018"/>
    <w:rsid w:val="005D00A1"/>
    <w:rsid w:val="005D3642"/>
    <w:rsid w:val="005D5B8F"/>
    <w:rsid w:val="005D7EC5"/>
    <w:rsid w:val="005E0913"/>
    <w:rsid w:val="005E563A"/>
    <w:rsid w:val="005F1739"/>
    <w:rsid w:val="005F3B61"/>
    <w:rsid w:val="00600E93"/>
    <w:rsid w:val="00610862"/>
    <w:rsid w:val="00612A84"/>
    <w:rsid w:val="00614BFA"/>
    <w:rsid w:val="006203F0"/>
    <w:rsid w:val="00620F20"/>
    <w:rsid w:val="00621B66"/>
    <w:rsid w:val="006311CA"/>
    <w:rsid w:val="00631CDB"/>
    <w:rsid w:val="00632D04"/>
    <w:rsid w:val="0063538C"/>
    <w:rsid w:val="006409B0"/>
    <w:rsid w:val="006424FA"/>
    <w:rsid w:val="00643BE0"/>
    <w:rsid w:val="00643CD9"/>
    <w:rsid w:val="006441B9"/>
    <w:rsid w:val="00653972"/>
    <w:rsid w:val="00654AE8"/>
    <w:rsid w:val="00660B21"/>
    <w:rsid w:val="00661859"/>
    <w:rsid w:val="006626A6"/>
    <w:rsid w:val="006732AD"/>
    <w:rsid w:val="00675731"/>
    <w:rsid w:val="00675752"/>
    <w:rsid w:val="00680324"/>
    <w:rsid w:val="00680A83"/>
    <w:rsid w:val="0068473A"/>
    <w:rsid w:val="00695E26"/>
    <w:rsid w:val="006960CB"/>
    <w:rsid w:val="006A4075"/>
    <w:rsid w:val="006A4801"/>
    <w:rsid w:val="006C5423"/>
    <w:rsid w:val="006C72DA"/>
    <w:rsid w:val="006D5ADB"/>
    <w:rsid w:val="006D6B3F"/>
    <w:rsid w:val="006F09DD"/>
    <w:rsid w:val="006F1098"/>
    <w:rsid w:val="0070592B"/>
    <w:rsid w:val="00714CE5"/>
    <w:rsid w:val="007177CF"/>
    <w:rsid w:val="00736E05"/>
    <w:rsid w:val="00744BBB"/>
    <w:rsid w:val="007477BB"/>
    <w:rsid w:val="00747E00"/>
    <w:rsid w:val="00753601"/>
    <w:rsid w:val="00767597"/>
    <w:rsid w:val="00767C1B"/>
    <w:rsid w:val="0077060E"/>
    <w:rsid w:val="007729E8"/>
    <w:rsid w:val="007825E7"/>
    <w:rsid w:val="007961F3"/>
    <w:rsid w:val="007A4BFB"/>
    <w:rsid w:val="007B3B23"/>
    <w:rsid w:val="007B70C1"/>
    <w:rsid w:val="007C1175"/>
    <w:rsid w:val="007C395E"/>
    <w:rsid w:val="007E2163"/>
    <w:rsid w:val="007E2ECD"/>
    <w:rsid w:val="007E2EF3"/>
    <w:rsid w:val="007E44E9"/>
    <w:rsid w:val="007E593A"/>
    <w:rsid w:val="007F3B04"/>
    <w:rsid w:val="008037C6"/>
    <w:rsid w:val="0081132D"/>
    <w:rsid w:val="00817179"/>
    <w:rsid w:val="00822A8D"/>
    <w:rsid w:val="00824CE9"/>
    <w:rsid w:val="00831731"/>
    <w:rsid w:val="0083474F"/>
    <w:rsid w:val="00836424"/>
    <w:rsid w:val="00836561"/>
    <w:rsid w:val="008424E0"/>
    <w:rsid w:val="0084693B"/>
    <w:rsid w:val="0084790E"/>
    <w:rsid w:val="00851448"/>
    <w:rsid w:val="00852FE0"/>
    <w:rsid w:val="008608B8"/>
    <w:rsid w:val="00861F6B"/>
    <w:rsid w:val="00864908"/>
    <w:rsid w:val="0087181F"/>
    <w:rsid w:val="00873728"/>
    <w:rsid w:val="008741BB"/>
    <w:rsid w:val="00874542"/>
    <w:rsid w:val="00874C6A"/>
    <w:rsid w:val="008768B1"/>
    <w:rsid w:val="00880F3F"/>
    <w:rsid w:val="00882096"/>
    <w:rsid w:val="00882C65"/>
    <w:rsid w:val="00893973"/>
    <w:rsid w:val="008A0C58"/>
    <w:rsid w:val="008A5DBA"/>
    <w:rsid w:val="008B0837"/>
    <w:rsid w:val="008B5EB2"/>
    <w:rsid w:val="008B7309"/>
    <w:rsid w:val="008C4AC6"/>
    <w:rsid w:val="008E1A47"/>
    <w:rsid w:val="008E258D"/>
    <w:rsid w:val="008E3763"/>
    <w:rsid w:val="008E5789"/>
    <w:rsid w:val="008E68EB"/>
    <w:rsid w:val="008E78CE"/>
    <w:rsid w:val="008F2D5A"/>
    <w:rsid w:val="009005E2"/>
    <w:rsid w:val="0090252F"/>
    <w:rsid w:val="00902753"/>
    <w:rsid w:val="00907CBB"/>
    <w:rsid w:val="00911489"/>
    <w:rsid w:val="00913AE4"/>
    <w:rsid w:val="00920788"/>
    <w:rsid w:val="00931262"/>
    <w:rsid w:val="009323FD"/>
    <w:rsid w:val="00937E86"/>
    <w:rsid w:val="0094304A"/>
    <w:rsid w:val="00943C3C"/>
    <w:rsid w:val="0095125C"/>
    <w:rsid w:val="00951B74"/>
    <w:rsid w:val="00954779"/>
    <w:rsid w:val="00955295"/>
    <w:rsid w:val="00975EF7"/>
    <w:rsid w:val="00976A9B"/>
    <w:rsid w:val="0098151A"/>
    <w:rsid w:val="00987C7D"/>
    <w:rsid w:val="00987EB7"/>
    <w:rsid w:val="0099384F"/>
    <w:rsid w:val="009958F7"/>
    <w:rsid w:val="009A32A1"/>
    <w:rsid w:val="009A3AAD"/>
    <w:rsid w:val="009C3AC7"/>
    <w:rsid w:val="009C4A77"/>
    <w:rsid w:val="009D26A7"/>
    <w:rsid w:val="009E4D1C"/>
    <w:rsid w:val="009F7BBD"/>
    <w:rsid w:val="00A00AE5"/>
    <w:rsid w:val="00A074FD"/>
    <w:rsid w:val="00A16B3C"/>
    <w:rsid w:val="00A24346"/>
    <w:rsid w:val="00A3053B"/>
    <w:rsid w:val="00A328F0"/>
    <w:rsid w:val="00A3523C"/>
    <w:rsid w:val="00A36FD0"/>
    <w:rsid w:val="00A40FC2"/>
    <w:rsid w:val="00A43007"/>
    <w:rsid w:val="00A4529D"/>
    <w:rsid w:val="00A51FD9"/>
    <w:rsid w:val="00A6582F"/>
    <w:rsid w:val="00A6604D"/>
    <w:rsid w:val="00A70A83"/>
    <w:rsid w:val="00A72CC5"/>
    <w:rsid w:val="00A74B13"/>
    <w:rsid w:val="00A766C0"/>
    <w:rsid w:val="00A76ED5"/>
    <w:rsid w:val="00A83E0E"/>
    <w:rsid w:val="00A86DE1"/>
    <w:rsid w:val="00A921C3"/>
    <w:rsid w:val="00A92762"/>
    <w:rsid w:val="00A95EEF"/>
    <w:rsid w:val="00AB0CDA"/>
    <w:rsid w:val="00AB6D4A"/>
    <w:rsid w:val="00AC143F"/>
    <w:rsid w:val="00AC3DBC"/>
    <w:rsid w:val="00AD348C"/>
    <w:rsid w:val="00AD4608"/>
    <w:rsid w:val="00AE00AC"/>
    <w:rsid w:val="00AE170A"/>
    <w:rsid w:val="00AE3E3C"/>
    <w:rsid w:val="00AE6F01"/>
    <w:rsid w:val="00AF0E8D"/>
    <w:rsid w:val="00AF1F03"/>
    <w:rsid w:val="00AF36DD"/>
    <w:rsid w:val="00AF5CCA"/>
    <w:rsid w:val="00AF7730"/>
    <w:rsid w:val="00AF7BB4"/>
    <w:rsid w:val="00B04E1F"/>
    <w:rsid w:val="00B12C32"/>
    <w:rsid w:val="00B16B0C"/>
    <w:rsid w:val="00B17DF9"/>
    <w:rsid w:val="00B247EB"/>
    <w:rsid w:val="00B24ED3"/>
    <w:rsid w:val="00B34571"/>
    <w:rsid w:val="00B35C97"/>
    <w:rsid w:val="00B37FE8"/>
    <w:rsid w:val="00B51D10"/>
    <w:rsid w:val="00B53769"/>
    <w:rsid w:val="00B54E93"/>
    <w:rsid w:val="00B55F12"/>
    <w:rsid w:val="00B56C1D"/>
    <w:rsid w:val="00B57E33"/>
    <w:rsid w:val="00B64732"/>
    <w:rsid w:val="00B6547B"/>
    <w:rsid w:val="00B6609B"/>
    <w:rsid w:val="00B723EA"/>
    <w:rsid w:val="00B728A2"/>
    <w:rsid w:val="00B763EC"/>
    <w:rsid w:val="00B76FE8"/>
    <w:rsid w:val="00B80E60"/>
    <w:rsid w:val="00B83219"/>
    <w:rsid w:val="00B83D75"/>
    <w:rsid w:val="00B87079"/>
    <w:rsid w:val="00B91634"/>
    <w:rsid w:val="00B934C4"/>
    <w:rsid w:val="00B95684"/>
    <w:rsid w:val="00B95DC1"/>
    <w:rsid w:val="00BA4FE9"/>
    <w:rsid w:val="00BA6EC5"/>
    <w:rsid w:val="00BC0CD0"/>
    <w:rsid w:val="00BC3B4E"/>
    <w:rsid w:val="00BC744D"/>
    <w:rsid w:val="00BC7EFF"/>
    <w:rsid w:val="00BD4AE2"/>
    <w:rsid w:val="00BD5F64"/>
    <w:rsid w:val="00BE5698"/>
    <w:rsid w:val="00BE7FF7"/>
    <w:rsid w:val="00C03253"/>
    <w:rsid w:val="00C05DF4"/>
    <w:rsid w:val="00C07DF4"/>
    <w:rsid w:val="00C10D59"/>
    <w:rsid w:val="00C160C1"/>
    <w:rsid w:val="00C207A9"/>
    <w:rsid w:val="00C2453B"/>
    <w:rsid w:val="00C275B2"/>
    <w:rsid w:val="00C3142C"/>
    <w:rsid w:val="00C32E80"/>
    <w:rsid w:val="00C37068"/>
    <w:rsid w:val="00C41938"/>
    <w:rsid w:val="00C444F6"/>
    <w:rsid w:val="00C50029"/>
    <w:rsid w:val="00C50CA7"/>
    <w:rsid w:val="00C50F2A"/>
    <w:rsid w:val="00C55E4E"/>
    <w:rsid w:val="00C6133B"/>
    <w:rsid w:val="00C64B77"/>
    <w:rsid w:val="00C71F85"/>
    <w:rsid w:val="00C73809"/>
    <w:rsid w:val="00C75443"/>
    <w:rsid w:val="00C75C3E"/>
    <w:rsid w:val="00C8416B"/>
    <w:rsid w:val="00C95726"/>
    <w:rsid w:val="00C962DA"/>
    <w:rsid w:val="00CA091E"/>
    <w:rsid w:val="00CB0286"/>
    <w:rsid w:val="00CB5473"/>
    <w:rsid w:val="00CC05B8"/>
    <w:rsid w:val="00CC232E"/>
    <w:rsid w:val="00CD6EBE"/>
    <w:rsid w:val="00CD770F"/>
    <w:rsid w:val="00CE08EA"/>
    <w:rsid w:val="00CE75DF"/>
    <w:rsid w:val="00CF742A"/>
    <w:rsid w:val="00CF7F9F"/>
    <w:rsid w:val="00D109D0"/>
    <w:rsid w:val="00D10AA7"/>
    <w:rsid w:val="00D14CA6"/>
    <w:rsid w:val="00D2200D"/>
    <w:rsid w:val="00D24E72"/>
    <w:rsid w:val="00D25419"/>
    <w:rsid w:val="00D2580A"/>
    <w:rsid w:val="00D3420E"/>
    <w:rsid w:val="00D36D1B"/>
    <w:rsid w:val="00D401D5"/>
    <w:rsid w:val="00D52D07"/>
    <w:rsid w:val="00D57C95"/>
    <w:rsid w:val="00D61915"/>
    <w:rsid w:val="00D62DF7"/>
    <w:rsid w:val="00D769C5"/>
    <w:rsid w:val="00D80966"/>
    <w:rsid w:val="00D9131D"/>
    <w:rsid w:val="00DA0B66"/>
    <w:rsid w:val="00DA6297"/>
    <w:rsid w:val="00DA71FA"/>
    <w:rsid w:val="00DB155B"/>
    <w:rsid w:val="00DB1F1A"/>
    <w:rsid w:val="00DC1485"/>
    <w:rsid w:val="00DC1783"/>
    <w:rsid w:val="00DD0BF4"/>
    <w:rsid w:val="00DD16BB"/>
    <w:rsid w:val="00DD27DC"/>
    <w:rsid w:val="00DD348E"/>
    <w:rsid w:val="00DD45C4"/>
    <w:rsid w:val="00DD56E5"/>
    <w:rsid w:val="00DD5735"/>
    <w:rsid w:val="00DE0D08"/>
    <w:rsid w:val="00DE230F"/>
    <w:rsid w:val="00DE2348"/>
    <w:rsid w:val="00DE2B79"/>
    <w:rsid w:val="00DE3EC1"/>
    <w:rsid w:val="00DE4C90"/>
    <w:rsid w:val="00DE5014"/>
    <w:rsid w:val="00DF261E"/>
    <w:rsid w:val="00DF51C2"/>
    <w:rsid w:val="00E03950"/>
    <w:rsid w:val="00E06F54"/>
    <w:rsid w:val="00E13159"/>
    <w:rsid w:val="00E13E96"/>
    <w:rsid w:val="00E24120"/>
    <w:rsid w:val="00E254A1"/>
    <w:rsid w:val="00E279B8"/>
    <w:rsid w:val="00E34172"/>
    <w:rsid w:val="00E36104"/>
    <w:rsid w:val="00E372CC"/>
    <w:rsid w:val="00E40ED5"/>
    <w:rsid w:val="00E433F4"/>
    <w:rsid w:val="00E46D31"/>
    <w:rsid w:val="00E57489"/>
    <w:rsid w:val="00E6338F"/>
    <w:rsid w:val="00E7147C"/>
    <w:rsid w:val="00E72FE9"/>
    <w:rsid w:val="00E756E6"/>
    <w:rsid w:val="00E83AFC"/>
    <w:rsid w:val="00E92871"/>
    <w:rsid w:val="00EA05B8"/>
    <w:rsid w:val="00EB203B"/>
    <w:rsid w:val="00EB2437"/>
    <w:rsid w:val="00EB2478"/>
    <w:rsid w:val="00EB27CB"/>
    <w:rsid w:val="00EB7941"/>
    <w:rsid w:val="00EC10AF"/>
    <w:rsid w:val="00EC29E7"/>
    <w:rsid w:val="00ED0500"/>
    <w:rsid w:val="00ED67CE"/>
    <w:rsid w:val="00ED787F"/>
    <w:rsid w:val="00EE3373"/>
    <w:rsid w:val="00EE4293"/>
    <w:rsid w:val="00EE43B2"/>
    <w:rsid w:val="00EE5AAB"/>
    <w:rsid w:val="00EE7CE1"/>
    <w:rsid w:val="00EF1C88"/>
    <w:rsid w:val="00F0447E"/>
    <w:rsid w:val="00F04ABE"/>
    <w:rsid w:val="00F06559"/>
    <w:rsid w:val="00F165C5"/>
    <w:rsid w:val="00F22084"/>
    <w:rsid w:val="00F2322C"/>
    <w:rsid w:val="00F2438D"/>
    <w:rsid w:val="00F25253"/>
    <w:rsid w:val="00F30F1A"/>
    <w:rsid w:val="00F33589"/>
    <w:rsid w:val="00F45979"/>
    <w:rsid w:val="00F507BF"/>
    <w:rsid w:val="00F51504"/>
    <w:rsid w:val="00F54B5B"/>
    <w:rsid w:val="00F66A3A"/>
    <w:rsid w:val="00F67D82"/>
    <w:rsid w:val="00F7241A"/>
    <w:rsid w:val="00F727B1"/>
    <w:rsid w:val="00F74B0B"/>
    <w:rsid w:val="00F81AC4"/>
    <w:rsid w:val="00F82DCC"/>
    <w:rsid w:val="00F84136"/>
    <w:rsid w:val="00F84A26"/>
    <w:rsid w:val="00F90516"/>
    <w:rsid w:val="00F91063"/>
    <w:rsid w:val="00F91744"/>
    <w:rsid w:val="00F91884"/>
    <w:rsid w:val="00F957BD"/>
    <w:rsid w:val="00F9604A"/>
    <w:rsid w:val="00FA17C0"/>
    <w:rsid w:val="00FB213C"/>
    <w:rsid w:val="00FB5630"/>
    <w:rsid w:val="00FC1E34"/>
    <w:rsid w:val="00FC6C8A"/>
    <w:rsid w:val="00FD0531"/>
    <w:rsid w:val="00FD1764"/>
    <w:rsid w:val="00FD7B3B"/>
    <w:rsid w:val="00FE4E91"/>
    <w:rsid w:val="00FF1F18"/>
    <w:rsid w:val="00FF2708"/>
    <w:rsid w:val="00FF2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D6859A4"/>
  <w15:chartTrackingRefBased/>
  <w15:docId w15:val="{0CD3AD20-6A87-4113-871A-291C50C57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2"/>
        <w:sz w:val="22"/>
        <w:szCs w:val="22"/>
        <w:lang w:val="en-US" w:eastAsia="ja-JP" w:bidi="ar-SA"/>
        <w14:ligatures w14:val="standard"/>
      </w:rPr>
    </w:rPrDefault>
    <w:pPrDefault>
      <w:pPr>
        <w:spacing w:after="240" w:line="25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4293"/>
    <w:pPr>
      <w:spacing w:after="120" w:line="240" w:lineRule="auto"/>
      <w:ind w:left="72" w:right="72"/>
    </w:pPr>
  </w:style>
  <w:style w:type="paragraph" w:styleId="Heading1">
    <w:name w:val="heading 1"/>
    <w:basedOn w:val="Normal"/>
    <w:next w:val="Normal"/>
    <w:link w:val="Heading1Char"/>
    <w:uiPriority w:val="1"/>
    <w:qFormat/>
    <w:rsid w:val="0013333F"/>
    <w:pPr>
      <w:keepNext/>
      <w:keepLines/>
      <w:spacing w:after="40"/>
      <w:outlineLvl w:val="0"/>
    </w:pPr>
    <w:rPr>
      <w:rFonts w:asciiTheme="majorHAnsi" w:eastAsiaTheme="majorEastAsia" w:hAnsiTheme="majorHAnsi" w:cstheme="majorBidi"/>
      <w:caps/>
      <w:color w:val="355D7E" w:themeColor="accent1" w:themeShade="8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1"/>
    <w:qFormat/>
    <w:rsid w:val="0013333F"/>
    <w:pPr>
      <w:keepNext/>
      <w:keepLines/>
      <w:spacing w:before="120"/>
      <w:outlineLvl w:val="1"/>
    </w:pPr>
    <w:rPr>
      <w:rFonts w:asciiTheme="majorHAnsi" w:eastAsiaTheme="majorEastAsia" w:hAnsiTheme="majorHAnsi" w:cstheme="majorBidi"/>
      <w:caps/>
      <w:color w:val="B85A22" w:themeColor="accent2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1"/>
    <w:qFormat/>
    <w:rsid w:val="0013333F"/>
    <w:pPr>
      <w:keepNext/>
      <w:keepLines/>
      <w:spacing w:before="120"/>
      <w:outlineLvl w:val="2"/>
    </w:pPr>
    <w:rPr>
      <w:rFonts w:asciiTheme="majorHAnsi" w:eastAsiaTheme="majorEastAsia" w:hAnsiTheme="majorHAnsi" w:cstheme="majorBidi"/>
      <w:caps/>
      <w:color w:val="555A3C" w:themeColor="accent3" w:themeShade="8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333F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595959" w:themeColor="text1" w:themeTint="A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333F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595959" w:themeColor="text1" w:themeTint="A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13333F"/>
    <w:rPr>
      <w:rFonts w:asciiTheme="majorHAnsi" w:eastAsiaTheme="majorEastAsia" w:hAnsiTheme="majorHAnsi" w:cstheme="majorBidi"/>
      <w:caps/>
      <w:color w:val="355D7E" w:themeColor="accent1" w:themeShade="8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1"/>
    <w:rsid w:val="0013333F"/>
    <w:rPr>
      <w:rFonts w:asciiTheme="majorHAnsi" w:eastAsiaTheme="majorEastAsia" w:hAnsiTheme="majorHAnsi" w:cstheme="majorBidi"/>
      <w:caps/>
      <w:color w:val="B85A22" w:themeColor="accent2" w:themeShade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13333F"/>
    <w:rPr>
      <w:rFonts w:asciiTheme="majorHAnsi" w:eastAsiaTheme="majorEastAsia" w:hAnsiTheme="majorHAnsi" w:cstheme="majorBidi"/>
      <w:caps/>
      <w:color w:val="555A3C" w:themeColor="accent3" w:themeShade="80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cap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iCs/>
      <w:cap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333F"/>
    <w:rPr>
      <w:rFonts w:asciiTheme="majorHAnsi" w:eastAsiaTheme="majorEastAsia" w:hAnsiTheme="majorHAnsi" w:cstheme="majorBidi"/>
      <w:b/>
      <w:bCs/>
      <w:caps/>
      <w:color w:val="595959" w:themeColor="text1" w:themeTint="A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333F"/>
    <w:rPr>
      <w:rFonts w:asciiTheme="majorHAnsi" w:eastAsiaTheme="majorEastAsia" w:hAnsiTheme="majorHAnsi" w:cstheme="majorBidi"/>
      <w:b/>
      <w:bCs/>
      <w:i/>
      <w:iCs/>
      <w:caps/>
      <w:color w:val="595959" w:themeColor="text1" w:themeTint="A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"/>
    <w:qFormat/>
    <w:rsid w:val="0013333F"/>
    <w:pPr>
      <w:spacing w:after="0"/>
      <w:jc w:val="right"/>
    </w:pPr>
    <w:rPr>
      <w:rFonts w:asciiTheme="majorHAnsi" w:eastAsiaTheme="majorEastAsia" w:hAnsiTheme="majorHAnsi" w:cstheme="majorBidi"/>
      <w:caps/>
      <w:color w:val="B85A22" w:themeColor="accent2" w:themeShade="BF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13333F"/>
    <w:rPr>
      <w:rFonts w:asciiTheme="majorHAnsi" w:eastAsiaTheme="majorEastAsia" w:hAnsiTheme="majorHAnsi" w:cstheme="majorBidi"/>
      <w:caps/>
      <w:color w:val="B85A22" w:themeColor="accent2" w:themeShade="BF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"/>
    <w:qFormat/>
    <w:pPr>
      <w:jc w:val="right"/>
    </w:pPr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"/>
    <w:rPr>
      <w:rFonts w:asciiTheme="majorHAnsi" w:eastAsiaTheme="majorEastAsia" w:hAnsiTheme="majorHAnsi" w:cstheme="majorBidi"/>
      <w:caps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styleId="TableGrid">
    <w:name w:val="Table Grid"/>
    <w:basedOn w:val="TableNormal"/>
    <w:uiPriority w:val="39"/>
    <w:qFormat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3-Accent1">
    <w:name w:val="Grid Table 3 Accent 1"/>
    <w:basedOn w:val="TableNormal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bottom w:val="single" w:sz="4" w:space="0" w:color="BED3E4" w:themeColor="accent1" w:themeTint="99"/>
        </w:tcBorders>
      </w:tcPr>
    </w:tblStylePr>
    <w:tblStylePr w:type="nwCell">
      <w:tblPr/>
      <w:tcPr>
        <w:tcBorders>
          <w:bottom w:val="single" w:sz="4" w:space="0" w:color="BED3E4" w:themeColor="accent1" w:themeTint="99"/>
        </w:tcBorders>
      </w:tcPr>
    </w:tblStylePr>
    <w:tblStylePr w:type="seCell">
      <w:tblPr/>
      <w:tcPr>
        <w:tcBorders>
          <w:top w:val="single" w:sz="4" w:space="0" w:color="BED3E4" w:themeColor="accent1" w:themeTint="99"/>
        </w:tcBorders>
      </w:tcPr>
    </w:tblStylePr>
    <w:tblStylePr w:type="swCell">
      <w:tblPr/>
      <w:tcPr>
        <w:tcBorders>
          <w:top w:val="single" w:sz="4" w:space="0" w:color="BED3E4" w:themeColor="accent1" w:themeTint="99"/>
        </w:tcBorders>
      </w:tcPr>
    </w:tblStylePr>
  </w:style>
  <w:style w:type="table" w:styleId="ListTable7Colorful-Accent1">
    <w:name w:val="List Table 7 Colorful Accent 1"/>
    <w:basedOn w:val="TableNormal"/>
    <w:uiPriority w:val="52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4B6D2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4B6D2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4B6D2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4B6D2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29" w:type="dxa"/>
        <w:bottom w:w="29" w:type="dxa"/>
      </w:tblCellMar>
    </w:tblPr>
    <w:tcPr>
      <w:shd w:val="clear" w:color="auto" w:fill="E9F0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band1Vert">
      <w:tblPr/>
      <w:tcPr>
        <w:shd w:val="clear" w:color="auto" w:fill="D4E1ED" w:themeFill="accent1" w:themeFillTint="66"/>
      </w:tcPr>
    </w:tblStylePr>
    <w:tblStylePr w:type="band1Horz">
      <w:tblPr/>
      <w:tcPr>
        <w:shd w:val="clear" w:color="auto" w:fill="D4E1ED" w:themeFill="accent1" w:themeFillTint="66"/>
      </w:tcPr>
    </w:tblStylePr>
  </w:style>
  <w:style w:type="table" w:styleId="GridTable4-Accent6">
    <w:name w:val="Grid Table 4 Accent 6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8C8C" w:themeColor="accent6"/>
          <w:left w:val="single" w:sz="4" w:space="0" w:color="968C8C" w:themeColor="accent6"/>
          <w:bottom w:val="single" w:sz="4" w:space="0" w:color="968C8C" w:themeColor="accent6"/>
          <w:right w:val="single" w:sz="4" w:space="0" w:color="968C8C" w:themeColor="accent6"/>
          <w:insideH w:val="nil"/>
          <w:insideV w:val="nil"/>
        </w:tcBorders>
        <w:shd w:val="clear" w:color="auto" w:fill="968C8C" w:themeFill="accent6"/>
      </w:tcPr>
    </w:tblStylePr>
    <w:tblStylePr w:type="lastRow">
      <w:rPr>
        <w:b/>
        <w:bCs/>
      </w:rPr>
      <w:tblPr/>
      <w:tcPr>
        <w:tcBorders>
          <w:top w:val="double" w:sz="4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TableGridLight">
    <w:name w:val="Grid Table Light"/>
    <w:basedOn w:val="TableNormal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ListTable2-Accent1">
    <w:name w:val="List Table 2 Accent 1"/>
    <w:basedOn w:val="TableNormal"/>
    <w:uiPriority w:val="47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bottom w:val="single" w:sz="4" w:space="0" w:color="BED3E4" w:themeColor="accent1" w:themeTint="99"/>
        <w:insideH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13333F"/>
    <w:rPr>
      <w:color w:val="595959" w:themeColor="text1" w:themeTint="A6"/>
    </w:rPr>
  </w:style>
  <w:style w:type="table" w:styleId="GridTable4-Accent1">
    <w:name w:val="Grid Table 4 Accent 1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4B6D2" w:themeColor="accent1"/>
          <w:left w:val="single" w:sz="4" w:space="0" w:color="94B6D2" w:themeColor="accent1"/>
          <w:bottom w:val="single" w:sz="4" w:space="0" w:color="94B6D2" w:themeColor="accent1"/>
          <w:right w:val="single" w:sz="4" w:space="0" w:color="94B6D2" w:themeColor="accent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GridTable4-Accent2">
    <w:name w:val="Grid Table 4 Accent 2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8047" w:themeColor="accent2"/>
          <w:left w:val="single" w:sz="4" w:space="0" w:color="DD8047" w:themeColor="accent2"/>
          <w:bottom w:val="single" w:sz="4" w:space="0" w:color="DD8047" w:themeColor="accent2"/>
          <w:right w:val="single" w:sz="4" w:space="0" w:color="DD8047" w:themeColor="accent2"/>
          <w:insideH w:val="nil"/>
          <w:insideV w:val="nil"/>
        </w:tcBorders>
        <w:shd w:val="clear" w:color="auto" w:fill="DD8047" w:themeFill="accent2"/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PlainTable4">
    <w:name w:val="Plain Table 4"/>
    <w:basedOn w:val="TableNormal"/>
    <w:uiPriority w:val="44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6">
    <w:name w:val="Grid Table 1 Light Accent 6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D5D1D1" w:themeColor="accent6" w:themeTint="66"/>
        <w:left w:val="single" w:sz="4" w:space="0" w:color="D5D1D1" w:themeColor="accent6" w:themeTint="66"/>
        <w:bottom w:val="single" w:sz="4" w:space="0" w:color="D5D1D1" w:themeColor="accent6" w:themeTint="66"/>
        <w:right w:val="single" w:sz="4" w:space="0" w:color="D5D1D1" w:themeColor="accent6" w:themeTint="66"/>
        <w:insideH w:val="single" w:sz="4" w:space="0" w:color="D5D1D1" w:themeColor="accent6" w:themeTint="66"/>
        <w:insideV w:val="single" w:sz="4" w:space="0" w:color="D5D1D1" w:themeColor="accent6" w:themeTint="66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12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1Light-Accent6">
    <w:name w:val="List Table 1 Light Accent 6"/>
    <w:basedOn w:val="TableNormal"/>
    <w:uiPriority w:val="46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paragraph" w:styleId="Header">
    <w:name w:val="header"/>
    <w:basedOn w:val="Normal"/>
    <w:link w:val="HeaderChar"/>
    <w:uiPriority w:val="2"/>
    <w:unhideWhenUsed/>
    <w:pPr>
      <w:spacing w:after="0"/>
      <w:jc w:val="right"/>
    </w:pPr>
  </w:style>
  <w:style w:type="character" w:customStyle="1" w:styleId="HeaderChar">
    <w:name w:val="Header Char"/>
    <w:basedOn w:val="DefaultParagraphFont"/>
    <w:link w:val="Header"/>
    <w:uiPriority w:val="2"/>
  </w:style>
  <w:style w:type="paragraph" w:styleId="Footer">
    <w:name w:val="footer"/>
    <w:basedOn w:val="Normal"/>
    <w:link w:val="FooterChar"/>
    <w:uiPriority w:val="99"/>
    <w:unhideWhenUsed/>
    <w:pPr>
      <w:spacing w:after="0"/>
    </w:pPr>
  </w:style>
  <w:style w:type="character" w:customStyle="1" w:styleId="FooterChar">
    <w:name w:val="Footer Char"/>
    <w:basedOn w:val="DefaultParagraphFont"/>
    <w:link w:val="Footer"/>
    <w:uiPriority w:val="99"/>
  </w:style>
  <w:style w:type="table" w:customStyle="1" w:styleId="Noborders">
    <w:name w:val="No borders"/>
    <w:basedOn w:val="TableNormal"/>
    <w:uiPriority w:val="99"/>
    <w:pPr>
      <w:spacing w:after="0" w:line="240" w:lineRule="auto"/>
    </w:pPr>
    <w:tblPr/>
  </w:style>
  <w:style w:type="table" w:styleId="GridTable1Light-Accent1">
    <w:name w:val="Grid Table 1 Light Accent 1"/>
    <w:aliases w:val="Sample questionnaires table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insideH w:val="single" w:sz="4" w:space="0" w:color="94B6D2" w:themeColor="accent1"/>
      </w:tblBorders>
      <w:tblCellMar>
        <w:top w:w="29" w:type="dxa"/>
        <w:bottom w:w="29" w:type="dxa"/>
      </w:tblCellMar>
    </w:tblPr>
    <w:tblStylePr w:type="firstRow">
      <w:rPr>
        <w:b w:val="0"/>
        <w:bCs/>
      </w:rPr>
      <w:tblPr/>
      <w:tcPr>
        <w:tcBorders>
          <w:top w:val="nil"/>
          <w:left w:val="nil"/>
          <w:bottom w:val="single" w:sz="12" w:space="0" w:color="94B6D2" w:themeColor="accent1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</w:style>
  <w:style w:type="table" w:styleId="GridTable2-Accent1">
    <w:name w:val="Grid Table 2 Accent 1"/>
    <w:basedOn w:val="TableNormal"/>
    <w:uiPriority w:val="47"/>
    <w:pPr>
      <w:spacing w:after="0" w:line="240" w:lineRule="auto"/>
    </w:pPr>
    <w:tblPr>
      <w:tblStyleRowBandSize w:val="1"/>
      <w:tblStyleColBandSize w:val="1"/>
      <w:tblBorders>
        <w:top w:val="single" w:sz="2" w:space="0" w:color="BED3E4" w:themeColor="accent1" w:themeTint="99"/>
        <w:bottom w:val="single" w:sz="2" w:space="0" w:color="BED3E4" w:themeColor="accent1" w:themeTint="99"/>
        <w:insideH w:val="single" w:sz="2" w:space="0" w:color="BED3E4" w:themeColor="accent1" w:themeTint="99"/>
        <w:insideV w:val="single" w:sz="2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BED3E4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paragraph" w:customStyle="1" w:styleId="Logo">
    <w:name w:val="Logo"/>
    <w:basedOn w:val="Normal"/>
    <w:uiPriority w:val="1"/>
    <w:qFormat/>
    <w:rsid w:val="00E279B8"/>
    <w:pPr>
      <w:spacing w:before="5160" w:after="1440" w:line="720" w:lineRule="auto"/>
      <w:jc w:val="right"/>
    </w:pPr>
    <w:rPr>
      <w:noProof/>
      <w:color w:val="59473F" w:themeColor="text2" w:themeShade="BF"/>
      <w:sz w:val="52"/>
      <w:szCs w:val="52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Pr>
      <w:rFonts w:ascii="Arial" w:hAnsi="Arial" w:cs="Arial"/>
      <w:vanish/>
      <w:sz w:val="16"/>
      <w:szCs w:val="16"/>
    </w:rPr>
  </w:style>
  <w:style w:type="paragraph" w:customStyle="1" w:styleId="Contactinfo">
    <w:name w:val="Contact info"/>
    <w:basedOn w:val="Normal"/>
    <w:uiPriority w:val="1"/>
    <w:qFormat/>
    <w:pPr>
      <w:spacing w:after="0"/>
      <w:jc w:val="right"/>
    </w:pPr>
    <w:rPr>
      <w:caps/>
    </w:rPr>
  </w:style>
  <w:style w:type="table" w:styleId="GridTable3-Accent3">
    <w:name w:val="Grid Table 3 Accent 3"/>
    <w:basedOn w:val="TableNormal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  <w:tblStylePr w:type="neCell">
      <w:tblPr/>
      <w:tcPr>
        <w:tcBorders>
          <w:bottom w:val="single" w:sz="4" w:space="0" w:color="C8CCB3" w:themeColor="accent3" w:themeTint="99"/>
        </w:tcBorders>
      </w:tcPr>
    </w:tblStylePr>
    <w:tblStylePr w:type="nwCell">
      <w:tblPr/>
      <w:tcPr>
        <w:tcBorders>
          <w:bottom w:val="single" w:sz="4" w:space="0" w:color="C8CCB3" w:themeColor="accent3" w:themeTint="99"/>
        </w:tcBorders>
      </w:tcPr>
    </w:tblStylePr>
    <w:tblStylePr w:type="seCell">
      <w:tblPr/>
      <w:tcPr>
        <w:tcBorders>
          <w:top w:val="single" w:sz="4" w:space="0" w:color="C8CCB3" w:themeColor="accent3" w:themeTint="99"/>
        </w:tcBorders>
      </w:tcPr>
    </w:tblStylePr>
    <w:tblStylePr w:type="swCell">
      <w:tblPr/>
      <w:tcPr>
        <w:tcBorders>
          <w:top w:val="single" w:sz="4" w:space="0" w:color="C8CCB3" w:themeColor="accent3" w:themeTint="99"/>
        </w:tcBorders>
      </w:tcPr>
    </w:tblStylePr>
  </w:style>
  <w:style w:type="table" w:styleId="GridTable5Dark-Accent3">
    <w:name w:val="Grid Table 5 Dark Accent 3"/>
    <w:basedOn w:val="TableNormal"/>
    <w:uiPriority w:val="5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EE5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band1Vert">
      <w:tblPr/>
      <w:tcPr>
        <w:shd w:val="clear" w:color="auto" w:fill="DBDDCC" w:themeFill="accent3" w:themeFillTint="66"/>
      </w:tcPr>
    </w:tblStylePr>
    <w:tblStylePr w:type="band1Horz">
      <w:tblPr/>
      <w:tcPr>
        <w:shd w:val="clear" w:color="auto" w:fill="DBDDCC" w:themeFill="accent3" w:themeFillTint="66"/>
      </w:tcPr>
    </w:tblStylePr>
  </w:style>
  <w:style w:type="table" w:styleId="GridTable1Light-Accent3">
    <w:name w:val="Grid Table 1 Light Accent 3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DBDDCC" w:themeColor="accent3" w:themeTint="66"/>
        <w:left w:val="single" w:sz="4" w:space="0" w:color="DBDDCC" w:themeColor="accent3" w:themeTint="66"/>
        <w:bottom w:val="single" w:sz="4" w:space="0" w:color="DBDDCC" w:themeColor="accent3" w:themeTint="66"/>
        <w:right w:val="single" w:sz="4" w:space="0" w:color="DBDDCC" w:themeColor="accent3" w:themeTint="66"/>
        <w:insideH w:val="single" w:sz="4" w:space="0" w:color="DBDDCC" w:themeColor="accent3" w:themeTint="66"/>
        <w:insideV w:val="single" w:sz="4" w:space="0" w:color="DBDDC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8C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Tabletext">
    <w:name w:val="Table text"/>
    <w:basedOn w:val="Normal"/>
    <w:uiPriority w:val="1"/>
    <w:qFormat/>
    <w:pPr>
      <w:spacing w:before="120" w:after="0"/>
    </w:pPr>
  </w:style>
  <w:style w:type="table" w:styleId="ListTable6Colorful-Accent2">
    <w:name w:val="List Table 6 Colorful Accent 2"/>
    <w:basedOn w:val="TableNormal"/>
    <w:uiPriority w:val="51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  <w:tblBorders>
        <w:top w:val="single" w:sz="4" w:space="0" w:color="DD8047" w:themeColor="accent2"/>
        <w:bottom w:val="single" w:sz="4" w:space="0" w:color="DD8047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DD804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GridTable1Light-Accent2">
    <w:name w:val="Grid Table 1 Light Accent 2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F1CBB5" w:themeColor="accent2" w:themeTint="66"/>
        <w:left w:val="single" w:sz="4" w:space="0" w:color="F1CBB5" w:themeColor="accent2" w:themeTint="66"/>
        <w:bottom w:val="single" w:sz="4" w:space="0" w:color="F1CBB5" w:themeColor="accent2" w:themeTint="66"/>
        <w:right w:val="single" w:sz="4" w:space="0" w:color="F1CBB5" w:themeColor="accent2" w:themeTint="66"/>
        <w:insideH w:val="single" w:sz="4" w:space="0" w:color="F1CBB5" w:themeColor="accent2" w:themeTint="66"/>
        <w:insideV w:val="single" w:sz="4" w:space="0" w:color="F1CBB5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Bullet">
    <w:name w:val="List Bullet"/>
    <w:basedOn w:val="Normal"/>
    <w:uiPriority w:val="1"/>
    <w:unhideWhenUsed/>
    <w:pPr>
      <w:numPr>
        <w:numId w:val="1"/>
      </w:numPr>
    </w:pPr>
  </w:style>
  <w:style w:type="paragraph" w:customStyle="1" w:styleId="Image">
    <w:name w:val="Image"/>
    <w:basedOn w:val="Normal"/>
    <w:qFormat/>
    <w:rsid w:val="00E279B8"/>
    <w:pPr>
      <w:spacing w:before="5760" w:after="0" w:line="720" w:lineRule="auto"/>
      <w:jc w:val="right"/>
    </w:pPr>
  </w:style>
  <w:style w:type="character" w:styleId="IntenseEmphasis">
    <w:name w:val="Intense Emphasis"/>
    <w:basedOn w:val="DefaultParagraphFont"/>
    <w:uiPriority w:val="21"/>
    <w:semiHidden/>
    <w:unhideWhenUsed/>
    <w:rsid w:val="0013333F"/>
    <w:rPr>
      <w:i/>
      <w:iCs/>
      <w:color w:val="355D7E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rsid w:val="0013333F"/>
    <w:pPr>
      <w:pBdr>
        <w:top w:val="single" w:sz="4" w:space="10" w:color="94B6D2" w:themeColor="accent1"/>
        <w:bottom w:val="single" w:sz="4" w:space="10" w:color="94B6D2" w:themeColor="accent1"/>
      </w:pBdr>
      <w:spacing w:before="360" w:after="360"/>
      <w:ind w:left="864" w:right="864"/>
      <w:jc w:val="center"/>
    </w:pPr>
    <w:rPr>
      <w:i/>
      <w:iCs/>
      <w:color w:val="355D7E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13333F"/>
    <w:rPr>
      <w:i/>
      <w:iCs/>
      <w:color w:val="355D7E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rsid w:val="0013333F"/>
    <w:rPr>
      <w:b/>
      <w:bCs/>
      <w:caps w:val="0"/>
      <w:smallCaps/>
      <w:color w:val="355D7E" w:themeColor="accent1" w:themeShade="80"/>
      <w:spacing w:val="5"/>
    </w:rPr>
  </w:style>
  <w:style w:type="paragraph" w:styleId="BlockText">
    <w:name w:val="Block Text"/>
    <w:basedOn w:val="Normal"/>
    <w:uiPriority w:val="99"/>
    <w:semiHidden/>
    <w:unhideWhenUsed/>
    <w:rsid w:val="0013333F"/>
    <w:pPr>
      <w:pBdr>
        <w:top w:val="single" w:sz="2" w:space="10" w:color="355D7E" w:themeColor="accent1" w:themeShade="80" w:shadow="1"/>
        <w:left w:val="single" w:sz="2" w:space="10" w:color="355D7E" w:themeColor="accent1" w:themeShade="80" w:shadow="1"/>
        <w:bottom w:val="single" w:sz="2" w:space="10" w:color="355D7E" w:themeColor="accent1" w:themeShade="80" w:shadow="1"/>
        <w:right w:val="single" w:sz="2" w:space="10" w:color="355D7E" w:themeColor="accent1" w:themeShade="80" w:shadow="1"/>
      </w:pBdr>
      <w:ind w:left="1152" w:right="1152"/>
    </w:pPr>
    <w:rPr>
      <w:i/>
      <w:iCs/>
      <w:color w:val="355D7E" w:themeColor="accent1" w:themeShade="80"/>
    </w:rPr>
  </w:style>
  <w:style w:type="character" w:styleId="Hyperlink">
    <w:name w:val="Hyperlink"/>
    <w:basedOn w:val="DefaultParagraphFont"/>
    <w:uiPriority w:val="99"/>
    <w:unhideWhenUsed/>
    <w:rsid w:val="0013333F"/>
    <w:rPr>
      <w:color w:val="7C5F1D" w:themeColor="accent4" w:themeShade="80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3333F"/>
    <w:rPr>
      <w:color w:val="595959" w:themeColor="text1" w:themeTint="A6"/>
      <w:shd w:val="clear" w:color="auto" w:fill="E6E6E6"/>
    </w:rPr>
  </w:style>
  <w:style w:type="character" w:customStyle="1" w:styleId="tooltip">
    <w:name w:val="tooltip"/>
    <w:basedOn w:val="DefaultParagraphFont"/>
    <w:rsid w:val="00987C7D"/>
  </w:style>
  <w:style w:type="paragraph" w:styleId="ListParagraph">
    <w:name w:val="List Paragraph"/>
    <w:basedOn w:val="Normal"/>
    <w:uiPriority w:val="34"/>
    <w:unhideWhenUsed/>
    <w:qFormat/>
    <w:rsid w:val="005D7EC5"/>
    <w:pPr>
      <w:ind w:left="720"/>
      <w:contextualSpacing/>
    </w:pPr>
  </w:style>
  <w:style w:type="character" w:customStyle="1" w:styleId="gscah">
    <w:name w:val="gsc_a_h"/>
    <w:basedOn w:val="DefaultParagraphFont"/>
    <w:rsid w:val="005D7EC5"/>
  </w:style>
  <w:style w:type="character" w:customStyle="1" w:styleId="gscam">
    <w:name w:val="gsc_a_m"/>
    <w:basedOn w:val="DefaultParagraphFont"/>
    <w:rsid w:val="005D7EC5"/>
  </w:style>
  <w:style w:type="paragraph" w:customStyle="1" w:styleId="Default">
    <w:name w:val="Default"/>
    <w:rsid w:val="005D00A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:lang w:bidi="gu-IN"/>
    </w:rPr>
  </w:style>
  <w:style w:type="character" w:styleId="FollowedHyperlink">
    <w:name w:val="FollowedHyperlink"/>
    <w:basedOn w:val="DefaultParagraphFont"/>
    <w:uiPriority w:val="99"/>
    <w:semiHidden/>
    <w:unhideWhenUsed/>
    <w:rsid w:val="00EB2478"/>
    <w:rPr>
      <w:color w:val="704404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49A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D5B8F"/>
    <w:pPr>
      <w:spacing w:before="100" w:beforeAutospacing="1" w:after="100" w:afterAutospacing="1"/>
      <w:ind w:left="0" w:right="0"/>
    </w:pPr>
    <w:rPr>
      <w:rFonts w:ascii="Times New Roman" w:eastAsia="Times New Roman" w:hAnsi="Times New Roman" w:cs="Times New Roman"/>
      <w:kern w:val="0"/>
      <w:sz w:val="24"/>
      <w:szCs w:val="24"/>
      <w:lang w:val="en-IN" w:eastAsia="en-US" w:bidi="gu-IN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1A5156"/>
    <w:pPr>
      <w:widowControl w:val="0"/>
      <w:autoSpaceDE w:val="0"/>
      <w:autoSpaceDN w:val="0"/>
      <w:spacing w:after="0"/>
      <w:ind w:left="1083" w:right="0" w:hanging="360"/>
    </w:pPr>
    <w:rPr>
      <w:rFonts w:ascii="Arial" w:eastAsia="Arial" w:hAnsi="Arial" w:cs="Arial"/>
      <w:kern w:val="0"/>
      <w:sz w:val="24"/>
      <w:szCs w:val="24"/>
      <w:lang w:eastAsia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1A5156"/>
    <w:rPr>
      <w:rFonts w:ascii="Arial" w:eastAsia="Arial" w:hAnsi="Arial" w:cs="Arial"/>
      <w:kern w:val="0"/>
      <w:sz w:val="24"/>
      <w:szCs w:val="24"/>
      <w:lang w:eastAsia="en-US"/>
      <w14:ligatures w14:val="none"/>
    </w:rPr>
  </w:style>
  <w:style w:type="table" w:customStyle="1" w:styleId="TableGrid0">
    <w:name w:val="TableGrid"/>
    <w:rsid w:val="00B51D10"/>
    <w:pPr>
      <w:spacing w:after="0" w:line="240" w:lineRule="auto"/>
    </w:pPr>
    <w:rPr>
      <w:kern w:val="0"/>
      <w:lang w:val="en-IN" w:eastAsia="en-IN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6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71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4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96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6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3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3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2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5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06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73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7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67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3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9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20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9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2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8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9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3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3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2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47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3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3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14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0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3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64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73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0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7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3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26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0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0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5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4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8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22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46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67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6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88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65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72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1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4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08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2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39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1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81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0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13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5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46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9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37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8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7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69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53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3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4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99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9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97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74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15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83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85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3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9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8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7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95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3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4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6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4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5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1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3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1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3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1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9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6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9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6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5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3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8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1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03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38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4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17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0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6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07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1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5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5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7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5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6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2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71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7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1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86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2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93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15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4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80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1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2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9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2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93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4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7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9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9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8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89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99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2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9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19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11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9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74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0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6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5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2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83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4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9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7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75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1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7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56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77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3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40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5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00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17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48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6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4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5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8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75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0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5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24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6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7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54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43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8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4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8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8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82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6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58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0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1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94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5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38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6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43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7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56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1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7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93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2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2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04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6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5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8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88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92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65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781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5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13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43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6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02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06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95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8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3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7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8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60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0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8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13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59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7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8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83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0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8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6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90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3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57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8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9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04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1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39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05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25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9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68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0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6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4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8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3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7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6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14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6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1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82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8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51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7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8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8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46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1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65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20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9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14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8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3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35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1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8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59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6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9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3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2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59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75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2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9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8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5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29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99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1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1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0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22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2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62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96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8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0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2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02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57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27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8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1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3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1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4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2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2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5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30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0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9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5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8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5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10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43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26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9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5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5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6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65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0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90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1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66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7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77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0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2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13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2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70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9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1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68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4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0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2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65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7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2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4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9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65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2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2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1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0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25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7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6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3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2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7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1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6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8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81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edif_000\AppData\Roaming\Microsoft\Templates\Project%20communication%20plan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17E58EEF3404DEBBE05C8C9BE3039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DC1935-A42C-4E2F-A862-F242652A375B}"/>
      </w:docPartPr>
      <w:docPartBody>
        <w:p w:rsidR="00DD3BA9" w:rsidRDefault="007E0F55">
          <w:pPr>
            <w:pStyle w:val="617E58EEF3404DEBBE05C8C9BE30396C"/>
          </w:pPr>
          <w:r>
            <w:t>Your name</w:t>
          </w:r>
        </w:p>
      </w:docPartBody>
    </w:docPart>
    <w:docPart>
      <w:docPartPr>
        <w:name w:val="A9007566EA9A4E238D4BE5E36337EF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B87152-C51C-4D92-83A6-9B572DB0802D}"/>
      </w:docPartPr>
      <w:docPartBody>
        <w:p w:rsidR="00B23475" w:rsidRDefault="00E87830" w:rsidP="00E87830">
          <w:pPr>
            <w:pStyle w:val="A9007566EA9A4E238D4BE5E36337EF01"/>
          </w:pPr>
          <w:r>
            <w:t>Company address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altName w:val="Shruti"/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01C2"/>
    <w:rsid w:val="000758A4"/>
    <w:rsid w:val="00083E92"/>
    <w:rsid w:val="000A2DB5"/>
    <w:rsid w:val="000E136A"/>
    <w:rsid w:val="00217BAF"/>
    <w:rsid w:val="00236DE6"/>
    <w:rsid w:val="00283E58"/>
    <w:rsid w:val="002B6E17"/>
    <w:rsid w:val="00303C86"/>
    <w:rsid w:val="003201C2"/>
    <w:rsid w:val="003347D3"/>
    <w:rsid w:val="003400EF"/>
    <w:rsid w:val="00347141"/>
    <w:rsid w:val="003C5FB2"/>
    <w:rsid w:val="003E0220"/>
    <w:rsid w:val="00401136"/>
    <w:rsid w:val="004152D9"/>
    <w:rsid w:val="00415AF1"/>
    <w:rsid w:val="0053214A"/>
    <w:rsid w:val="005A5DD3"/>
    <w:rsid w:val="005A6A23"/>
    <w:rsid w:val="005C34F9"/>
    <w:rsid w:val="005F29DE"/>
    <w:rsid w:val="0062304C"/>
    <w:rsid w:val="00631292"/>
    <w:rsid w:val="00692F0F"/>
    <w:rsid w:val="007165B8"/>
    <w:rsid w:val="00721263"/>
    <w:rsid w:val="0079440F"/>
    <w:rsid w:val="007B0AB2"/>
    <w:rsid w:val="007B603C"/>
    <w:rsid w:val="007C005E"/>
    <w:rsid w:val="007E0F55"/>
    <w:rsid w:val="00803F18"/>
    <w:rsid w:val="008A6433"/>
    <w:rsid w:val="00981B5E"/>
    <w:rsid w:val="009E2779"/>
    <w:rsid w:val="00A0414C"/>
    <w:rsid w:val="00A454F7"/>
    <w:rsid w:val="00A67A58"/>
    <w:rsid w:val="00A74ACB"/>
    <w:rsid w:val="00B23475"/>
    <w:rsid w:val="00B6041B"/>
    <w:rsid w:val="00BA3EC5"/>
    <w:rsid w:val="00C3567A"/>
    <w:rsid w:val="00C8243A"/>
    <w:rsid w:val="00CF522A"/>
    <w:rsid w:val="00DD3BA9"/>
    <w:rsid w:val="00E1067A"/>
    <w:rsid w:val="00E7255B"/>
    <w:rsid w:val="00E87830"/>
    <w:rsid w:val="00E9041C"/>
    <w:rsid w:val="00ED38F4"/>
    <w:rsid w:val="00F41917"/>
    <w:rsid w:val="00F43C77"/>
    <w:rsid w:val="00FD34CE"/>
    <w:rsid w:val="00FD4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17E58EEF3404DEBBE05C8C9BE30396C">
    <w:name w:val="617E58EEF3404DEBBE05C8C9BE30396C"/>
  </w:style>
  <w:style w:type="character" w:styleId="Strong">
    <w:name w:val="Strong"/>
    <w:basedOn w:val="DefaultParagraphFont"/>
    <w:uiPriority w:val="1"/>
    <w:qFormat/>
    <w:rPr>
      <w:b/>
      <w:bCs/>
    </w:rPr>
  </w:style>
  <w:style w:type="paragraph" w:customStyle="1" w:styleId="A9007566EA9A4E238D4BE5E36337EF01">
    <w:name w:val="A9007566EA9A4E238D4BE5E36337EF01"/>
    <w:rsid w:val="00E87830"/>
    <w:rPr>
      <w:lang w:val="en-IN" w:eastAsia="en-IN" w:bidi="ar-SA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7.jpeg"/></Relationships>
</file>

<file path=word/theme/theme1.xml><?xml version="1.0" encoding="utf-8"?>
<a:theme xmlns:a="http://schemas.openxmlformats.org/drawingml/2006/main" name="Project communication plan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alibri">
      <a:maj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3000"/>
            <a:satMod val="14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70000"/>
                <a:satMod val="170000"/>
              </a:schemeClr>
              <a:schemeClr val="phClr">
                <a:shade val="70000"/>
                <a:satMod val="13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 180470107035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C014EB5-02DF-41F6-A316-2D50BAC282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 communication plan</Template>
  <TotalTime>424</TotalTime>
  <Pages>44</Pages>
  <Words>7494</Words>
  <Characters>42720</Characters>
  <Application>Microsoft Office Word</Application>
  <DocSecurity>0</DocSecurity>
  <Lines>356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bedifferent_028@yahoo.co.in</dc:creator>
  <cp:keywords>MOBILE APPLICATION DEVELOPMENT</cp:keywords>
  <dc:description>DISHEN MAKWANA</dc:description>
  <cp:lastModifiedBy>180470107035 DishenMakwana</cp:lastModifiedBy>
  <cp:revision>149</cp:revision>
  <cp:lastPrinted>2021-07-29T03:51:00Z</cp:lastPrinted>
  <dcterms:created xsi:type="dcterms:W3CDTF">2021-07-29T03:52:00Z</dcterms:created>
  <dcterms:modified xsi:type="dcterms:W3CDTF">2021-10-19T15:01:00Z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  <property fmtid="{D5CDD505-2E9C-101B-9397-08002B2CF9AE}" pid="8" name="MSIP_Label_f42aa342-8706-4288-bd11-ebb85995028c_Enabled">
    <vt:lpwstr>True</vt:lpwstr>
  </property>
  <property fmtid="{D5CDD505-2E9C-101B-9397-08002B2CF9AE}" pid="9" name="MSIP_Label_f42aa342-8706-4288-bd11-ebb85995028c_SiteId">
    <vt:lpwstr>72f988bf-86f1-41af-91ab-2d7cd011db47</vt:lpwstr>
  </property>
  <property fmtid="{D5CDD505-2E9C-101B-9397-08002B2CF9AE}" pid="10" name="MSIP_Label_f42aa342-8706-4288-bd11-ebb85995028c_Owner">
    <vt:lpwstr>v-shbahu@microsoft.com</vt:lpwstr>
  </property>
  <property fmtid="{D5CDD505-2E9C-101B-9397-08002B2CF9AE}" pid="11" name="MSIP_Label_f42aa342-8706-4288-bd11-ebb85995028c_SetDate">
    <vt:lpwstr>2018-04-07T12:27:56.5276527Z</vt:lpwstr>
  </property>
  <property fmtid="{D5CDD505-2E9C-101B-9397-08002B2CF9AE}" pid="12" name="MSIP_Label_f42aa342-8706-4288-bd11-ebb85995028c_Name">
    <vt:lpwstr>General</vt:lpwstr>
  </property>
  <property fmtid="{D5CDD505-2E9C-101B-9397-08002B2CF9AE}" pid="13" name="MSIP_Label_f42aa342-8706-4288-bd11-ebb85995028c_Application">
    <vt:lpwstr>Microsoft Azure Information Protection</vt:lpwstr>
  </property>
  <property fmtid="{D5CDD505-2E9C-101B-9397-08002B2CF9AE}" pid="14" name="MSIP_Label_f42aa342-8706-4288-bd11-ebb85995028c_Extended_MSFT_Method">
    <vt:lpwstr>Automatic</vt:lpwstr>
  </property>
  <property fmtid="{D5CDD505-2E9C-101B-9397-08002B2CF9AE}" pid="15" name="Sensitivity">
    <vt:lpwstr>General</vt:lpwstr>
  </property>
</Properties>
</file>